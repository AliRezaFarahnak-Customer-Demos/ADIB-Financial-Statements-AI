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97FA" w14:textId="573C654A" w:rsidR="003D4C67" w:rsidRPr="00BA088C" w:rsidRDefault="00E933C5" w:rsidP="00681A5D">
      <w:pPr>
        <w:pStyle w:val="sysWordMarkPage1"/>
        <w:framePr w:wrap="around"/>
        <w:jc w:val="left"/>
      </w:pPr>
      <w:r>
        <w:fldChar w:fldCharType="begin"/>
      </w:r>
      <w:r>
        <w:instrText xml:space="preserve"> AUTOTEXT </w:instrText>
      </w:r>
      <w:r>
        <w:fldChar w:fldCharType="begin"/>
      </w:r>
      <w:r>
        <w:instrText xml:space="preserve"> DOCPROPERTY sys_WordMark_Page1 </w:instrText>
      </w:r>
      <w:r>
        <w:fldChar w:fldCharType="separate"/>
      </w:r>
      <w:r w:rsidR="00DE0362">
        <w:instrText>sys_WordMark_AT_Page1</w:instrText>
      </w:r>
      <w:r>
        <w:fldChar w:fldCharType="end"/>
      </w:r>
      <w:r>
        <w:instrText xml:space="preserve"> </w:instrText>
      </w:r>
      <w:r>
        <w:fldChar w:fldCharType="separate"/>
      </w:r>
      <w:r w:rsidR="00DE0362" w:rsidRPr="0039713A">
        <w:rPr>
          <w:noProof/>
          <w:lang w:val="nl-NL"/>
        </w:rPr>
        <w:drawing>
          <wp:inline distT="0" distB="0" distL="0" distR="0" wp14:anchorId="0BF67E49" wp14:editId="133915B2">
            <wp:extent cx="1171575" cy="457200"/>
            <wp:effectExtent l="0" t="0" r="9525" b="0"/>
            <wp:docPr id="472421835" name="Afbeelding 11" descr="Atos Black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os Black A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9" cy="45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bookmarkStart w:id="0" w:name="_Hlk99398954"/>
    <w:p w14:paraId="4AA02FEE" w14:textId="7259F226" w:rsidR="00915C0E" w:rsidRPr="00BA088C" w:rsidRDefault="00915C0E" w:rsidP="00681A5D">
      <w:pPr>
        <w:pStyle w:val="sysClass"/>
        <w:framePr w:wrap="notBeside"/>
        <w:jc w:val="left"/>
      </w:pPr>
      <w:r w:rsidRPr="00BA088C">
        <w:fldChar w:fldCharType="begin"/>
      </w:r>
      <w:r w:rsidRPr="00BA088C">
        <w:instrText xml:space="preserve"> DOCPROPERTY "Classification" </w:instrText>
      </w:r>
      <w:r w:rsidRPr="00BA088C">
        <w:fldChar w:fldCharType="separate"/>
      </w:r>
      <w:r w:rsidR="00DE0362">
        <w:t>Atos for internal use</w:t>
      </w:r>
      <w:r w:rsidRPr="00BA088C">
        <w:fldChar w:fldCharType="end"/>
      </w:r>
    </w:p>
    <w:p w14:paraId="7E5BAB14" w14:textId="33E169D2" w:rsidR="00915C0E" w:rsidRPr="00BA088C" w:rsidRDefault="00915C0E" w:rsidP="00AC1991">
      <w:pPr>
        <w:pStyle w:val="Title"/>
        <w:framePr w:wrap="notBeside"/>
        <w:ind w:firstLine="0"/>
        <w:jc w:val="left"/>
      </w:pPr>
      <w:r w:rsidRPr="00BA088C">
        <w:fldChar w:fldCharType="begin"/>
      </w:r>
      <w:r w:rsidRPr="00BA088C">
        <w:instrText xml:space="preserve"> DOCPROPERTY "TitleTITLEPAGE" </w:instrText>
      </w:r>
      <w:r w:rsidRPr="00BA088C">
        <w:fldChar w:fldCharType="separate"/>
      </w:r>
      <w:r w:rsidR="00944534">
        <w:t xml:space="preserve">Wintershall </w:t>
      </w:r>
      <w:r w:rsidR="0078361D">
        <w:t>User Access Provision</w:t>
      </w:r>
      <w:r w:rsidRPr="00BA088C">
        <w:fldChar w:fldCharType="end"/>
      </w:r>
    </w:p>
    <w:p w14:paraId="1DBF1481" w14:textId="7769CE78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"lblAuthors"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author(s)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="00944534">
        <w:t>Natarajan Kanappan</w:t>
      </w:r>
    </w:p>
    <w:p w14:paraId="4682649E" w14:textId="0787A140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"lblDocumentNumber"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document number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"DocumentNumber" </w:instrText>
      </w:r>
      <w:r w:rsidRPr="00BA088C">
        <w:fldChar w:fldCharType="separate"/>
      </w:r>
      <w:r w:rsidR="00DE0362">
        <w:t>CCT-FFF-XXXX</w:t>
      </w:r>
      <w:r w:rsidRPr="00BA088C">
        <w:fldChar w:fldCharType="end"/>
      </w:r>
    </w:p>
    <w:p w14:paraId="135ACD61" w14:textId="35BB11C9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"lblVersion"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version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"Version" </w:instrText>
      </w:r>
      <w:r w:rsidRPr="00BA088C">
        <w:fldChar w:fldCharType="end"/>
      </w:r>
    </w:p>
    <w:p w14:paraId="1D85BCC2" w14:textId="7EF977CE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"lblStatus"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status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"Status" </w:instrText>
      </w:r>
      <w:r w:rsidRPr="00BA088C">
        <w:fldChar w:fldCharType="separate"/>
      </w:r>
      <w:r w:rsidR="00DE0362">
        <w:t>Draft</w:t>
      </w:r>
      <w:r w:rsidRPr="00BA088C">
        <w:fldChar w:fldCharType="end"/>
      </w:r>
    </w:p>
    <w:p w14:paraId="2EA732FF" w14:textId="5B2B0221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"lblSource"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source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"CompanyName" </w:instrText>
      </w:r>
      <w:r w:rsidRPr="00BA088C">
        <w:fldChar w:fldCharType="separate"/>
      </w:r>
      <w:r w:rsidR="00DE0362">
        <w:t>Atos</w:t>
      </w:r>
      <w:r w:rsidRPr="00BA088C">
        <w:fldChar w:fldCharType="end"/>
      </w:r>
    </w:p>
    <w:p w14:paraId="30095EC9" w14:textId="62ED9349" w:rsidR="00915C0E" w:rsidRPr="00BA088C" w:rsidRDefault="00915C0E" w:rsidP="0078361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"lblDocumentDate"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document date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bookmarkStart w:id="1" w:name="sys_DCO_Dates"/>
      <w:r w:rsidR="00F3275E">
        <w:t>06</w:t>
      </w:r>
      <w:r w:rsidR="0078361D">
        <w:t xml:space="preserve"> </w:t>
      </w:r>
      <w:r w:rsidR="00F3275E">
        <w:t>April</w:t>
      </w:r>
      <w:r w:rsidR="0078361D">
        <w:t xml:space="preserve"> 2022</w:t>
      </w:r>
      <w:r w:rsidRPr="00BA088C">
        <w:fldChar w:fldCharType="begin"/>
      </w:r>
      <w:r w:rsidRPr="00BA088C">
        <w:instrText xml:space="preserve"> IF </w:instrText>
      </w:r>
      <w:r w:rsidRPr="00BA088C">
        <w:fldChar w:fldCharType="begin"/>
      </w:r>
      <w:r w:rsidRPr="00BA088C">
        <w:instrText xml:space="preserve"> DOCPROPERTY "DatesReview" </w:instrText>
      </w:r>
      <w:r w:rsidRPr="00BA088C">
        <w:fldChar w:fldCharType="end"/>
      </w:r>
      <w:r w:rsidRPr="00BA088C">
        <w:instrText xml:space="preserve"> &lt;&gt; "" "</w:instrText>
      </w:r>
    </w:p>
    <w:p w14:paraId="728624B3" w14:textId="3D9C4193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"lblDatesReview" \* Lower </w:instrText>
      </w:r>
      <w:r w:rsidRPr="00BA088C">
        <w:rPr>
          <w:rStyle w:val="sysDocStatisticslbl"/>
        </w:rPr>
        <w:fldChar w:fldCharType="separate"/>
      </w:r>
      <w:r w:rsidR="008B40CC" w:rsidRPr="00BA088C">
        <w:rPr>
          <w:rStyle w:val="sysDocStatisticslbl"/>
        </w:rPr>
        <w:instrText>review before</w:instrText>
      </w:r>
      <w:r w:rsidRPr="00BA088C">
        <w:rPr>
          <w:rStyle w:val="sysDocStatisticslbl"/>
        </w:rPr>
        <w:fldChar w:fldCharType="end"/>
      </w:r>
      <w:r w:rsidRPr="00BA088C">
        <w:tab/>
        <w:instrText>:</w:instrText>
      </w:r>
      <w:r w:rsidRPr="00BA088C">
        <w:tab/>
      </w:r>
      <w:r w:rsidRPr="00BA088C">
        <w:fldChar w:fldCharType="begin"/>
      </w:r>
      <w:r w:rsidRPr="00BA088C">
        <w:instrText xml:space="preserve"> DOCPROPERTY "DatesReview" </w:instrText>
      </w:r>
      <w:r w:rsidRPr="00BA088C">
        <w:fldChar w:fldCharType="separate"/>
      </w:r>
      <w:r w:rsidR="008B40CC" w:rsidRPr="00BA088C">
        <w:instrText>d MMMM yyyy</w:instrText>
      </w:r>
      <w:r w:rsidRPr="00BA088C">
        <w:fldChar w:fldCharType="end"/>
      </w:r>
      <w:r w:rsidRPr="00BA088C">
        <w:instrText xml:space="preserve">" </w:instrText>
      </w:r>
      <w:r w:rsidRPr="00BA088C">
        <w:fldChar w:fldCharType="end"/>
      </w:r>
      <w:bookmarkEnd w:id="1"/>
    </w:p>
    <w:p w14:paraId="1F3AE582" w14:textId="309C69A3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"lblNumberOfPages"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number of pages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="00CE167F">
        <w:t>6</w:t>
      </w:r>
    </w:p>
    <w:p w14:paraId="31837715" w14:textId="0A1B4F17" w:rsidR="00915C0E" w:rsidRPr="00BA088C" w:rsidRDefault="004E0833" w:rsidP="00681A5D">
      <w:pPr>
        <w:pStyle w:val="sysDocStatisticsOwner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IF </w:instrText>
      </w:r>
      <w:r w:rsidRPr="00BA088C">
        <w:fldChar w:fldCharType="begin"/>
      </w:r>
      <w:r w:rsidRPr="00BA088C">
        <w:instrText xml:space="preserve"> DOCPROPERTY "Owner" </w:instrText>
      </w:r>
      <w:r w:rsidRPr="00BA088C">
        <w:fldChar w:fldCharType="separate"/>
      </w:r>
      <w:r w:rsidR="00DE0362">
        <w:instrText>Martin Foote</w:instrText>
      </w:r>
      <w:r w:rsidRPr="00BA088C">
        <w:fldChar w:fldCharType="end"/>
      </w:r>
      <w:r w:rsidRPr="00BA088C">
        <w:rPr>
          <w:rStyle w:val="sysDocStatisticslbl"/>
        </w:rPr>
        <w:instrText xml:space="preserve"> &lt;&gt; "" "</w:instrText>
      </w: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"lblOwner" \* Lower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instrText>owner</w:instrText>
      </w:r>
      <w:r w:rsidRPr="00BA088C">
        <w:rPr>
          <w:rStyle w:val="sysDocStatisticslbl"/>
        </w:rPr>
        <w:fldChar w:fldCharType="end"/>
      </w:r>
      <w:r w:rsidRPr="00BA088C">
        <w:tab/>
        <w:instrText>:</w:instrText>
      </w:r>
      <w:r w:rsidRPr="00BA088C">
        <w:rPr>
          <w:rStyle w:val="sysDocStatisticslbl"/>
        </w:rPr>
        <w:instrText xml:space="preserve">" ""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owner</w:t>
      </w:r>
      <w:r w:rsidR="00DE0362" w:rsidRPr="00BA088C">
        <w:tab/>
        <w:t>:</w:t>
      </w:r>
      <w:r w:rsidRPr="00BA088C">
        <w:rPr>
          <w:rStyle w:val="sysDocStatisticslbl"/>
        </w:rPr>
        <w:fldChar w:fldCharType="end"/>
      </w:r>
      <w:r w:rsidR="00915C0E" w:rsidRPr="00BA088C">
        <w:tab/>
      </w:r>
      <w:r w:rsidR="00F3275E">
        <w:t>Shyjith Kallitil</w:t>
      </w:r>
      <w:r w:rsidR="0078361D">
        <w:t>/</w:t>
      </w:r>
      <w:r w:rsidR="00F3275E">
        <w:t>Kirti Wadekar</w:t>
      </w:r>
    </w:p>
    <w:p w14:paraId="1B7C25B7" w14:textId="77777777" w:rsidR="00915C0E" w:rsidRPr="00BA088C" w:rsidRDefault="00915C0E" w:rsidP="00681A5D">
      <w:pPr>
        <w:pStyle w:val="sysMAT"/>
        <w:framePr w:wrap="around"/>
        <w:jc w:val="left"/>
      </w:pPr>
      <w:bookmarkStart w:id="2" w:name="sys_ManagementApprovalTable"/>
      <w:bookmarkEnd w:id="0"/>
      <w:bookmarkEnd w:id="2"/>
    </w:p>
    <w:p w14:paraId="04BFA318" w14:textId="6AF262AE" w:rsidR="00915C0E" w:rsidRPr="00BA088C" w:rsidRDefault="00915C0E" w:rsidP="00681A5D">
      <w:pPr>
        <w:pStyle w:val="sysCopyright"/>
        <w:framePr w:wrap="around"/>
        <w:jc w:val="left"/>
      </w:pPr>
      <w:r w:rsidRPr="00BA088C">
        <w:t xml:space="preserve">© Copyright </w:t>
      </w:r>
      <w:r w:rsidRPr="00BA088C">
        <w:fldChar w:fldCharType="begin"/>
      </w:r>
      <w:r w:rsidRPr="00BA088C">
        <w:instrText xml:space="preserve"> DOCPROPERTY "Copyright" </w:instrText>
      </w:r>
      <w:r w:rsidRPr="00BA088C">
        <w:fldChar w:fldCharType="separate"/>
      </w:r>
      <w:r w:rsidR="00DE0362">
        <w:t>2021</w:t>
      </w:r>
      <w:r w:rsidRPr="00BA088C">
        <w:fldChar w:fldCharType="end"/>
      </w:r>
      <w:r w:rsidRPr="00BA088C">
        <w:t xml:space="preserve">, </w:t>
      </w:r>
      <w:r w:rsidRPr="00BA088C">
        <w:fldChar w:fldCharType="begin"/>
      </w:r>
      <w:r w:rsidRPr="00BA088C">
        <w:instrText xml:space="preserve"> DOCPROPERTY"CompanyNameLegal" </w:instrText>
      </w:r>
      <w:r w:rsidRPr="00BA088C">
        <w:fldChar w:fldCharType="separate"/>
      </w:r>
      <w:r w:rsidR="00DE0362">
        <w:t>Atos UK Ltd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"lblCopyright" </w:instrText>
      </w:r>
      <w:r w:rsidRPr="00BA088C">
        <w:fldChar w:fldCharType="separate"/>
      </w:r>
      <w:r w:rsidR="00DE0362">
        <w:t>All rights reserved.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"lblCopyright2" </w:instrText>
      </w:r>
      <w:r w:rsidRPr="00BA088C">
        <w:fldChar w:fldCharType="separate"/>
      </w:r>
      <w:r w:rsidR="00DE0362">
        <w:t>Reproduction in whole or in part is prohibited without the prior written consent of the copyright owner.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"lblQuestions" </w:instrText>
      </w:r>
      <w:r w:rsidRPr="00BA088C">
        <w:fldChar w:fldCharType="separate"/>
      </w:r>
      <w:r w:rsidR="00DE0362">
        <w:t>For any questions or remarks on this document, please contact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"CompanyName" </w:instrText>
      </w:r>
      <w:r w:rsidRPr="00BA088C">
        <w:fldChar w:fldCharType="separate"/>
      </w:r>
      <w:r w:rsidR="00DE0362">
        <w:t>Atos</w:t>
      </w:r>
      <w:r w:rsidRPr="00BA088C">
        <w:fldChar w:fldCharType="end"/>
      </w:r>
      <w:r w:rsidRPr="00BA088C">
        <w:t xml:space="preserve">, </w:t>
      </w:r>
      <w:r w:rsidRPr="00BA088C">
        <w:fldChar w:fldCharType="begin"/>
      </w:r>
      <w:r w:rsidRPr="00BA088C">
        <w:instrText xml:space="preserve"> DOCPROPERTY "QuestionPhone" </w:instrText>
      </w:r>
      <w:r w:rsidRPr="00BA088C">
        <w:fldChar w:fldCharType="separate"/>
      </w:r>
      <w:r w:rsidR="00DE0362">
        <w:t>07733312877</w:t>
      </w:r>
      <w:r w:rsidRPr="00BA088C">
        <w:fldChar w:fldCharType="end"/>
      </w:r>
      <w:r w:rsidRPr="00BA088C">
        <w:t>.</w:t>
      </w:r>
    </w:p>
    <w:p w14:paraId="46E07961" w14:textId="77777777" w:rsidR="00915C0E" w:rsidRPr="00BA088C" w:rsidRDefault="00915C0E" w:rsidP="00681A5D">
      <w:pPr>
        <w:pStyle w:val="BodyText"/>
        <w:jc w:val="left"/>
      </w:pPr>
    </w:p>
    <w:p w14:paraId="2C9D57C7" w14:textId="77777777" w:rsidR="00915C0E" w:rsidRPr="00BA088C" w:rsidRDefault="00915C0E" w:rsidP="00681A5D">
      <w:pPr>
        <w:pStyle w:val="BodyText"/>
        <w:jc w:val="left"/>
        <w:sectPr w:rsidR="00915C0E" w:rsidRPr="00BA088C" w:rsidSect="009A530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4933" w:right="1134" w:bottom="851" w:left="1814" w:header="1531" w:footer="709" w:gutter="0"/>
          <w:cols w:space="720"/>
          <w:titlePg/>
          <w:docGrid w:linePitch="272"/>
        </w:sectPr>
      </w:pPr>
    </w:p>
    <w:p w14:paraId="2B3D4975" w14:textId="48D3066B" w:rsidR="00915C0E" w:rsidRPr="00BA088C" w:rsidRDefault="00915C0E" w:rsidP="00681A5D">
      <w:pPr>
        <w:pStyle w:val="Heading0nono"/>
        <w:jc w:val="left"/>
      </w:pPr>
      <w:r w:rsidRPr="00BA088C">
        <w:lastRenderedPageBreak/>
        <w:softHyphen/>
      </w:r>
      <w:r w:rsidRPr="00BA088C">
        <w:softHyphen/>
      </w:r>
      <w:r w:rsidRPr="00BA088C">
        <w:softHyphen/>
      </w:r>
      <w:r w:rsidRPr="00BA088C">
        <w:fldChar w:fldCharType="begin"/>
      </w:r>
      <w:r w:rsidRPr="00BA088C">
        <w:instrText xml:space="preserve"> DOCPROPERTY "lblContents" </w:instrText>
      </w:r>
      <w:r w:rsidRPr="00BA088C">
        <w:fldChar w:fldCharType="separate"/>
      </w:r>
      <w:r w:rsidR="00DE0362">
        <w:t>Contents</w:t>
      </w:r>
      <w:r w:rsidRPr="00BA088C">
        <w:fldChar w:fldCharType="end"/>
      </w:r>
    </w:p>
    <w:p w14:paraId="6D2BF28B" w14:textId="7F1FF979" w:rsidR="00944534" w:rsidRDefault="00EB2E3D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TOC \o "1-3" \h \z \t "Appendix,1,Heading 1 Cust no.,1,Heading 2 Cust no.,2,Heading 3 Cust no.,3" </w:instrText>
      </w:r>
      <w:r>
        <w:rPr>
          <w:noProof w:val="0"/>
        </w:rPr>
        <w:fldChar w:fldCharType="separate"/>
      </w:r>
      <w:hyperlink w:anchor="_Toc100161674" w:history="1">
        <w:r w:rsidR="00944534" w:rsidRPr="005C7B9F">
          <w:rPr>
            <w:rStyle w:val="Hyperlink"/>
          </w:rPr>
          <w:t>1</w:t>
        </w:r>
        <w:r w:rsidR="00944534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944534" w:rsidRPr="005C7B9F">
          <w:rPr>
            <w:rStyle w:val="Hyperlink"/>
          </w:rPr>
          <w:t>About this document</w:t>
        </w:r>
        <w:r w:rsidR="00944534">
          <w:rPr>
            <w:webHidden/>
          </w:rPr>
          <w:tab/>
        </w:r>
        <w:r w:rsidR="00944534">
          <w:rPr>
            <w:webHidden/>
          </w:rPr>
          <w:fldChar w:fldCharType="begin"/>
        </w:r>
        <w:r w:rsidR="00944534">
          <w:rPr>
            <w:webHidden/>
          </w:rPr>
          <w:instrText xml:space="preserve"> PAGEREF _Toc100161674 \h </w:instrText>
        </w:r>
        <w:r w:rsidR="00944534">
          <w:rPr>
            <w:webHidden/>
          </w:rPr>
        </w:r>
        <w:r w:rsidR="00944534">
          <w:rPr>
            <w:webHidden/>
          </w:rPr>
          <w:fldChar w:fldCharType="separate"/>
        </w:r>
        <w:r w:rsidR="00944534">
          <w:rPr>
            <w:webHidden/>
          </w:rPr>
          <w:t>4</w:t>
        </w:r>
        <w:r w:rsidR="00944534">
          <w:rPr>
            <w:webHidden/>
          </w:rPr>
          <w:fldChar w:fldCharType="end"/>
        </w:r>
      </w:hyperlink>
    </w:p>
    <w:p w14:paraId="4A049E8E" w14:textId="5F2C860D" w:rsidR="00944534" w:rsidRDefault="0094453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75" w:history="1">
        <w:r w:rsidRPr="005C7B9F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438255" w14:textId="674CD618" w:rsidR="00944534" w:rsidRDefault="0094453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76" w:history="1">
        <w:r w:rsidRPr="005C7B9F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EBBB10" w14:textId="01A95013" w:rsidR="00944534" w:rsidRDefault="0094453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77" w:history="1">
        <w:r w:rsidRPr="005C7B9F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Authors and Credits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7439E4" w14:textId="3D8E873B" w:rsidR="00944534" w:rsidRDefault="0094453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78" w:history="1">
        <w:r w:rsidRPr="005C7B9F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Review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DDBB04" w14:textId="7F7F7767" w:rsidR="00944534" w:rsidRDefault="0094453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79" w:history="1">
        <w:r w:rsidRPr="005C7B9F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User Access Provision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A5C6477" w14:textId="080AE00C" w:rsidR="00944534" w:rsidRDefault="0094453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80" w:history="1">
        <w:r w:rsidRPr="005C7B9F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Pre-Requites: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587052B" w14:textId="05C3B401" w:rsidR="00944534" w:rsidRDefault="0094453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681" w:history="1">
        <w:r w:rsidRPr="005C7B9F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5C7B9F">
          <w:rPr>
            <w:rStyle w:val="Hyperlink"/>
          </w:rPr>
          <w:t>Steps to Provide Access on Wintershall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D5A532F" w14:textId="17DE1798" w:rsidR="00915C0E" w:rsidRPr="00BA088C" w:rsidRDefault="00EB2E3D" w:rsidP="00681A5D">
      <w:pPr>
        <w:pStyle w:val="TOC1"/>
        <w:jc w:val="left"/>
        <w:rPr>
          <w:noProof w:val="0"/>
        </w:rPr>
      </w:pPr>
      <w:r>
        <w:rPr>
          <w:noProof w:val="0"/>
        </w:rPr>
        <w:fldChar w:fldCharType="end"/>
      </w:r>
    </w:p>
    <w:p w14:paraId="49788686" w14:textId="77777777" w:rsidR="00915C0E" w:rsidRDefault="00915C0E" w:rsidP="00681A5D">
      <w:pPr>
        <w:pStyle w:val="TOC1"/>
        <w:jc w:val="left"/>
        <w:rPr>
          <w:noProof w:val="0"/>
        </w:rPr>
      </w:pPr>
    </w:p>
    <w:p w14:paraId="7CA73B3F" w14:textId="1FEB3A59" w:rsidR="00B35B87" w:rsidRDefault="00B35B87" w:rsidP="00B35B87">
      <w:pPr>
        <w:tabs>
          <w:tab w:val="left" w:pos="3998"/>
        </w:tabs>
        <w:rPr>
          <w:sz w:val="20"/>
          <w:szCs w:val="24"/>
        </w:rPr>
      </w:pPr>
      <w:r>
        <w:rPr>
          <w:sz w:val="20"/>
          <w:szCs w:val="24"/>
        </w:rPr>
        <w:tab/>
      </w:r>
    </w:p>
    <w:p w14:paraId="2D35E58D" w14:textId="3698D334" w:rsidR="00B35B87" w:rsidRPr="00B35B87" w:rsidRDefault="00B35B87" w:rsidP="00B35B87">
      <w:pPr>
        <w:tabs>
          <w:tab w:val="left" w:pos="3998"/>
        </w:tabs>
        <w:sectPr w:rsidR="00B35B87" w:rsidRPr="00B35B87" w:rsidSect="005F43AF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  <w:r>
        <w:tab/>
      </w:r>
    </w:p>
    <w:p w14:paraId="62F0AAD8" w14:textId="4FDB953B" w:rsidR="00433CC7" w:rsidRPr="00BA088C" w:rsidRDefault="00433CC7" w:rsidP="00433CC7">
      <w:pPr>
        <w:pStyle w:val="Heading0nono"/>
        <w:jc w:val="left"/>
      </w:pPr>
      <w:r w:rsidRPr="00BA088C">
        <w:lastRenderedPageBreak/>
        <w:fldChar w:fldCharType="begin"/>
      </w:r>
      <w:r w:rsidRPr="00BA088C">
        <w:instrText xml:space="preserve"> DOCPROPERTY "lblListOfChanges" </w:instrText>
      </w:r>
      <w:r w:rsidRPr="00BA088C">
        <w:fldChar w:fldCharType="separate"/>
      </w:r>
      <w:r w:rsidR="00DE0362">
        <w:t>List of changes</w:t>
      </w:r>
      <w:r w:rsidRPr="00BA088C"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273"/>
        <w:gridCol w:w="1766"/>
        <w:gridCol w:w="4503"/>
        <w:gridCol w:w="1407"/>
      </w:tblGrid>
      <w:tr w:rsidR="00433CC7" w:rsidRPr="00BA088C" w14:paraId="1D530568" w14:textId="77777777" w:rsidTr="002055E1">
        <w:trPr>
          <w:tblHeader/>
        </w:trPr>
        <w:tc>
          <w:tcPr>
            <w:tcW w:w="1285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45D70925" w14:textId="285F39CE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"lblVersion" </w:instrText>
            </w:r>
            <w:r w:rsidRPr="00BA088C">
              <w:fldChar w:fldCharType="separate"/>
            </w:r>
            <w:r w:rsidR="00DE0362">
              <w:t>version</w:t>
            </w:r>
            <w:r w:rsidRPr="00BA088C">
              <w:fldChar w:fldCharType="end"/>
            </w:r>
          </w:p>
        </w:tc>
        <w:tc>
          <w:tcPr>
            <w:tcW w:w="18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6586A0C3" w14:textId="7E25D809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"lblDate" </w:instrText>
            </w:r>
            <w:r w:rsidRPr="00BA088C">
              <w:fldChar w:fldCharType="separate"/>
            </w:r>
            <w:r w:rsidR="00DE0362">
              <w:t>Date</w:t>
            </w:r>
            <w:r w:rsidRPr="00BA088C">
              <w:fldChar w:fldCharType="end"/>
            </w:r>
          </w:p>
        </w:tc>
        <w:tc>
          <w:tcPr>
            <w:tcW w:w="46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78D24E40" w14:textId="3161473E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"lblDescription" </w:instrText>
            </w:r>
            <w:r w:rsidRPr="00BA088C">
              <w:fldChar w:fldCharType="separate"/>
            </w:r>
            <w:r w:rsidR="00DE0362">
              <w:t>Description</w:t>
            </w:r>
            <w:r w:rsidRPr="00BA088C">
              <w:fldChar w:fldCharType="end"/>
            </w:r>
          </w:p>
        </w:tc>
        <w:tc>
          <w:tcPr>
            <w:tcW w:w="1414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3710DF4B" w14:textId="4C54E86E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"lblAuthors" </w:instrText>
            </w:r>
            <w:r w:rsidRPr="00BA088C">
              <w:fldChar w:fldCharType="separate"/>
            </w:r>
            <w:r w:rsidR="00DE0362">
              <w:t>Author(s)</w:t>
            </w:r>
            <w:r w:rsidRPr="00BA088C">
              <w:fldChar w:fldCharType="end"/>
            </w:r>
          </w:p>
        </w:tc>
      </w:tr>
      <w:tr w:rsidR="00433CC7" w:rsidRPr="00BA088C" w14:paraId="4D272132" w14:textId="77777777" w:rsidTr="002055E1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1503335C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36D61C53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4F097611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390342D1" w14:textId="77777777" w:rsidR="00433CC7" w:rsidRPr="00BA088C" w:rsidRDefault="00433CC7" w:rsidP="002055E1">
            <w:pPr>
              <w:pStyle w:val="Table"/>
              <w:jc w:val="left"/>
            </w:pPr>
          </w:p>
        </w:tc>
      </w:tr>
      <w:tr w:rsidR="00433CC7" w:rsidRPr="00BA088C" w14:paraId="392FEA51" w14:textId="77777777" w:rsidTr="002055E1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713149C3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0AE7AC70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74CEFC0E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43A8AE34" w14:textId="77777777" w:rsidR="00433CC7" w:rsidRPr="00BA088C" w:rsidRDefault="00433CC7" w:rsidP="002055E1">
            <w:pPr>
              <w:pStyle w:val="Table"/>
              <w:jc w:val="left"/>
            </w:pPr>
          </w:p>
        </w:tc>
      </w:tr>
      <w:tr w:rsidR="00433CC7" w:rsidRPr="00BA088C" w14:paraId="5AC1A58F" w14:textId="77777777" w:rsidTr="002055E1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7E3CEEB4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029E61F6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1120C382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30F8FAFE" w14:textId="77777777" w:rsidR="00433CC7" w:rsidRPr="00BA088C" w:rsidRDefault="00433CC7" w:rsidP="002055E1">
            <w:pPr>
              <w:pStyle w:val="Table"/>
              <w:jc w:val="left"/>
            </w:pPr>
          </w:p>
        </w:tc>
      </w:tr>
    </w:tbl>
    <w:p w14:paraId="51F93D22" w14:textId="77777777" w:rsidR="00433CC7" w:rsidRDefault="00433CC7" w:rsidP="00433CC7">
      <w:pPr>
        <w:ind w:firstLine="0"/>
        <w:jc w:val="left"/>
      </w:pPr>
    </w:p>
    <w:p w14:paraId="61AB278D" w14:textId="176E3859" w:rsidR="00433CC7" w:rsidRPr="009D126B" w:rsidRDefault="00433CC7" w:rsidP="00433CC7">
      <w:pPr>
        <w:pStyle w:val="Caption"/>
        <w:jc w:val="center"/>
        <w:rPr>
          <w:b w:val="0"/>
          <w:sz w:val="14"/>
        </w:rPr>
      </w:pPr>
      <w:r w:rsidRPr="009D126B">
        <w:rPr>
          <w:b w:val="0"/>
          <w:sz w:val="16"/>
        </w:rPr>
        <w:t xml:space="preserve">Table </w:t>
      </w:r>
      <w:r w:rsidRPr="009D126B">
        <w:rPr>
          <w:b w:val="0"/>
          <w:sz w:val="16"/>
        </w:rPr>
        <w:fldChar w:fldCharType="begin"/>
      </w:r>
      <w:r w:rsidRPr="009D126B">
        <w:rPr>
          <w:b w:val="0"/>
          <w:sz w:val="16"/>
        </w:rPr>
        <w:instrText xml:space="preserve"> SEQ Table \* ARABIC </w:instrText>
      </w:r>
      <w:r w:rsidRPr="009D126B">
        <w:rPr>
          <w:b w:val="0"/>
          <w:sz w:val="16"/>
        </w:rPr>
        <w:fldChar w:fldCharType="separate"/>
      </w:r>
      <w:r w:rsidR="00DE0362">
        <w:rPr>
          <w:b w:val="0"/>
          <w:noProof/>
          <w:sz w:val="16"/>
        </w:rPr>
        <w:t>1</w:t>
      </w:r>
      <w:r w:rsidRPr="009D126B">
        <w:rPr>
          <w:b w:val="0"/>
          <w:sz w:val="16"/>
        </w:rPr>
        <w:fldChar w:fldCharType="end"/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–</w:t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List of Changes</w:t>
      </w:r>
    </w:p>
    <w:p w14:paraId="7E194321" w14:textId="77777777" w:rsidR="00433CC7" w:rsidRPr="00BA088C" w:rsidRDefault="00433CC7" w:rsidP="00433CC7">
      <w:pPr>
        <w:ind w:firstLine="0"/>
        <w:jc w:val="left"/>
      </w:pPr>
    </w:p>
    <w:p w14:paraId="2A31534F" w14:textId="77777777" w:rsidR="00433CC7" w:rsidRPr="00BA088C" w:rsidRDefault="00433CC7" w:rsidP="00433CC7">
      <w:pPr>
        <w:jc w:val="left"/>
      </w:pPr>
      <w:bookmarkStart w:id="4" w:name="sys_DCO_Tables"/>
      <w:r w:rsidRPr="00BA088C">
        <w:softHyphen/>
      </w:r>
      <w:bookmarkStart w:id="5" w:name="sys_DCO_Target"/>
      <w:bookmarkEnd w:id="5"/>
      <w:r w:rsidRPr="00BA088C">
        <w:softHyphen/>
      </w:r>
      <w:bookmarkStart w:id="6" w:name="sys_DCO_Terms"/>
      <w:bookmarkEnd w:id="6"/>
      <w:r w:rsidRPr="00BA088C">
        <w:softHyphen/>
      </w:r>
      <w:bookmarkStart w:id="7" w:name="sys_DCO_Chapters_Anchor"/>
      <w:bookmarkEnd w:id="7"/>
      <w:r w:rsidRPr="00BA088C">
        <w:softHyphen/>
      </w:r>
      <w:bookmarkEnd w:id="4"/>
      <w:r w:rsidRPr="00BA088C">
        <w:fldChar w:fldCharType="begin"/>
      </w:r>
      <w:r w:rsidRPr="00BA088C">
        <w:fldChar w:fldCharType="end"/>
      </w:r>
    </w:p>
    <w:p w14:paraId="4155BD2A" w14:textId="77777777" w:rsidR="00433CC7" w:rsidRPr="00BA088C" w:rsidRDefault="00433CC7" w:rsidP="00433CC7">
      <w:pPr>
        <w:pStyle w:val="Heading1"/>
        <w:jc w:val="left"/>
        <w:sectPr w:rsidR="00433CC7" w:rsidRPr="00BA088C" w:rsidSect="00DA5336">
          <w:headerReference w:type="first" r:id="rId24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1146C855" w14:textId="77777777" w:rsidR="00433CC7" w:rsidRDefault="00433CC7" w:rsidP="00433CC7">
      <w:pPr>
        <w:pStyle w:val="Heading1"/>
        <w:jc w:val="left"/>
      </w:pPr>
      <w:bookmarkStart w:id="8" w:name="_Toc162152016"/>
      <w:bookmarkStart w:id="9" w:name="_Toc257483866"/>
      <w:bookmarkStart w:id="10" w:name="_Toc255484255"/>
      <w:bookmarkStart w:id="11" w:name="_Toc239840286"/>
      <w:bookmarkStart w:id="12" w:name="_Toc170501892"/>
      <w:bookmarkStart w:id="13" w:name="_Toc254947123"/>
      <w:bookmarkStart w:id="14" w:name="_Toc171956894"/>
      <w:bookmarkStart w:id="15" w:name="_Toc170501648"/>
      <w:bookmarkStart w:id="16" w:name="_Toc169305393"/>
      <w:bookmarkStart w:id="17" w:name="_Toc169004416"/>
      <w:bookmarkStart w:id="18" w:name="_Toc169001179"/>
      <w:bookmarkStart w:id="19" w:name="_Toc251929032"/>
      <w:bookmarkStart w:id="20" w:name="_Toc61603711"/>
      <w:bookmarkStart w:id="21" w:name="_Toc63160040"/>
      <w:bookmarkStart w:id="22" w:name="_Toc63160190"/>
      <w:bookmarkStart w:id="23" w:name="_Toc100161674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About this document</w:t>
      </w:r>
      <w:bookmarkEnd w:id="21"/>
      <w:bookmarkEnd w:id="22"/>
      <w:bookmarkEnd w:id="23"/>
    </w:p>
    <w:p w14:paraId="638010B6" w14:textId="77777777" w:rsidR="00433CC7" w:rsidRDefault="00433CC7" w:rsidP="00433CC7">
      <w:pPr>
        <w:pStyle w:val="Heading2"/>
        <w:jc w:val="left"/>
      </w:pPr>
      <w:bookmarkStart w:id="24" w:name="_Toc63160041"/>
      <w:bookmarkStart w:id="25" w:name="_Toc63160191"/>
      <w:bookmarkStart w:id="26" w:name="_Toc100161675"/>
      <w:r>
        <w:t>Purpose</w:t>
      </w:r>
      <w:bookmarkEnd w:id="24"/>
      <w:bookmarkEnd w:id="25"/>
      <w:bookmarkEnd w:id="26"/>
    </w:p>
    <w:p w14:paraId="430DF9EC" w14:textId="44D02E7C" w:rsidR="00433CC7" w:rsidRDefault="00433CC7" w:rsidP="00433CC7">
      <w:pPr>
        <w:ind w:firstLine="0"/>
        <w:jc w:val="left"/>
      </w:pPr>
      <w:r>
        <w:t xml:space="preserve">The purpose of this document is to describe the </w:t>
      </w:r>
      <w:r w:rsidR="00890391">
        <w:t>Step-by-step</w:t>
      </w:r>
      <w:r w:rsidR="00B35B87">
        <w:t xml:space="preserve"> Guide to provide access for new user over requested </w:t>
      </w:r>
      <w:r w:rsidR="00944534">
        <w:t>Wintershall</w:t>
      </w:r>
      <w:r w:rsidR="00B35B87">
        <w:t xml:space="preserve"> Customers Environment</w:t>
      </w:r>
      <w:r>
        <w:t>.</w:t>
      </w:r>
    </w:p>
    <w:p w14:paraId="0A39AA7B" w14:textId="77777777" w:rsidR="00433CC7" w:rsidRDefault="00433CC7" w:rsidP="00433CC7">
      <w:pPr>
        <w:jc w:val="left"/>
      </w:pPr>
    </w:p>
    <w:p w14:paraId="614DD8B2" w14:textId="77777777" w:rsidR="00433CC7" w:rsidRDefault="00433CC7" w:rsidP="00433CC7">
      <w:pPr>
        <w:pStyle w:val="Heading2"/>
        <w:jc w:val="left"/>
      </w:pPr>
      <w:bookmarkStart w:id="27" w:name="_Toc63160042"/>
      <w:bookmarkStart w:id="28" w:name="_Toc63160192"/>
      <w:bookmarkStart w:id="29" w:name="_Toc100161676"/>
      <w:r>
        <w:t>Audience</w:t>
      </w:r>
      <w:bookmarkEnd w:id="27"/>
      <w:bookmarkEnd w:id="28"/>
      <w:bookmarkEnd w:id="29"/>
    </w:p>
    <w:p w14:paraId="027EFE5B" w14:textId="4E785E88" w:rsidR="00433CC7" w:rsidRDefault="00433CC7" w:rsidP="00433CC7">
      <w:pPr>
        <w:ind w:firstLine="0"/>
        <w:jc w:val="left"/>
      </w:pPr>
      <w:r>
        <w:t xml:space="preserve">This document is primarily intended for </w:t>
      </w:r>
      <w:r w:rsidR="00944534">
        <w:t>Wintershall</w:t>
      </w:r>
      <w:r w:rsidR="00B35B87">
        <w:t xml:space="preserve"> Cloud Administrators</w:t>
      </w:r>
      <w:r>
        <w:t xml:space="preserve">. This includes </w:t>
      </w:r>
      <w:r w:rsidR="00B35B87">
        <w:t>Admins</w:t>
      </w:r>
      <w:r>
        <w:t xml:space="preserve"> working as part of the </w:t>
      </w:r>
      <w:r w:rsidR="00B35B87">
        <w:t>Operations</w:t>
      </w:r>
      <w:r>
        <w:t xml:space="preserve"> </w:t>
      </w:r>
      <w:r w:rsidR="00273DBC">
        <w:t>team.</w:t>
      </w:r>
    </w:p>
    <w:p w14:paraId="5CF0ACCB" w14:textId="77777777" w:rsidR="00433CC7" w:rsidRDefault="00433CC7" w:rsidP="00433CC7">
      <w:pPr>
        <w:jc w:val="left"/>
      </w:pPr>
    </w:p>
    <w:p w14:paraId="1821C962" w14:textId="77777777" w:rsidR="00433CC7" w:rsidRDefault="00433CC7" w:rsidP="00433CC7">
      <w:pPr>
        <w:pStyle w:val="Heading2"/>
        <w:jc w:val="left"/>
      </w:pPr>
      <w:bookmarkStart w:id="30" w:name="_Toc63160043"/>
      <w:bookmarkStart w:id="31" w:name="_Toc63160193"/>
      <w:bookmarkStart w:id="32" w:name="_Toc100161677"/>
      <w:r>
        <w:t>Authors and Credits</w:t>
      </w:r>
      <w:bookmarkEnd w:id="30"/>
      <w:bookmarkEnd w:id="31"/>
      <w:bookmarkEnd w:id="32"/>
    </w:p>
    <w:p w14:paraId="633772B7" w14:textId="77777777" w:rsidR="00433CC7" w:rsidRDefault="00433CC7" w:rsidP="00433CC7">
      <w:pPr>
        <w:ind w:firstLine="0"/>
        <w:jc w:val="left"/>
      </w:pPr>
      <w:r>
        <w:t>The following people contributed to this creation of this document.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7"/>
        <w:gridCol w:w="3474"/>
        <w:gridCol w:w="3188"/>
      </w:tblGrid>
      <w:tr w:rsidR="00433CC7" w14:paraId="0527C96D" w14:textId="77777777" w:rsidTr="002055E1">
        <w:trPr>
          <w:tblHeader/>
        </w:trPr>
        <w:tc>
          <w:tcPr>
            <w:tcW w:w="2287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6138C692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Role</w:t>
            </w:r>
          </w:p>
        </w:tc>
        <w:tc>
          <w:tcPr>
            <w:tcW w:w="347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5A26C50D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Name</w:t>
            </w:r>
          </w:p>
        </w:tc>
        <w:tc>
          <w:tcPr>
            <w:tcW w:w="318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</w:tcPr>
          <w:p w14:paraId="1C6260C9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Contribution</w:t>
            </w:r>
          </w:p>
        </w:tc>
      </w:tr>
      <w:tr w:rsidR="00433CC7" w14:paraId="322F904C" w14:textId="77777777" w:rsidTr="002055E1">
        <w:tc>
          <w:tcPr>
            <w:tcW w:w="228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2671C3C" w14:textId="22892904" w:rsidR="00433CC7" w:rsidRDefault="00F3275E" w:rsidP="002055E1">
            <w:pPr>
              <w:pStyle w:val="Table"/>
              <w:ind w:firstLine="0"/>
              <w:jc w:val="left"/>
            </w:pPr>
            <w:r w:rsidRPr="00F3275E">
              <w:t>Cloud Device Administrator</w:t>
            </w:r>
          </w:p>
        </w:tc>
        <w:tc>
          <w:tcPr>
            <w:tcW w:w="3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8B30822" w14:textId="684AD9B8" w:rsidR="00433CC7" w:rsidRDefault="008B77C1" w:rsidP="002055E1">
            <w:pPr>
              <w:pStyle w:val="Table"/>
              <w:ind w:firstLine="0"/>
              <w:jc w:val="left"/>
            </w:pPr>
            <w:r>
              <w:t xml:space="preserve">Natarajan </w:t>
            </w:r>
            <w:proofErr w:type="spellStart"/>
            <w:r>
              <w:t>Kanappan</w:t>
            </w:r>
            <w:proofErr w:type="spellEnd"/>
          </w:p>
        </w:tc>
        <w:tc>
          <w:tcPr>
            <w:tcW w:w="3188" w:type="dxa"/>
          </w:tcPr>
          <w:p w14:paraId="774BCE20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Throughout</w:t>
            </w:r>
          </w:p>
        </w:tc>
      </w:tr>
    </w:tbl>
    <w:p w14:paraId="1378FD5B" w14:textId="77777777" w:rsidR="00433CC7" w:rsidRDefault="00433CC7" w:rsidP="00433CC7">
      <w:pPr>
        <w:pStyle w:val="Caption"/>
        <w:jc w:val="center"/>
        <w:rPr>
          <w:b w:val="0"/>
          <w:sz w:val="16"/>
        </w:rPr>
      </w:pPr>
    </w:p>
    <w:p w14:paraId="239C3F76" w14:textId="3A44E809" w:rsidR="00433CC7" w:rsidRPr="009D126B" w:rsidRDefault="00433CC7" w:rsidP="00433CC7">
      <w:pPr>
        <w:pStyle w:val="Caption"/>
        <w:jc w:val="center"/>
        <w:rPr>
          <w:b w:val="0"/>
          <w:sz w:val="14"/>
        </w:rPr>
      </w:pPr>
      <w:r w:rsidRPr="009D126B">
        <w:rPr>
          <w:b w:val="0"/>
          <w:sz w:val="16"/>
        </w:rPr>
        <w:t xml:space="preserve">Table </w:t>
      </w:r>
      <w:r w:rsidRPr="009D126B">
        <w:rPr>
          <w:b w:val="0"/>
          <w:sz w:val="16"/>
        </w:rPr>
        <w:fldChar w:fldCharType="begin"/>
      </w:r>
      <w:r w:rsidRPr="009D126B">
        <w:rPr>
          <w:b w:val="0"/>
          <w:sz w:val="16"/>
        </w:rPr>
        <w:instrText xml:space="preserve"> SEQ Table \* ARABIC </w:instrText>
      </w:r>
      <w:r w:rsidRPr="009D126B">
        <w:rPr>
          <w:b w:val="0"/>
          <w:sz w:val="16"/>
        </w:rPr>
        <w:fldChar w:fldCharType="separate"/>
      </w:r>
      <w:r w:rsidR="00DE0362">
        <w:rPr>
          <w:b w:val="0"/>
          <w:noProof/>
          <w:sz w:val="16"/>
        </w:rPr>
        <w:t>2</w:t>
      </w:r>
      <w:r w:rsidRPr="009D126B">
        <w:rPr>
          <w:b w:val="0"/>
          <w:sz w:val="16"/>
        </w:rPr>
        <w:fldChar w:fldCharType="end"/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–</w:t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Authors and Credits</w:t>
      </w:r>
    </w:p>
    <w:p w14:paraId="3C3B5C92" w14:textId="77777777" w:rsidR="00433CC7" w:rsidRPr="003315EC" w:rsidRDefault="00433CC7" w:rsidP="00433CC7">
      <w:pPr>
        <w:ind w:firstLine="0"/>
        <w:jc w:val="left"/>
      </w:pPr>
    </w:p>
    <w:p w14:paraId="4C5B2A8D" w14:textId="77777777" w:rsidR="00433CC7" w:rsidRDefault="00433CC7" w:rsidP="00433CC7">
      <w:pPr>
        <w:pStyle w:val="Heading2"/>
        <w:jc w:val="left"/>
      </w:pPr>
      <w:bookmarkStart w:id="33" w:name="_Toc63160044"/>
      <w:bookmarkStart w:id="34" w:name="_Toc63160194"/>
      <w:bookmarkStart w:id="35" w:name="_Toc100161678"/>
      <w:r>
        <w:t>Review</w:t>
      </w:r>
      <w:bookmarkEnd w:id="33"/>
      <w:bookmarkEnd w:id="34"/>
      <w:bookmarkEnd w:id="35"/>
    </w:p>
    <w:p w14:paraId="607C3112" w14:textId="77777777" w:rsidR="00433CC7" w:rsidRPr="0099014F" w:rsidRDefault="00433CC7" w:rsidP="00433CC7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238"/>
      </w:tblGrid>
      <w:tr w:rsidR="00433CC7" w14:paraId="3E2E6BC9" w14:textId="77777777" w:rsidTr="002055E1">
        <w:trPr>
          <w:tblHeader/>
        </w:trPr>
        <w:tc>
          <w:tcPr>
            <w:tcW w:w="2237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1773752E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Role</w:t>
            </w:r>
          </w:p>
        </w:tc>
        <w:tc>
          <w:tcPr>
            <w:tcW w:w="223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43631FEE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Name</w:t>
            </w:r>
          </w:p>
        </w:tc>
        <w:tc>
          <w:tcPr>
            <w:tcW w:w="223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4CCCCC78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Last Review Date</w:t>
            </w:r>
          </w:p>
        </w:tc>
        <w:tc>
          <w:tcPr>
            <w:tcW w:w="2238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67CCFDB8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Last Approval Date</w:t>
            </w:r>
          </w:p>
        </w:tc>
      </w:tr>
      <w:tr w:rsidR="00433CC7" w14:paraId="0EF6E56B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5E9E619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Head of Public Cloud Product Development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92D0C06" w14:textId="06666AC7" w:rsidR="00433CC7" w:rsidRDefault="00433CC7" w:rsidP="002055E1">
            <w:pPr>
              <w:pStyle w:val="Table"/>
              <w:ind w:firstLine="0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0330BD5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159D96D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7E0D1D6C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0CC03E7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Product Owner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DBE7A14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F5E1DD8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8ABB35F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49ECCC82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82EB73D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Lead Architect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3387482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7DA4E6E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0CFFBC70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4E474489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C6E7D6E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Security &amp; Compliance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5CEB582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616202E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9DD6A63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79B9AF53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F1D1D2E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Cloud Operations (CO) Architect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AF52648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9CA7750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7502C21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2BE43DCF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387EBFA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Product Manager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074B427" w14:textId="221B0599" w:rsidR="00433CC7" w:rsidRDefault="00433CC7" w:rsidP="002055E1">
            <w:pPr>
              <w:pStyle w:val="Table"/>
              <w:ind w:firstLine="0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830304F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BBA0F27" w14:textId="77777777" w:rsidR="00433CC7" w:rsidRDefault="00433CC7" w:rsidP="002055E1">
            <w:pPr>
              <w:pStyle w:val="Table"/>
              <w:jc w:val="left"/>
            </w:pPr>
          </w:p>
        </w:tc>
      </w:tr>
    </w:tbl>
    <w:p w14:paraId="6E2404BD" w14:textId="77777777" w:rsidR="00433CC7" w:rsidRDefault="00433CC7" w:rsidP="00433CC7">
      <w:pPr>
        <w:pStyle w:val="Caption"/>
        <w:jc w:val="center"/>
        <w:rPr>
          <w:b w:val="0"/>
          <w:sz w:val="16"/>
        </w:rPr>
      </w:pPr>
    </w:p>
    <w:p w14:paraId="76D6BEFE" w14:textId="1D45AD66" w:rsidR="00433CC7" w:rsidRPr="009D126B" w:rsidRDefault="00433CC7" w:rsidP="00433CC7">
      <w:pPr>
        <w:pStyle w:val="Caption"/>
        <w:jc w:val="center"/>
        <w:rPr>
          <w:b w:val="0"/>
          <w:sz w:val="14"/>
        </w:rPr>
      </w:pPr>
      <w:r w:rsidRPr="009D126B">
        <w:rPr>
          <w:b w:val="0"/>
          <w:sz w:val="16"/>
        </w:rPr>
        <w:t xml:space="preserve">Table </w:t>
      </w:r>
      <w:r w:rsidRPr="009D126B">
        <w:rPr>
          <w:b w:val="0"/>
          <w:sz w:val="16"/>
        </w:rPr>
        <w:fldChar w:fldCharType="begin"/>
      </w:r>
      <w:r w:rsidRPr="009D126B">
        <w:rPr>
          <w:b w:val="0"/>
          <w:sz w:val="16"/>
        </w:rPr>
        <w:instrText xml:space="preserve"> SEQ Table \* ARABIC </w:instrText>
      </w:r>
      <w:r w:rsidRPr="009D126B">
        <w:rPr>
          <w:b w:val="0"/>
          <w:sz w:val="16"/>
        </w:rPr>
        <w:fldChar w:fldCharType="separate"/>
      </w:r>
      <w:r w:rsidR="00DE0362">
        <w:rPr>
          <w:b w:val="0"/>
          <w:noProof/>
          <w:sz w:val="16"/>
        </w:rPr>
        <w:t>3</w:t>
      </w:r>
      <w:r w:rsidRPr="009D126B">
        <w:rPr>
          <w:b w:val="0"/>
          <w:sz w:val="16"/>
        </w:rPr>
        <w:fldChar w:fldCharType="end"/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–</w:t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Review</w:t>
      </w:r>
    </w:p>
    <w:p w14:paraId="276A0BB0" w14:textId="77777777" w:rsidR="00433CC7" w:rsidRDefault="00433CC7" w:rsidP="00433CC7">
      <w:pPr>
        <w:jc w:val="left"/>
      </w:pPr>
    </w:p>
    <w:p w14:paraId="2A4F2AB1" w14:textId="66C27C46" w:rsidR="00433CC7" w:rsidRDefault="00433CC7" w:rsidP="00433CC7">
      <w:pPr>
        <w:spacing w:after="0"/>
        <w:ind w:firstLine="0"/>
        <w:jc w:val="left"/>
        <w:rPr>
          <w:b/>
          <w:color w:val="0066A2"/>
          <w:sz w:val="24"/>
          <w:szCs w:val="26"/>
        </w:rPr>
      </w:pPr>
      <w:bookmarkStart w:id="36" w:name="_Toc63160045"/>
      <w:bookmarkStart w:id="37" w:name="_Toc63160195"/>
    </w:p>
    <w:p w14:paraId="4E2688A8" w14:textId="37557F35" w:rsidR="0078361D" w:rsidRDefault="0078361D" w:rsidP="00433CC7">
      <w:pPr>
        <w:spacing w:after="0"/>
        <w:ind w:firstLine="0"/>
        <w:jc w:val="left"/>
        <w:rPr>
          <w:b/>
          <w:color w:val="0066A2"/>
          <w:sz w:val="24"/>
          <w:szCs w:val="26"/>
        </w:rPr>
      </w:pPr>
    </w:p>
    <w:p w14:paraId="65FDD67D" w14:textId="0506F234" w:rsidR="0078361D" w:rsidRDefault="0078361D" w:rsidP="00433CC7">
      <w:pPr>
        <w:spacing w:after="0"/>
        <w:ind w:firstLine="0"/>
        <w:jc w:val="left"/>
        <w:rPr>
          <w:b/>
          <w:color w:val="0066A2"/>
          <w:sz w:val="24"/>
          <w:szCs w:val="26"/>
        </w:rPr>
      </w:pPr>
    </w:p>
    <w:p w14:paraId="1BF73678" w14:textId="0BC60A46" w:rsidR="0078361D" w:rsidRDefault="0078361D" w:rsidP="0078361D">
      <w:pPr>
        <w:pStyle w:val="Heading1"/>
        <w:jc w:val="left"/>
      </w:pPr>
      <w:bookmarkStart w:id="38" w:name="_Toc100161679"/>
      <w:r>
        <w:lastRenderedPageBreak/>
        <w:t>User Access Provision</w:t>
      </w:r>
      <w:bookmarkEnd w:id="38"/>
    </w:p>
    <w:p w14:paraId="16C0FE13" w14:textId="0F8E8F9E" w:rsidR="0078361D" w:rsidRPr="0078361D" w:rsidRDefault="0078361D" w:rsidP="0078361D">
      <w:pPr>
        <w:pStyle w:val="Heading2"/>
      </w:pPr>
      <w:bookmarkStart w:id="39" w:name="_Toc100161680"/>
      <w:r w:rsidRPr="0078361D">
        <w:t>Pre-Requites:</w:t>
      </w:r>
      <w:bookmarkEnd w:id="39"/>
    </w:p>
    <w:p w14:paraId="04DFDC7F" w14:textId="77777777" w:rsidR="0078361D" w:rsidRDefault="0078361D" w:rsidP="0078361D">
      <w:pPr>
        <w:ind w:left="1080"/>
      </w:pPr>
    </w:p>
    <w:p w14:paraId="1B1AB374" w14:textId="77777777" w:rsidR="0078361D" w:rsidRDefault="0078361D" w:rsidP="00B35B87">
      <w:pPr>
        <w:pStyle w:val="ListParagraph"/>
        <w:numPr>
          <w:ilvl w:val="0"/>
          <w:numId w:val="9"/>
        </w:numPr>
        <w:spacing w:after="0"/>
      </w:pPr>
      <w:r>
        <w:t>Atos Engineer who is going to Work on this Task should have access over the following account</w:t>
      </w:r>
    </w:p>
    <w:p w14:paraId="6A632F45" w14:textId="20CECA4D" w:rsidR="0078361D" w:rsidRDefault="00CE72C9" w:rsidP="0078361D">
      <w:pPr>
        <w:pStyle w:val="ListParagraph"/>
        <w:ind w:left="1440" w:firstLine="0"/>
      </w:pPr>
      <w:r>
        <w:t xml:space="preserve">Master SSO Account - </w:t>
      </w:r>
      <w:r w:rsidRPr="00B35B87">
        <w:rPr>
          <w:rFonts w:asciiTheme="minorHAnsi" w:hAnsiTheme="minorHAnsi" w:cstheme="minorHAnsi"/>
          <w:sz w:val="20"/>
        </w:rPr>
        <w:t>503320646205</w:t>
      </w:r>
    </w:p>
    <w:p w14:paraId="7A196ADD" w14:textId="77777777" w:rsidR="0078361D" w:rsidRDefault="0078361D" w:rsidP="0078361D">
      <w:pPr>
        <w:pStyle w:val="ListParagraph"/>
        <w:ind w:left="1440" w:firstLine="0"/>
      </w:pPr>
    </w:p>
    <w:p w14:paraId="3C25A9B4" w14:textId="62803491" w:rsidR="0078361D" w:rsidRDefault="0078361D" w:rsidP="00B35B87">
      <w:pPr>
        <w:pStyle w:val="ListParagraph"/>
        <w:numPr>
          <w:ilvl w:val="0"/>
          <w:numId w:val="9"/>
        </w:numPr>
        <w:spacing w:after="0"/>
      </w:pPr>
      <w:r>
        <w:t xml:space="preserve">SSO Groups Needs to </w:t>
      </w:r>
      <w:r w:rsidR="00B35B87">
        <w:t>Create</w:t>
      </w:r>
      <w:r>
        <w:t xml:space="preserve"> for Respective Customer as a part of Deployment Process</w:t>
      </w:r>
      <w:r w:rsidR="00B35B87">
        <w:t>.</w:t>
      </w:r>
    </w:p>
    <w:p w14:paraId="0BEC3D54" w14:textId="77777777" w:rsidR="0078361D" w:rsidRDefault="0078361D" w:rsidP="0078361D"/>
    <w:p w14:paraId="00F97851" w14:textId="77777777" w:rsidR="0078361D" w:rsidRDefault="0078361D" w:rsidP="0078361D"/>
    <w:p w14:paraId="7D8962C2" w14:textId="77777777" w:rsidR="0078361D" w:rsidRDefault="0078361D" w:rsidP="0078361D"/>
    <w:p w14:paraId="2AF649A6" w14:textId="13C206B8" w:rsidR="00B35B87" w:rsidRPr="0078361D" w:rsidRDefault="00B35B87" w:rsidP="00B35B87">
      <w:pPr>
        <w:pStyle w:val="Heading2"/>
      </w:pPr>
      <w:bookmarkStart w:id="40" w:name="_Toc100161681"/>
      <w:r>
        <w:t xml:space="preserve">Steps to Provide Access on </w:t>
      </w:r>
      <w:r w:rsidR="00944534">
        <w:t>Wintershall</w:t>
      </w:r>
      <w:r w:rsidR="00890391">
        <w:t xml:space="preserve"> </w:t>
      </w:r>
      <w:r>
        <w:t>Environment</w:t>
      </w:r>
      <w:bookmarkEnd w:id="40"/>
    </w:p>
    <w:p w14:paraId="061A33AD" w14:textId="77777777" w:rsidR="0078361D" w:rsidRDefault="0078361D" w:rsidP="00B35B87">
      <w:pPr>
        <w:ind w:firstLine="0"/>
      </w:pPr>
    </w:p>
    <w:p w14:paraId="363D2D3E" w14:textId="77777777" w:rsidR="0078361D" w:rsidRDefault="0078361D" w:rsidP="0078361D"/>
    <w:tbl>
      <w:tblPr>
        <w:tblW w:w="114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2"/>
        <w:gridCol w:w="7990"/>
      </w:tblGrid>
      <w:tr w:rsidR="0078361D" w:rsidRPr="0053757F" w14:paraId="7E0D983C" w14:textId="77777777" w:rsidTr="0071709B">
        <w:trPr>
          <w:tblHeader/>
        </w:trPr>
        <w:tc>
          <w:tcPr>
            <w:tcW w:w="3492" w:type="dxa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63FD829B" w14:textId="77777777" w:rsidR="0078361D" w:rsidRPr="0053757F" w:rsidRDefault="0078361D" w:rsidP="0071709B">
            <w:pPr>
              <w:pStyle w:val="TableHeader"/>
            </w:pPr>
            <w:r w:rsidRPr="0053757F">
              <w:t>Steps</w:t>
            </w:r>
          </w:p>
        </w:tc>
        <w:tc>
          <w:tcPr>
            <w:tcW w:w="7990" w:type="dxa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0F886168" w14:textId="77777777" w:rsidR="0078361D" w:rsidRPr="0053757F" w:rsidRDefault="0078361D" w:rsidP="0071709B">
            <w:pPr>
              <w:pStyle w:val="TableHeader"/>
            </w:pPr>
            <w:r w:rsidRPr="0053757F">
              <w:t>Visual View</w:t>
            </w:r>
          </w:p>
        </w:tc>
      </w:tr>
      <w:tr w:rsidR="0078361D" w14:paraId="18F2FAEC" w14:textId="77777777" w:rsidTr="0071709B">
        <w:tc>
          <w:tcPr>
            <w:tcW w:w="3492" w:type="dxa"/>
          </w:tcPr>
          <w:p w14:paraId="21D2F69B" w14:textId="645EB802" w:rsidR="0078361D" w:rsidRDefault="008B77C1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Send email to Customer SPOC for access creation with user details.</w:t>
            </w:r>
          </w:p>
          <w:p w14:paraId="20C62229" w14:textId="6C1934EA" w:rsidR="008B77C1" w:rsidRDefault="008B77C1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</w:p>
          <w:p w14:paraId="1E0FF3CA" w14:textId="4E150C4A" w:rsidR="008B77C1" w:rsidRPr="00B35B87" w:rsidRDefault="008B77C1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This access must be requested for Azure Portal and DevOps console.</w:t>
            </w:r>
          </w:p>
          <w:p w14:paraId="354B5B4C" w14:textId="77777777" w:rsidR="0078361D" w:rsidRPr="00B35B87" w:rsidRDefault="0078361D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</w:p>
          <w:p w14:paraId="3CB01ED9" w14:textId="366A787C" w:rsidR="0078361D" w:rsidRPr="00575505" w:rsidRDefault="0078361D" w:rsidP="00B35B87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990" w:type="dxa"/>
          </w:tcPr>
          <w:p w14:paraId="4B9C3FE0" w14:textId="275E5654" w:rsidR="0078361D" w:rsidRDefault="008B77C1" w:rsidP="0071709B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9229840" wp14:editId="6F37B0E1">
                  <wp:extent cx="4936490" cy="1735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490" cy="173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B546F" w14:textId="37B45145" w:rsidR="0078361D" w:rsidRDefault="0078361D" w:rsidP="0071709B">
            <w:pPr>
              <w:rPr>
                <w:sz w:val="20"/>
              </w:rPr>
            </w:pPr>
          </w:p>
        </w:tc>
      </w:tr>
      <w:tr w:rsidR="0078361D" w14:paraId="04E8B76B" w14:textId="77777777" w:rsidTr="0071709B">
        <w:tc>
          <w:tcPr>
            <w:tcW w:w="3492" w:type="dxa"/>
          </w:tcPr>
          <w:p w14:paraId="1DD3BB82" w14:textId="340BE733" w:rsidR="0078361D" w:rsidRPr="00B35B87" w:rsidRDefault="008B77C1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Once receive credentials, make sure all given access are present.</w:t>
            </w:r>
          </w:p>
          <w:p w14:paraId="5ECD1E3A" w14:textId="77777777" w:rsidR="0078361D" w:rsidRPr="00B35B87" w:rsidRDefault="0078361D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</w:p>
          <w:p w14:paraId="22347924" w14:textId="5129C4D4" w:rsidR="0078361D" w:rsidRPr="00B35B87" w:rsidRDefault="00B35B87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 w:rsidRPr="00B35B87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7990" w:type="dxa"/>
          </w:tcPr>
          <w:p w14:paraId="43E8EB99" w14:textId="77777777" w:rsidR="0078361D" w:rsidRPr="00775A97" w:rsidRDefault="008B77C1" w:rsidP="00775A97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</w:rPr>
            </w:pPr>
            <w:r w:rsidRPr="00775A97">
              <w:rPr>
                <w:rFonts w:asciiTheme="minorHAnsi" w:hAnsiTheme="minorHAnsi" w:cstheme="minorHAnsi"/>
                <w:sz w:val="20"/>
              </w:rPr>
              <w:t>Contributor.</w:t>
            </w:r>
          </w:p>
          <w:p w14:paraId="6FCC2484" w14:textId="10A9D25E" w:rsidR="008B77C1" w:rsidRPr="00775A97" w:rsidRDefault="008B77C1" w:rsidP="00775A97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</w:rPr>
            </w:pPr>
            <w:r w:rsidRPr="00775A97">
              <w:rPr>
                <w:rFonts w:asciiTheme="minorHAnsi" w:hAnsiTheme="minorHAnsi" w:cstheme="minorHAnsi"/>
                <w:sz w:val="20"/>
              </w:rPr>
              <w:t>Azure Portal access</w:t>
            </w:r>
          </w:p>
          <w:p w14:paraId="5DF824A2" w14:textId="0BA6FA9D" w:rsidR="008B77C1" w:rsidRPr="00775A97" w:rsidRDefault="008B77C1" w:rsidP="00775A97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</w:rPr>
            </w:pPr>
            <w:r w:rsidRPr="00775A97">
              <w:rPr>
                <w:rFonts w:asciiTheme="minorHAnsi" w:hAnsiTheme="minorHAnsi" w:cstheme="minorHAnsi"/>
                <w:sz w:val="20"/>
              </w:rPr>
              <w:t>DevOps Console access</w:t>
            </w:r>
          </w:p>
          <w:p w14:paraId="1FE90219" w14:textId="7AFFA15A" w:rsidR="008B77C1" w:rsidRPr="00775A97" w:rsidRDefault="00775A97" w:rsidP="00775A97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</w:rPr>
            </w:pPr>
            <w:r w:rsidRPr="00775A97">
              <w:rPr>
                <w:rFonts w:asciiTheme="minorHAnsi" w:hAnsiTheme="minorHAnsi" w:cstheme="minorHAnsi"/>
                <w:sz w:val="20"/>
              </w:rPr>
              <w:t>Repository visibility</w:t>
            </w:r>
          </w:p>
          <w:p w14:paraId="3BDDECA3" w14:textId="4C101F3D" w:rsidR="00775A97" w:rsidRPr="00775A97" w:rsidRDefault="00775A97" w:rsidP="00775A97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</w:rPr>
            </w:pPr>
            <w:r w:rsidRPr="00775A97">
              <w:rPr>
                <w:rFonts w:asciiTheme="minorHAnsi" w:hAnsiTheme="minorHAnsi" w:cstheme="minorHAnsi"/>
                <w:sz w:val="20"/>
              </w:rPr>
              <w:t>All 18 Subscription visibility.</w:t>
            </w:r>
          </w:p>
          <w:p w14:paraId="52182FA5" w14:textId="621236C6" w:rsidR="008B77C1" w:rsidRDefault="008B77C1" w:rsidP="0071709B">
            <w:pPr>
              <w:rPr>
                <w:sz w:val="20"/>
              </w:rPr>
            </w:pPr>
          </w:p>
        </w:tc>
      </w:tr>
      <w:tr w:rsidR="0078361D" w14:paraId="640A4A98" w14:textId="77777777" w:rsidTr="0071709B">
        <w:trPr>
          <w:trHeight w:val="4129"/>
        </w:trPr>
        <w:tc>
          <w:tcPr>
            <w:tcW w:w="3492" w:type="dxa"/>
          </w:tcPr>
          <w:p w14:paraId="63E70CB1" w14:textId="1517C9D0" w:rsidR="00775A97" w:rsidRPr="00775A97" w:rsidRDefault="00775A97" w:rsidP="00775A9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 order to receive access at all WDEA servers, need to contact AD Team to make sure users are added in “</w:t>
            </w:r>
            <w:proofErr w:type="gramStart"/>
            <w:r w:rsidRPr="00775A97">
              <w:rPr>
                <w:rFonts w:asciiTheme="minorHAnsi" w:hAnsiTheme="minorHAnsi" w:cstheme="minorHAnsi"/>
                <w:sz w:val="20"/>
                <w:szCs w:val="20"/>
              </w:rPr>
              <w:t>ResAD.Admin.Tier1.Atos</w:t>
            </w:r>
            <w:proofErr w:type="gramEnd"/>
            <w:r w:rsidRPr="00775A97">
              <w:rPr>
                <w:rFonts w:asciiTheme="minorHAnsi" w:hAnsiTheme="minorHAnsi" w:cstheme="minorHAnsi"/>
                <w:sz w:val="20"/>
                <w:szCs w:val="20"/>
              </w:rPr>
              <w:t>.AdminGateUsers</w:t>
            </w:r>
            <w:r w:rsidRPr="00775A97"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  <w:r>
              <w:rPr>
                <w:rFonts w:asciiTheme="minorHAnsi" w:hAnsiTheme="minorHAnsi" w:cstheme="minorHAnsi"/>
                <w:sz w:val="20"/>
              </w:rPr>
              <w:t>and  “</w:t>
            </w:r>
            <w:r w:rsidRPr="00775A97">
              <w:rPr>
                <w:rFonts w:asciiTheme="minorHAnsi" w:hAnsiTheme="minorHAnsi" w:cstheme="minorHAnsi"/>
                <w:sz w:val="20"/>
              </w:rPr>
              <w:t>ResAD.Admin.Tier1.Atos.VMAzureOperators</w:t>
            </w:r>
            <w:r>
              <w:rPr>
                <w:rFonts w:asciiTheme="minorHAnsi" w:hAnsiTheme="minorHAnsi" w:cstheme="minorHAnsi"/>
                <w:sz w:val="20"/>
              </w:rPr>
              <w:t>” group.</w:t>
            </w:r>
          </w:p>
          <w:p w14:paraId="6ED13B9D" w14:textId="31DEC356" w:rsidR="00193F65" w:rsidRPr="00B35B87" w:rsidRDefault="00193F65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90" w:type="dxa"/>
          </w:tcPr>
          <w:p w14:paraId="6BE8FBA1" w14:textId="06171BCD" w:rsidR="0078361D" w:rsidRDefault="00775A97" w:rsidP="0071709B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F924A6C" wp14:editId="6A3DE33E">
                  <wp:extent cx="4936490" cy="18605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49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6"/>
      <w:bookmarkEnd w:id="37"/>
    </w:tbl>
    <w:p w14:paraId="7686570E" w14:textId="77777777" w:rsidR="0078361D" w:rsidRDefault="0078361D" w:rsidP="00EB0F57">
      <w:pPr>
        <w:spacing w:after="0"/>
        <w:ind w:firstLine="0"/>
        <w:jc w:val="left"/>
        <w:rPr>
          <w:b/>
          <w:color w:val="0066A2"/>
          <w:sz w:val="24"/>
          <w:szCs w:val="26"/>
        </w:rPr>
      </w:pPr>
    </w:p>
    <w:sectPr w:rsidR="0078361D" w:rsidSect="00B35B87">
      <w:pgSz w:w="15840" w:h="24480" w:code="3"/>
      <w:pgMar w:top="2892" w:right="1134" w:bottom="1418" w:left="1814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0668" w14:textId="77777777" w:rsidR="00FE24B2" w:rsidRDefault="00FE24B2">
      <w:r>
        <w:separator/>
      </w:r>
    </w:p>
  </w:endnote>
  <w:endnote w:type="continuationSeparator" w:id="0">
    <w:p w14:paraId="2DE5A849" w14:textId="77777777" w:rsidR="00FE24B2" w:rsidRDefault="00FE24B2">
      <w:r>
        <w:continuationSeparator/>
      </w:r>
    </w:p>
  </w:endnote>
  <w:endnote w:type="continuationNotice" w:id="1">
    <w:p w14:paraId="650BF385" w14:textId="77777777" w:rsidR="00FE24B2" w:rsidRDefault="00FE24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F878" w14:textId="77777777" w:rsidR="00CE167F" w:rsidRDefault="00CE1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13AA" w14:textId="77777777" w:rsidR="00CE167F" w:rsidRDefault="00CE1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773F2" w14:textId="77777777" w:rsidR="00CE167F" w:rsidRDefault="00CE16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271C" w14:textId="77777777" w:rsidR="00912DD0" w:rsidRPr="00BA088C" w:rsidRDefault="00912DD0">
    <w:pPr>
      <w:pStyle w:val="sysFooter2Line"/>
    </w:pPr>
  </w:p>
  <w:p w14:paraId="32A937C3" w14:textId="5FC7EB2F" w:rsidR="00912DD0" w:rsidRPr="00BA088C" w:rsidRDefault="00912DD0">
    <w:pPr>
      <w:pStyle w:val="sysFooter2L"/>
      <w:framePr w:wrap="around"/>
    </w:pPr>
    <w:r w:rsidRPr="00BA088C">
      <w:fldChar w:fldCharType="begin"/>
    </w:r>
    <w:r w:rsidRPr="00BA088C">
      <w:instrText xml:space="preserve"> DOCPROPERTY "CompanyName" </w:instrText>
    </w:r>
    <w:r w:rsidRPr="00BA088C">
      <w:fldChar w:fldCharType="separate"/>
    </w:r>
    <w:r w:rsidR="00DE0362">
      <w:t>Atos</w:t>
    </w:r>
    <w:r w:rsidRPr="00BA088C">
      <w:fldChar w:fldCharType="end"/>
    </w:r>
  </w:p>
  <w:p w14:paraId="20CCFE78" w14:textId="63FE13DF" w:rsidR="00912DD0" w:rsidRPr="00BA088C" w:rsidRDefault="00912DD0">
    <w:pPr>
      <w:pStyle w:val="sysFooter2C"/>
      <w:framePr w:wrap="around"/>
    </w:pPr>
    <w:r w:rsidRPr="00BA088C">
      <w:fldChar w:fldCharType="begin"/>
    </w:r>
    <w:r w:rsidRPr="00BA088C">
      <w:instrText xml:space="preserve"> REF sys_Date </w:instrText>
    </w:r>
    <w:r w:rsidRPr="00BA088C">
      <w:fldChar w:fldCharType="separate"/>
    </w:r>
    <w:r w:rsidR="00DE0362">
      <w:t>15 January 2021</w:t>
    </w:r>
    <w:r w:rsidRPr="00BA088C">
      <w:fldChar w:fldCharType="end"/>
    </w:r>
  </w:p>
  <w:p w14:paraId="734B1822" w14:textId="1CB1FAB5" w:rsidR="00912DD0" w:rsidRPr="00BA088C" w:rsidRDefault="00912DD0">
    <w:pPr>
      <w:pStyle w:val="sysFooter2R"/>
      <w:framePr w:wrap="around"/>
    </w:pPr>
    <w:r w:rsidRPr="00BA088C">
      <w:fldChar w:fldCharType="begin"/>
    </w:r>
    <w:r w:rsidRPr="00BA088C">
      <w:instrText>PAGE</w:instrText>
    </w:r>
    <w:r w:rsidRPr="00BA088C">
      <w:fldChar w:fldCharType="separate"/>
    </w:r>
    <w:r w:rsidRPr="00BA088C">
      <w:t>4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 xml:space="preserve"> DOCPROPERTY "lblOf" </w:instrText>
    </w:r>
    <w:r w:rsidRPr="00BA088C">
      <w:fldChar w:fldCharType="separate"/>
    </w:r>
    <w:r w:rsidR="00DE0362">
      <w:t>of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>NUMPAGES</w:instrText>
    </w:r>
    <w:r w:rsidRPr="00BA088C">
      <w:fldChar w:fldCharType="separate"/>
    </w:r>
    <w:r w:rsidRPr="00BA088C">
      <w:t>4</w:t>
    </w:r>
    <w:r w:rsidRPr="00BA088C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4D6FC" w14:textId="77777777" w:rsidR="00912DD0" w:rsidRPr="00BA088C" w:rsidRDefault="00912DD0">
    <w:pPr>
      <w:pStyle w:val="sysFooter2Line"/>
    </w:pPr>
  </w:p>
  <w:p w14:paraId="03787397" w14:textId="554E38AF" w:rsidR="00912DD0" w:rsidRPr="00BA088C" w:rsidRDefault="00912DD0">
    <w:pPr>
      <w:pStyle w:val="sysFooter2L"/>
      <w:framePr w:wrap="around"/>
    </w:pPr>
    <w:r w:rsidRPr="00BA088C">
      <w:fldChar w:fldCharType="begin"/>
    </w:r>
    <w:r w:rsidRPr="00BA088C">
      <w:instrText xml:space="preserve"> DOCPROPERTY "CompanyName" </w:instrText>
    </w:r>
    <w:r w:rsidRPr="00BA088C">
      <w:fldChar w:fldCharType="separate"/>
    </w:r>
    <w:r w:rsidR="00DE0362">
      <w:t>Atos</w:t>
    </w:r>
    <w:r w:rsidRPr="00BA088C">
      <w:fldChar w:fldCharType="end"/>
    </w:r>
  </w:p>
  <w:p w14:paraId="3EF72D04" w14:textId="61CE105D" w:rsidR="00912DD0" w:rsidRPr="00BA088C" w:rsidRDefault="00912DD0">
    <w:pPr>
      <w:pStyle w:val="sysFooter2C"/>
      <w:framePr w:wrap="around"/>
    </w:pPr>
    <w:r w:rsidRPr="00BA088C">
      <w:fldChar w:fldCharType="begin"/>
    </w:r>
    <w:r w:rsidRPr="00BA088C">
      <w:instrText xml:space="preserve"> REF sys_Date </w:instrText>
    </w:r>
    <w:r w:rsidRPr="00BA088C">
      <w:fldChar w:fldCharType="separate"/>
    </w:r>
    <w:r w:rsidR="00EB0F57">
      <w:t>06</w:t>
    </w:r>
    <w:r w:rsidR="00DE0362">
      <w:t xml:space="preserve"> </w:t>
    </w:r>
    <w:r w:rsidR="00EB0F57">
      <w:t>April</w:t>
    </w:r>
    <w:r w:rsidR="00DE0362">
      <w:t xml:space="preserve"> </w:t>
    </w:r>
    <w:r w:rsidR="00EB0F57">
      <w:t>2022</w:t>
    </w:r>
    <w:r w:rsidRPr="00BA088C">
      <w:fldChar w:fldCharType="end"/>
    </w:r>
  </w:p>
  <w:p w14:paraId="2B86BF08" w14:textId="11D4A14F" w:rsidR="00912DD0" w:rsidRPr="00BA088C" w:rsidRDefault="00912DD0">
    <w:pPr>
      <w:pStyle w:val="sysFooter2R"/>
      <w:framePr w:wrap="around"/>
    </w:pPr>
    <w:r w:rsidRPr="00BA088C">
      <w:fldChar w:fldCharType="begin"/>
    </w:r>
    <w:r w:rsidRPr="00BA088C">
      <w:instrText>PAGE</w:instrText>
    </w:r>
    <w:r w:rsidRPr="00BA088C">
      <w:fldChar w:fldCharType="separate"/>
    </w:r>
    <w:r w:rsidRPr="00BA088C">
      <w:t>6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 xml:space="preserve"> DOCPROPERTY "lblOf" </w:instrText>
    </w:r>
    <w:r w:rsidRPr="00BA088C">
      <w:fldChar w:fldCharType="separate"/>
    </w:r>
    <w:r w:rsidR="00DE0362">
      <w:t>of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>NUMPAGES</w:instrText>
    </w:r>
    <w:r w:rsidRPr="00BA088C">
      <w:fldChar w:fldCharType="separate"/>
    </w:r>
    <w:r w:rsidRPr="00BA088C">
      <w:t>6</w:t>
    </w:r>
    <w:r w:rsidRPr="00BA088C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A560" w14:textId="77777777" w:rsidR="00912DD0" w:rsidRPr="00BA088C" w:rsidRDefault="00912DD0">
    <w:pPr>
      <w:pStyle w:val="sysFooter2Line"/>
    </w:pPr>
  </w:p>
  <w:p w14:paraId="79DFBC82" w14:textId="403BC3DD" w:rsidR="00912DD0" w:rsidRPr="00BA088C" w:rsidRDefault="00912DD0" w:rsidP="0078361D">
    <w:pPr>
      <w:pStyle w:val="sysFooter2L"/>
      <w:framePr w:wrap="around"/>
      <w:ind w:firstLine="0"/>
    </w:pPr>
  </w:p>
  <w:p w14:paraId="174FC209" w14:textId="27A4921F" w:rsidR="00912DD0" w:rsidRPr="00BA088C" w:rsidRDefault="00912DD0">
    <w:pPr>
      <w:pStyle w:val="sysFooter2R"/>
      <w:framePr w:wrap="around"/>
    </w:pPr>
    <w:r w:rsidRPr="00BA088C">
      <w:fldChar w:fldCharType="begin"/>
    </w:r>
    <w:r w:rsidRPr="00BA088C">
      <w:instrText>PAGE</w:instrText>
    </w:r>
    <w:r w:rsidRPr="00BA088C">
      <w:fldChar w:fldCharType="separate"/>
    </w:r>
    <w:r w:rsidRPr="00BA088C">
      <w:t>3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 xml:space="preserve"> DOCPROPERTY "lblOf" </w:instrText>
    </w:r>
    <w:r w:rsidRPr="00BA088C">
      <w:fldChar w:fldCharType="separate"/>
    </w:r>
    <w:r w:rsidR="00DE0362">
      <w:t>of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>NUMPAGES</w:instrText>
    </w:r>
    <w:r w:rsidRPr="00BA088C">
      <w:fldChar w:fldCharType="separate"/>
    </w:r>
    <w:r w:rsidRPr="00BA088C">
      <w:t>4</w:t>
    </w:r>
    <w:r w:rsidRPr="00BA088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00C1" w14:textId="77777777" w:rsidR="00FE24B2" w:rsidRDefault="00FE24B2">
      <w:r>
        <w:separator/>
      </w:r>
    </w:p>
  </w:footnote>
  <w:footnote w:type="continuationSeparator" w:id="0">
    <w:p w14:paraId="10C08AC4" w14:textId="77777777" w:rsidR="00FE24B2" w:rsidRDefault="00FE24B2">
      <w:r>
        <w:continuationSeparator/>
      </w:r>
    </w:p>
  </w:footnote>
  <w:footnote w:type="continuationNotice" w:id="1">
    <w:p w14:paraId="79947B1D" w14:textId="77777777" w:rsidR="00FE24B2" w:rsidRDefault="00FE24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25B1" w14:textId="77777777" w:rsidR="00CE167F" w:rsidRDefault="00CE1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6856" w14:textId="77777777" w:rsidR="00CE167F" w:rsidRDefault="00CE16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CA04" w14:textId="77777777" w:rsidR="00CE167F" w:rsidRDefault="00CE16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7C6F" w14:textId="5D8085C1" w:rsidR="00912DD0" w:rsidRPr="00BA088C" w:rsidRDefault="00912DD0" w:rsidP="00AF41A2">
    <w:pPr>
      <w:pStyle w:val="sysHeaderLinebelow"/>
    </w:pPr>
    <w:r w:rsidRPr="00BA088C">
      <w:fldChar w:fldCharType="begin"/>
    </w:r>
    <w:r w:rsidRPr="00BA088C">
      <w:instrText xml:space="preserve"> DOCPROPERTY "Title" </w:instrText>
    </w:r>
    <w:r w:rsidRPr="00BA088C">
      <w:fldChar w:fldCharType="separate"/>
    </w:r>
    <w:r w:rsidR="00DE0362">
      <w:t>DCS AWS HLA</w:t>
    </w:r>
    <w:r w:rsidRPr="00BA088C">
      <w:fldChar w:fldCharType="end"/>
    </w:r>
  </w:p>
  <w:p w14:paraId="7CC572F5" w14:textId="4837A4F4" w:rsidR="00912DD0" w:rsidRPr="00BA088C" w:rsidRDefault="00912DD0" w:rsidP="00AF41A2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 w:rsidR="00DE0362">
      <w:rPr>
        <w:noProof/>
      </w:rPr>
      <w:drawing>
        <wp:inline distT="0" distB="0" distL="0" distR="0" wp14:anchorId="331C2C8E" wp14:editId="5AE6181B">
          <wp:extent cx="1047750" cy="352425"/>
          <wp:effectExtent l="0" t="0" r="0" b="0"/>
          <wp:docPr id="13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</w:p>
  <w:p w14:paraId="3DD80988" w14:textId="55D1FBCC" w:rsidR="00912DD0" w:rsidRPr="00BA088C" w:rsidRDefault="00912DD0" w:rsidP="00AF41A2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23F268DF" w14:textId="1D309DF9" w:rsidR="00912DD0" w:rsidRPr="00BA088C" w:rsidRDefault="00912DD0" w:rsidP="00AF41A2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25ADEAE9" w14:textId="4DF02276" w:rsidR="00912DD0" w:rsidRPr="00BA088C" w:rsidRDefault="00912DD0" w:rsidP="00AF41A2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3DFA" w14:textId="2CE49E9C" w:rsidR="0078361D" w:rsidRPr="00BA088C" w:rsidRDefault="00EB0F57" w:rsidP="0078361D">
    <w:pPr>
      <w:pStyle w:val="sysHeaderLinebelow"/>
    </w:pPr>
    <w:r>
      <w:fldChar w:fldCharType="begin"/>
    </w:r>
    <w:r>
      <w:instrText xml:space="preserve"> DOCPROPERTY  Title </w:instrText>
    </w:r>
    <w:r>
      <w:fldChar w:fldCharType="separate"/>
    </w:r>
    <w:r>
      <w:t>Buecrest HLA</w:t>
    </w:r>
    <w:r>
      <w:fldChar w:fldCharType="end"/>
    </w:r>
  </w:p>
  <w:p w14:paraId="0641E002" w14:textId="03BFA4F0" w:rsidR="00912DD0" w:rsidRPr="00BA088C" w:rsidRDefault="00912DD0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 w:rsidR="00DE0362">
      <w:rPr>
        <w:noProof/>
      </w:rPr>
      <w:drawing>
        <wp:inline distT="0" distB="0" distL="0" distR="0" wp14:anchorId="1C51BEC2" wp14:editId="070FC9DC">
          <wp:extent cx="1047750" cy="352425"/>
          <wp:effectExtent l="0" t="0" r="0" b="0"/>
          <wp:docPr id="19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</w:p>
  <w:p w14:paraId="283B6885" w14:textId="296BA497" w:rsidR="00912DD0" w:rsidRPr="00BA088C" w:rsidRDefault="00912DD0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0A258E36" w14:textId="14BBB478" w:rsidR="00912DD0" w:rsidRPr="00BA088C" w:rsidRDefault="00912DD0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5DCD6390" w14:textId="0EA81287" w:rsidR="00912DD0" w:rsidRPr="00BA088C" w:rsidRDefault="00912DD0" w:rsidP="00AF41A2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1C1D" w14:textId="4277F71A" w:rsidR="00912DD0" w:rsidRPr="00BA088C" w:rsidRDefault="00912DD0">
    <w:pPr>
      <w:pStyle w:val="sysHeaderLinebelow"/>
    </w:pPr>
    <w:r w:rsidRPr="00BA088C">
      <w:fldChar w:fldCharType="begin"/>
    </w:r>
    <w:r w:rsidRPr="00BA088C">
      <w:instrText xml:space="preserve"> DOCPROPERTY "Title" </w:instrText>
    </w:r>
    <w:r w:rsidRPr="00BA088C">
      <w:fldChar w:fldCharType="separate"/>
    </w:r>
    <w:r w:rsidR="00EB0F57">
      <w:t>Bluecrest</w:t>
    </w:r>
    <w:r w:rsidR="00DE0362">
      <w:t xml:space="preserve"> </w:t>
    </w:r>
    <w:r w:rsidR="0078361D">
      <w:t>User Access Provision</w:t>
    </w:r>
    <w:r w:rsidRPr="00BA088C">
      <w:fldChar w:fldCharType="end"/>
    </w:r>
  </w:p>
  <w:bookmarkStart w:id="3" w:name="sys_WordMark"/>
  <w:p w14:paraId="1D775D2E" w14:textId="54CD40F1" w:rsidR="00912DD0" w:rsidRPr="00BA088C" w:rsidRDefault="00912DD0">
    <w:pPr>
      <w:pStyle w:val="sysWordMark"/>
      <w:framePr w:wrap="around"/>
    </w:pPr>
    <w:r>
      <w:fldChar w:fldCharType="begin" w:fldLock="1"/>
    </w:r>
    <w:r>
      <w:instrText xml:space="preserve"> AUTOTEXT </w:instrText>
    </w:r>
    <w:r>
      <w:fldChar w:fldCharType="begin" w:fldLock="1"/>
    </w:r>
    <w:r>
      <w:instrText xml:space="preserve"> DOCPROPERTY sys_WordMark_Continued </w:instrText>
    </w:r>
    <w:r>
      <w:fldChar w:fldCharType="separate"/>
    </w:r>
    <w:r>
      <w:instrText>sys_WordMark_AT_Continued</w:instrText>
    </w:r>
    <w:r>
      <w:fldChar w:fldCharType="end"/>
    </w:r>
    <w:r>
      <w:instrText xml:space="preserve"> </w:instrText>
    </w:r>
    <w:r>
      <w:fldChar w:fldCharType="separate"/>
    </w:r>
    <w:r w:rsidR="4E2D9558">
      <w:rPr>
        <w:noProof/>
      </w:rPr>
      <w:drawing>
        <wp:inline distT="0" distB="0" distL="0" distR="0" wp14:anchorId="2BFF9895" wp14:editId="7791010D">
          <wp:extent cx="1047750" cy="352425"/>
          <wp:effectExtent l="0" t="0" r="0" b="0"/>
          <wp:docPr id="440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  <w:r>
      <w:fldChar w:fldCharType="begin" w:fldLock="1"/>
    </w:r>
    <w:r>
      <w:fldChar w:fldCharType="end"/>
    </w:r>
    <w:bookmarkEnd w:id="3"/>
  </w:p>
  <w:p w14:paraId="073E5C9F" w14:textId="2733F695" w:rsidR="00912DD0" w:rsidRPr="00BA088C" w:rsidRDefault="00912DD0" w:rsidP="00542B14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7E73E7FF" w14:textId="59267369" w:rsidR="00912DD0" w:rsidRPr="00BA088C" w:rsidRDefault="00912DD0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3F98103B" w14:textId="043C3095" w:rsidR="00912DD0" w:rsidRPr="00BA088C" w:rsidRDefault="00912DD0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433D" w14:textId="3EBC1446" w:rsidR="0078361D" w:rsidRPr="00BA088C" w:rsidRDefault="0078361D" w:rsidP="0078361D">
    <w:pPr>
      <w:pStyle w:val="sysHeaderLinebelow"/>
    </w:pPr>
    <w:r w:rsidRPr="00BA088C">
      <w:fldChar w:fldCharType="begin"/>
    </w:r>
    <w:r w:rsidRPr="00BA088C">
      <w:instrText xml:space="preserve"> DOCPROPERTY "Title" </w:instrText>
    </w:r>
    <w:r w:rsidRPr="00BA088C">
      <w:fldChar w:fldCharType="separate"/>
    </w:r>
    <w:r w:rsidR="00EB0F57">
      <w:t>Bluecrest</w:t>
    </w:r>
    <w:r>
      <w:t xml:space="preserve"> User Access Provision</w:t>
    </w:r>
    <w:r w:rsidRPr="00BA088C">
      <w:fldChar w:fldCharType="end"/>
    </w:r>
  </w:p>
  <w:p w14:paraId="2703EC0B" w14:textId="2DDB90C2" w:rsidR="00433CC7" w:rsidRPr="00BA088C" w:rsidRDefault="00433CC7" w:rsidP="00DA5336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 w:rsidR="00DE0362">
      <w:rPr>
        <w:noProof/>
      </w:rPr>
      <w:drawing>
        <wp:inline distT="0" distB="0" distL="0" distR="0" wp14:anchorId="3659D8E7" wp14:editId="2FE2E0EC">
          <wp:extent cx="1047750" cy="352425"/>
          <wp:effectExtent l="0" t="0" r="0" b="0"/>
          <wp:docPr id="21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</w:p>
  <w:p w14:paraId="5C831F36" w14:textId="134AA422" w:rsidR="00433CC7" w:rsidRPr="00BA088C" w:rsidRDefault="00433CC7" w:rsidP="000A1A7E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2D5143D1" w14:textId="346AF78C" w:rsidR="00433CC7" w:rsidRPr="00BA088C" w:rsidRDefault="00433CC7" w:rsidP="000A1A7E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21A383AB" w14:textId="419C5B92" w:rsidR="00433CC7" w:rsidRPr="00BA088C" w:rsidRDefault="00433CC7" w:rsidP="000A1A7E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ListBullet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1" w15:restartNumberingAfterBreak="0">
    <w:nsid w:val="FFFFFFFB"/>
    <w:multiLevelType w:val="multilevel"/>
    <w:tmpl w:val="AD52CB12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18B7917"/>
    <w:multiLevelType w:val="hybridMultilevel"/>
    <w:tmpl w:val="55D4286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A4869"/>
    <w:multiLevelType w:val="multilevel"/>
    <w:tmpl w:val="D3E2FF1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6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ListBullet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0142F"/>
    <w:multiLevelType w:val="hybridMultilevel"/>
    <w:tmpl w:val="98847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84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type" w:val="Report.dotm"/>
  </w:docVars>
  <w:rsids>
    <w:rsidRoot w:val="00BA088C"/>
    <w:rsid w:val="000002B3"/>
    <w:rsid w:val="000002CF"/>
    <w:rsid w:val="00000799"/>
    <w:rsid w:val="00000EC5"/>
    <w:rsid w:val="000025C8"/>
    <w:rsid w:val="00002E6A"/>
    <w:rsid w:val="000037CB"/>
    <w:rsid w:val="0000539F"/>
    <w:rsid w:val="00005C1D"/>
    <w:rsid w:val="0000625C"/>
    <w:rsid w:val="000066C0"/>
    <w:rsid w:val="00006BFC"/>
    <w:rsid w:val="0000717B"/>
    <w:rsid w:val="0001017B"/>
    <w:rsid w:val="000112EA"/>
    <w:rsid w:val="00011948"/>
    <w:rsid w:val="0001354A"/>
    <w:rsid w:val="000136D9"/>
    <w:rsid w:val="00013E8B"/>
    <w:rsid w:val="000145BE"/>
    <w:rsid w:val="00014BEF"/>
    <w:rsid w:val="00015B5E"/>
    <w:rsid w:val="00016354"/>
    <w:rsid w:val="0001672D"/>
    <w:rsid w:val="0001684A"/>
    <w:rsid w:val="00016FBB"/>
    <w:rsid w:val="00017017"/>
    <w:rsid w:val="00017073"/>
    <w:rsid w:val="000170E4"/>
    <w:rsid w:val="000176C1"/>
    <w:rsid w:val="00017E00"/>
    <w:rsid w:val="00020941"/>
    <w:rsid w:val="00020E61"/>
    <w:rsid w:val="00021FD2"/>
    <w:rsid w:val="00022CAF"/>
    <w:rsid w:val="00023239"/>
    <w:rsid w:val="00024E9B"/>
    <w:rsid w:val="0002536E"/>
    <w:rsid w:val="0002612C"/>
    <w:rsid w:val="000264F4"/>
    <w:rsid w:val="0002780E"/>
    <w:rsid w:val="00027AD4"/>
    <w:rsid w:val="00027D3F"/>
    <w:rsid w:val="00027F10"/>
    <w:rsid w:val="00030D79"/>
    <w:rsid w:val="00030FD6"/>
    <w:rsid w:val="00031465"/>
    <w:rsid w:val="000325D6"/>
    <w:rsid w:val="00033BF6"/>
    <w:rsid w:val="00033FD6"/>
    <w:rsid w:val="00034254"/>
    <w:rsid w:val="000342F3"/>
    <w:rsid w:val="00034371"/>
    <w:rsid w:val="000347C4"/>
    <w:rsid w:val="00034AD7"/>
    <w:rsid w:val="000375E5"/>
    <w:rsid w:val="000377FC"/>
    <w:rsid w:val="00037AF4"/>
    <w:rsid w:val="000420F9"/>
    <w:rsid w:val="00042556"/>
    <w:rsid w:val="00044697"/>
    <w:rsid w:val="00044CE9"/>
    <w:rsid w:val="00045301"/>
    <w:rsid w:val="00046AB5"/>
    <w:rsid w:val="00047928"/>
    <w:rsid w:val="000512BA"/>
    <w:rsid w:val="0005146F"/>
    <w:rsid w:val="000522AF"/>
    <w:rsid w:val="000523E5"/>
    <w:rsid w:val="00053A64"/>
    <w:rsid w:val="00053A6F"/>
    <w:rsid w:val="0005415B"/>
    <w:rsid w:val="000545BF"/>
    <w:rsid w:val="00054AE2"/>
    <w:rsid w:val="000554B8"/>
    <w:rsid w:val="00055E93"/>
    <w:rsid w:val="0005604E"/>
    <w:rsid w:val="000563C9"/>
    <w:rsid w:val="00056818"/>
    <w:rsid w:val="00056B9F"/>
    <w:rsid w:val="0006081E"/>
    <w:rsid w:val="000612D7"/>
    <w:rsid w:val="00061377"/>
    <w:rsid w:val="00062656"/>
    <w:rsid w:val="00062DD8"/>
    <w:rsid w:val="00062E8B"/>
    <w:rsid w:val="00063E21"/>
    <w:rsid w:val="00064869"/>
    <w:rsid w:val="000657D3"/>
    <w:rsid w:val="00065E8B"/>
    <w:rsid w:val="000662EF"/>
    <w:rsid w:val="00066519"/>
    <w:rsid w:val="00067E59"/>
    <w:rsid w:val="00070BEF"/>
    <w:rsid w:val="00071AA0"/>
    <w:rsid w:val="00073630"/>
    <w:rsid w:val="000738A9"/>
    <w:rsid w:val="000744E2"/>
    <w:rsid w:val="00074717"/>
    <w:rsid w:val="00074C93"/>
    <w:rsid w:val="00075850"/>
    <w:rsid w:val="00075F71"/>
    <w:rsid w:val="00076937"/>
    <w:rsid w:val="00080314"/>
    <w:rsid w:val="0008051E"/>
    <w:rsid w:val="000809F1"/>
    <w:rsid w:val="00081CC6"/>
    <w:rsid w:val="00081CFF"/>
    <w:rsid w:val="000820DC"/>
    <w:rsid w:val="000826A0"/>
    <w:rsid w:val="000834EA"/>
    <w:rsid w:val="00084719"/>
    <w:rsid w:val="00084857"/>
    <w:rsid w:val="00085DBD"/>
    <w:rsid w:val="00086141"/>
    <w:rsid w:val="000865FF"/>
    <w:rsid w:val="000872B9"/>
    <w:rsid w:val="000878A8"/>
    <w:rsid w:val="00087A12"/>
    <w:rsid w:val="0009045B"/>
    <w:rsid w:val="00090F33"/>
    <w:rsid w:val="00091EB8"/>
    <w:rsid w:val="00092060"/>
    <w:rsid w:val="0009208D"/>
    <w:rsid w:val="00092772"/>
    <w:rsid w:val="00093114"/>
    <w:rsid w:val="000938D1"/>
    <w:rsid w:val="0009752B"/>
    <w:rsid w:val="000A0961"/>
    <w:rsid w:val="000A0BF6"/>
    <w:rsid w:val="000A1786"/>
    <w:rsid w:val="000A1A7E"/>
    <w:rsid w:val="000A2A02"/>
    <w:rsid w:val="000A2A2A"/>
    <w:rsid w:val="000A2D48"/>
    <w:rsid w:val="000A2E6D"/>
    <w:rsid w:val="000A30CC"/>
    <w:rsid w:val="000A45A8"/>
    <w:rsid w:val="000A4FCE"/>
    <w:rsid w:val="000A5143"/>
    <w:rsid w:val="000A560A"/>
    <w:rsid w:val="000A68C8"/>
    <w:rsid w:val="000A68EF"/>
    <w:rsid w:val="000A7FDA"/>
    <w:rsid w:val="000B0444"/>
    <w:rsid w:val="000B0740"/>
    <w:rsid w:val="000B0DEB"/>
    <w:rsid w:val="000B1FCC"/>
    <w:rsid w:val="000B20F4"/>
    <w:rsid w:val="000B2667"/>
    <w:rsid w:val="000B32E5"/>
    <w:rsid w:val="000B4040"/>
    <w:rsid w:val="000B4577"/>
    <w:rsid w:val="000B51D4"/>
    <w:rsid w:val="000B5EE3"/>
    <w:rsid w:val="000B60AB"/>
    <w:rsid w:val="000B67EB"/>
    <w:rsid w:val="000B7AB6"/>
    <w:rsid w:val="000C00D4"/>
    <w:rsid w:val="000C0206"/>
    <w:rsid w:val="000C0C98"/>
    <w:rsid w:val="000C173D"/>
    <w:rsid w:val="000C17EB"/>
    <w:rsid w:val="000C1938"/>
    <w:rsid w:val="000C2249"/>
    <w:rsid w:val="000C2456"/>
    <w:rsid w:val="000C3E22"/>
    <w:rsid w:val="000C3EB8"/>
    <w:rsid w:val="000C4162"/>
    <w:rsid w:val="000C46A5"/>
    <w:rsid w:val="000C5009"/>
    <w:rsid w:val="000C5533"/>
    <w:rsid w:val="000C5625"/>
    <w:rsid w:val="000C5799"/>
    <w:rsid w:val="000C5F5B"/>
    <w:rsid w:val="000C6258"/>
    <w:rsid w:val="000C6339"/>
    <w:rsid w:val="000C66D0"/>
    <w:rsid w:val="000C7638"/>
    <w:rsid w:val="000D0045"/>
    <w:rsid w:val="000D0130"/>
    <w:rsid w:val="000D1406"/>
    <w:rsid w:val="000D3E34"/>
    <w:rsid w:val="000D41E7"/>
    <w:rsid w:val="000D5888"/>
    <w:rsid w:val="000D5F54"/>
    <w:rsid w:val="000D61A9"/>
    <w:rsid w:val="000D729A"/>
    <w:rsid w:val="000E22DF"/>
    <w:rsid w:val="000E2EBB"/>
    <w:rsid w:val="000E2F85"/>
    <w:rsid w:val="000E3059"/>
    <w:rsid w:val="000E523C"/>
    <w:rsid w:val="000E66D9"/>
    <w:rsid w:val="000E7962"/>
    <w:rsid w:val="000E7EB1"/>
    <w:rsid w:val="000F1547"/>
    <w:rsid w:val="000F15D4"/>
    <w:rsid w:val="000F2237"/>
    <w:rsid w:val="000F2E91"/>
    <w:rsid w:val="000F3430"/>
    <w:rsid w:val="000F355D"/>
    <w:rsid w:val="000F41D5"/>
    <w:rsid w:val="000F5AD6"/>
    <w:rsid w:val="000F5B59"/>
    <w:rsid w:val="000F5EA3"/>
    <w:rsid w:val="000F5F24"/>
    <w:rsid w:val="000F63DA"/>
    <w:rsid w:val="000F70A2"/>
    <w:rsid w:val="000F7123"/>
    <w:rsid w:val="000F7139"/>
    <w:rsid w:val="000F74E2"/>
    <w:rsid w:val="000F7A71"/>
    <w:rsid w:val="000F7B15"/>
    <w:rsid w:val="001001A5"/>
    <w:rsid w:val="001009D8"/>
    <w:rsid w:val="001018A5"/>
    <w:rsid w:val="00102CED"/>
    <w:rsid w:val="00102F40"/>
    <w:rsid w:val="00103665"/>
    <w:rsid w:val="0010378D"/>
    <w:rsid w:val="00103C5C"/>
    <w:rsid w:val="0010432F"/>
    <w:rsid w:val="00104905"/>
    <w:rsid w:val="00104DA5"/>
    <w:rsid w:val="0010505E"/>
    <w:rsid w:val="00106647"/>
    <w:rsid w:val="00107311"/>
    <w:rsid w:val="00111690"/>
    <w:rsid w:val="00112897"/>
    <w:rsid w:val="00113359"/>
    <w:rsid w:val="0011370F"/>
    <w:rsid w:val="00114AFD"/>
    <w:rsid w:val="00115C7D"/>
    <w:rsid w:val="00116464"/>
    <w:rsid w:val="001172EE"/>
    <w:rsid w:val="0011799A"/>
    <w:rsid w:val="001179A7"/>
    <w:rsid w:val="00120A6F"/>
    <w:rsid w:val="00120C72"/>
    <w:rsid w:val="00121375"/>
    <w:rsid w:val="00121A45"/>
    <w:rsid w:val="0012200B"/>
    <w:rsid w:val="001221F2"/>
    <w:rsid w:val="001223D9"/>
    <w:rsid w:val="00123156"/>
    <w:rsid w:val="00123603"/>
    <w:rsid w:val="00123879"/>
    <w:rsid w:val="0012571F"/>
    <w:rsid w:val="0012604A"/>
    <w:rsid w:val="00126980"/>
    <w:rsid w:val="00126B65"/>
    <w:rsid w:val="00126C8F"/>
    <w:rsid w:val="00126D2C"/>
    <w:rsid w:val="00130044"/>
    <w:rsid w:val="00130517"/>
    <w:rsid w:val="00130F58"/>
    <w:rsid w:val="00132DCF"/>
    <w:rsid w:val="001330C8"/>
    <w:rsid w:val="00134DE3"/>
    <w:rsid w:val="00135614"/>
    <w:rsid w:val="00135646"/>
    <w:rsid w:val="00136D4C"/>
    <w:rsid w:val="00136E2A"/>
    <w:rsid w:val="001370F9"/>
    <w:rsid w:val="00137FC8"/>
    <w:rsid w:val="00141AAC"/>
    <w:rsid w:val="00142435"/>
    <w:rsid w:val="0014244D"/>
    <w:rsid w:val="0014353A"/>
    <w:rsid w:val="00143565"/>
    <w:rsid w:val="00143C7D"/>
    <w:rsid w:val="0014446A"/>
    <w:rsid w:val="001446B7"/>
    <w:rsid w:val="00145A79"/>
    <w:rsid w:val="00145C34"/>
    <w:rsid w:val="001462AF"/>
    <w:rsid w:val="00146D3E"/>
    <w:rsid w:val="00147D97"/>
    <w:rsid w:val="00147E45"/>
    <w:rsid w:val="00150088"/>
    <w:rsid w:val="001503F8"/>
    <w:rsid w:val="0015046E"/>
    <w:rsid w:val="00150591"/>
    <w:rsid w:val="001506D7"/>
    <w:rsid w:val="00151213"/>
    <w:rsid w:val="00151DA4"/>
    <w:rsid w:val="001527EB"/>
    <w:rsid w:val="00152823"/>
    <w:rsid w:val="00152A11"/>
    <w:rsid w:val="0015342F"/>
    <w:rsid w:val="001543CD"/>
    <w:rsid w:val="00155F53"/>
    <w:rsid w:val="00156232"/>
    <w:rsid w:val="0015766A"/>
    <w:rsid w:val="001606DC"/>
    <w:rsid w:val="00161205"/>
    <w:rsid w:val="001633AF"/>
    <w:rsid w:val="0016394B"/>
    <w:rsid w:val="00164E12"/>
    <w:rsid w:val="0016514C"/>
    <w:rsid w:val="001657D1"/>
    <w:rsid w:val="001658EA"/>
    <w:rsid w:val="00166623"/>
    <w:rsid w:val="00166E51"/>
    <w:rsid w:val="001679D8"/>
    <w:rsid w:val="001717DF"/>
    <w:rsid w:val="001736BB"/>
    <w:rsid w:val="001737A1"/>
    <w:rsid w:val="00173812"/>
    <w:rsid w:val="001740B6"/>
    <w:rsid w:val="001754DB"/>
    <w:rsid w:val="001755E7"/>
    <w:rsid w:val="001756E7"/>
    <w:rsid w:val="00175704"/>
    <w:rsid w:val="00175C83"/>
    <w:rsid w:val="00175F4B"/>
    <w:rsid w:val="0017778D"/>
    <w:rsid w:val="00177C9F"/>
    <w:rsid w:val="00183356"/>
    <w:rsid w:val="00183CBF"/>
    <w:rsid w:val="00184186"/>
    <w:rsid w:val="00184758"/>
    <w:rsid w:val="001849D2"/>
    <w:rsid w:val="001850C0"/>
    <w:rsid w:val="0018532D"/>
    <w:rsid w:val="00185467"/>
    <w:rsid w:val="00185855"/>
    <w:rsid w:val="00185D31"/>
    <w:rsid w:val="001866ED"/>
    <w:rsid w:val="001870D8"/>
    <w:rsid w:val="00187574"/>
    <w:rsid w:val="001903FC"/>
    <w:rsid w:val="00190852"/>
    <w:rsid w:val="001909D8"/>
    <w:rsid w:val="00190FAE"/>
    <w:rsid w:val="00190FD1"/>
    <w:rsid w:val="00192F10"/>
    <w:rsid w:val="00193280"/>
    <w:rsid w:val="00193290"/>
    <w:rsid w:val="001935E0"/>
    <w:rsid w:val="00193F65"/>
    <w:rsid w:val="00193FBA"/>
    <w:rsid w:val="00194238"/>
    <w:rsid w:val="001949D7"/>
    <w:rsid w:val="00194AC4"/>
    <w:rsid w:val="00194DFB"/>
    <w:rsid w:val="0019507E"/>
    <w:rsid w:val="00195087"/>
    <w:rsid w:val="00195F35"/>
    <w:rsid w:val="0019674E"/>
    <w:rsid w:val="00196A26"/>
    <w:rsid w:val="001979C2"/>
    <w:rsid w:val="001A051E"/>
    <w:rsid w:val="001A08E4"/>
    <w:rsid w:val="001A0C8A"/>
    <w:rsid w:val="001A0EBE"/>
    <w:rsid w:val="001A1025"/>
    <w:rsid w:val="001A14A8"/>
    <w:rsid w:val="001A2310"/>
    <w:rsid w:val="001A25A9"/>
    <w:rsid w:val="001A35A6"/>
    <w:rsid w:val="001A3A3E"/>
    <w:rsid w:val="001A43C0"/>
    <w:rsid w:val="001A47A6"/>
    <w:rsid w:val="001A4AAB"/>
    <w:rsid w:val="001A5D17"/>
    <w:rsid w:val="001A6A8F"/>
    <w:rsid w:val="001A6AB0"/>
    <w:rsid w:val="001A7B9C"/>
    <w:rsid w:val="001A7C46"/>
    <w:rsid w:val="001A7D81"/>
    <w:rsid w:val="001B0BD4"/>
    <w:rsid w:val="001B1666"/>
    <w:rsid w:val="001B17D1"/>
    <w:rsid w:val="001B2690"/>
    <w:rsid w:val="001B2BD8"/>
    <w:rsid w:val="001B34CA"/>
    <w:rsid w:val="001B3A00"/>
    <w:rsid w:val="001B4517"/>
    <w:rsid w:val="001B4F4B"/>
    <w:rsid w:val="001B5D0F"/>
    <w:rsid w:val="001B5DE7"/>
    <w:rsid w:val="001B6F6F"/>
    <w:rsid w:val="001B7EF6"/>
    <w:rsid w:val="001C0801"/>
    <w:rsid w:val="001C25C1"/>
    <w:rsid w:val="001C266D"/>
    <w:rsid w:val="001C29FB"/>
    <w:rsid w:val="001C2DD7"/>
    <w:rsid w:val="001C33D1"/>
    <w:rsid w:val="001C4835"/>
    <w:rsid w:val="001C548E"/>
    <w:rsid w:val="001C5D32"/>
    <w:rsid w:val="001C6578"/>
    <w:rsid w:val="001C721A"/>
    <w:rsid w:val="001C7BE3"/>
    <w:rsid w:val="001D0586"/>
    <w:rsid w:val="001D0A92"/>
    <w:rsid w:val="001D14AD"/>
    <w:rsid w:val="001D1794"/>
    <w:rsid w:val="001D1986"/>
    <w:rsid w:val="001D21B3"/>
    <w:rsid w:val="001D21E9"/>
    <w:rsid w:val="001D277E"/>
    <w:rsid w:val="001D2984"/>
    <w:rsid w:val="001D4642"/>
    <w:rsid w:val="001D4A5E"/>
    <w:rsid w:val="001D4FD4"/>
    <w:rsid w:val="001D5063"/>
    <w:rsid w:val="001D5899"/>
    <w:rsid w:val="001D5D6B"/>
    <w:rsid w:val="001D5E38"/>
    <w:rsid w:val="001D7BDB"/>
    <w:rsid w:val="001D7CFC"/>
    <w:rsid w:val="001E003F"/>
    <w:rsid w:val="001E008A"/>
    <w:rsid w:val="001E0176"/>
    <w:rsid w:val="001E02AE"/>
    <w:rsid w:val="001E09A7"/>
    <w:rsid w:val="001E0B62"/>
    <w:rsid w:val="001E18DD"/>
    <w:rsid w:val="001E1E5F"/>
    <w:rsid w:val="001E29D5"/>
    <w:rsid w:val="001E2D86"/>
    <w:rsid w:val="001E362A"/>
    <w:rsid w:val="001E376B"/>
    <w:rsid w:val="001E4897"/>
    <w:rsid w:val="001E48CD"/>
    <w:rsid w:val="001E5A85"/>
    <w:rsid w:val="001E64CA"/>
    <w:rsid w:val="001E735C"/>
    <w:rsid w:val="001E7E23"/>
    <w:rsid w:val="001F0554"/>
    <w:rsid w:val="001F0B23"/>
    <w:rsid w:val="001F146C"/>
    <w:rsid w:val="001F1A41"/>
    <w:rsid w:val="001F21A1"/>
    <w:rsid w:val="001F274C"/>
    <w:rsid w:val="001F2797"/>
    <w:rsid w:val="001F2ACF"/>
    <w:rsid w:val="001F2B01"/>
    <w:rsid w:val="001F321D"/>
    <w:rsid w:val="001F335E"/>
    <w:rsid w:val="001F3A3A"/>
    <w:rsid w:val="001F3FC0"/>
    <w:rsid w:val="001F461B"/>
    <w:rsid w:val="001F4D29"/>
    <w:rsid w:val="001F5D0C"/>
    <w:rsid w:val="001F65C0"/>
    <w:rsid w:val="001F6B8C"/>
    <w:rsid w:val="001F72B0"/>
    <w:rsid w:val="001F73C5"/>
    <w:rsid w:val="001F79C9"/>
    <w:rsid w:val="001F7C64"/>
    <w:rsid w:val="001F7E95"/>
    <w:rsid w:val="002003CD"/>
    <w:rsid w:val="002011A8"/>
    <w:rsid w:val="0020174D"/>
    <w:rsid w:val="002019EE"/>
    <w:rsid w:val="0020218C"/>
    <w:rsid w:val="00202F31"/>
    <w:rsid w:val="002032D2"/>
    <w:rsid w:val="002039EF"/>
    <w:rsid w:val="00203C77"/>
    <w:rsid w:val="00203F53"/>
    <w:rsid w:val="00205A83"/>
    <w:rsid w:val="00207DBF"/>
    <w:rsid w:val="00210E65"/>
    <w:rsid w:val="00211767"/>
    <w:rsid w:val="00212075"/>
    <w:rsid w:val="0021345E"/>
    <w:rsid w:val="002137E9"/>
    <w:rsid w:val="00213A9F"/>
    <w:rsid w:val="002142EC"/>
    <w:rsid w:val="002143AD"/>
    <w:rsid w:val="0021526B"/>
    <w:rsid w:val="002156DF"/>
    <w:rsid w:val="0021578F"/>
    <w:rsid w:val="00215971"/>
    <w:rsid w:val="00216610"/>
    <w:rsid w:val="00217A1E"/>
    <w:rsid w:val="00220058"/>
    <w:rsid w:val="00220812"/>
    <w:rsid w:val="00220849"/>
    <w:rsid w:val="002212B2"/>
    <w:rsid w:val="002213F9"/>
    <w:rsid w:val="00221743"/>
    <w:rsid w:val="002218A9"/>
    <w:rsid w:val="00222479"/>
    <w:rsid w:val="0022284B"/>
    <w:rsid w:val="00223802"/>
    <w:rsid w:val="00223EB3"/>
    <w:rsid w:val="0022421F"/>
    <w:rsid w:val="00225258"/>
    <w:rsid w:val="0022552B"/>
    <w:rsid w:val="0022787C"/>
    <w:rsid w:val="00227A50"/>
    <w:rsid w:val="00227D1E"/>
    <w:rsid w:val="00230E9E"/>
    <w:rsid w:val="00230F97"/>
    <w:rsid w:val="0023207E"/>
    <w:rsid w:val="0023291A"/>
    <w:rsid w:val="0023338D"/>
    <w:rsid w:val="002338C7"/>
    <w:rsid w:val="00233A59"/>
    <w:rsid w:val="002347B0"/>
    <w:rsid w:val="00234C9E"/>
    <w:rsid w:val="0023514D"/>
    <w:rsid w:val="00235702"/>
    <w:rsid w:val="00235F4E"/>
    <w:rsid w:val="00236119"/>
    <w:rsid w:val="0023695D"/>
    <w:rsid w:val="002400DF"/>
    <w:rsid w:val="00240C65"/>
    <w:rsid w:val="00240EB1"/>
    <w:rsid w:val="002417F1"/>
    <w:rsid w:val="002426C0"/>
    <w:rsid w:val="00242CEF"/>
    <w:rsid w:val="002437AF"/>
    <w:rsid w:val="0024493A"/>
    <w:rsid w:val="002452CB"/>
    <w:rsid w:val="002452F9"/>
    <w:rsid w:val="00245832"/>
    <w:rsid w:val="00245AD7"/>
    <w:rsid w:val="00245F15"/>
    <w:rsid w:val="00246984"/>
    <w:rsid w:val="00247477"/>
    <w:rsid w:val="00250834"/>
    <w:rsid w:val="00251427"/>
    <w:rsid w:val="0025264B"/>
    <w:rsid w:val="00253295"/>
    <w:rsid w:val="0025342B"/>
    <w:rsid w:val="00253833"/>
    <w:rsid w:val="00255B66"/>
    <w:rsid w:val="00256124"/>
    <w:rsid w:val="00256570"/>
    <w:rsid w:val="00257445"/>
    <w:rsid w:val="002577C7"/>
    <w:rsid w:val="00261D23"/>
    <w:rsid w:val="00262B79"/>
    <w:rsid w:val="002633BD"/>
    <w:rsid w:val="00263D22"/>
    <w:rsid w:val="00264CE0"/>
    <w:rsid w:val="00265145"/>
    <w:rsid w:val="0026522E"/>
    <w:rsid w:val="00265C8A"/>
    <w:rsid w:val="002669E5"/>
    <w:rsid w:val="00266A22"/>
    <w:rsid w:val="00267755"/>
    <w:rsid w:val="00267879"/>
    <w:rsid w:val="00267D4B"/>
    <w:rsid w:val="00271F37"/>
    <w:rsid w:val="002720E7"/>
    <w:rsid w:val="002727FE"/>
    <w:rsid w:val="0027296C"/>
    <w:rsid w:val="00272B68"/>
    <w:rsid w:val="002733FE"/>
    <w:rsid w:val="002734F4"/>
    <w:rsid w:val="00273DBC"/>
    <w:rsid w:val="00274012"/>
    <w:rsid w:val="00274921"/>
    <w:rsid w:val="0027582E"/>
    <w:rsid w:val="0027600E"/>
    <w:rsid w:val="002763A7"/>
    <w:rsid w:val="00277A2D"/>
    <w:rsid w:val="00277BC1"/>
    <w:rsid w:val="00282041"/>
    <w:rsid w:val="00282742"/>
    <w:rsid w:val="002829BF"/>
    <w:rsid w:val="00282F9E"/>
    <w:rsid w:val="00283AEC"/>
    <w:rsid w:val="00284B3C"/>
    <w:rsid w:val="002857C8"/>
    <w:rsid w:val="002865B4"/>
    <w:rsid w:val="00286743"/>
    <w:rsid w:val="0028748B"/>
    <w:rsid w:val="00287E64"/>
    <w:rsid w:val="00287F43"/>
    <w:rsid w:val="00290567"/>
    <w:rsid w:val="00291291"/>
    <w:rsid w:val="00291BDA"/>
    <w:rsid w:val="00291D9C"/>
    <w:rsid w:val="00292C07"/>
    <w:rsid w:val="00292EF5"/>
    <w:rsid w:val="00293119"/>
    <w:rsid w:val="00293A26"/>
    <w:rsid w:val="00294BF5"/>
    <w:rsid w:val="00294D36"/>
    <w:rsid w:val="00294EC5"/>
    <w:rsid w:val="00295363"/>
    <w:rsid w:val="00295B7D"/>
    <w:rsid w:val="00295BFC"/>
    <w:rsid w:val="00295C9A"/>
    <w:rsid w:val="00295DCD"/>
    <w:rsid w:val="00296062"/>
    <w:rsid w:val="00296BE1"/>
    <w:rsid w:val="0029729E"/>
    <w:rsid w:val="00297E33"/>
    <w:rsid w:val="00297E85"/>
    <w:rsid w:val="002A010E"/>
    <w:rsid w:val="002A0490"/>
    <w:rsid w:val="002A0D68"/>
    <w:rsid w:val="002A27CB"/>
    <w:rsid w:val="002A2FE0"/>
    <w:rsid w:val="002A4400"/>
    <w:rsid w:val="002A4747"/>
    <w:rsid w:val="002A589C"/>
    <w:rsid w:val="002A6B54"/>
    <w:rsid w:val="002A709E"/>
    <w:rsid w:val="002B04FB"/>
    <w:rsid w:val="002B12DD"/>
    <w:rsid w:val="002B138A"/>
    <w:rsid w:val="002B151E"/>
    <w:rsid w:val="002B1ABB"/>
    <w:rsid w:val="002B2481"/>
    <w:rsid w:val="002B2B7F"/>
    <w:rsid w:val="002B469C"/>
    <w:rsid w:val="002B4F54"/>
    <w:rsid w:val="002B79F1"/>
    <w:rsid w:val="002B7AEE"/>
    <w:rsid w:val="002B7E80"/>
    <w:rsid w:val="002B7F93"/>
    <w:rsid w:val="002C0656"/>
    <w:rsid w:val="002C0D7D"/>
    <w:rsid w:val="002C184C"/>
    <w:rsid w:val="002C1A20"/>
    <w:rsid w:val="002C266E"/>
    <w:rsid w:val="002C2779"/>
    <w:rsid w:val="002C334E"/>
    <w:rsid w:val="002C393E"/>
    <w:rsid w:val="002C3A75"/>
    <w:rsid w:val="002C5579"/>
    <w:rsid w:val="002C5813"/>
    <w:rsid w:val="002C5D22"/>
    <w:rsid w:val="002C6844"/>
    <w:rsid w:val="002C7455"/>
    <w:rsid w:val="002D00F9"/>
    <w:rsid w:val="002D0AEE"/>
    <w:rsid w:val="002D1723"/>
    <w:rsid w:val="002D1C29"/>
    <w:rsid w:val="002D21F7"/>
    <w:rsid w:val="002D4A29"/>
    <w:rsid w:val="002D500E"/>
    <w:rsid w:val="002D5C57"/>
    <w:rsid w:val="002D65BF"/>
    <w:rsid w:val="002D66E2"/>
    <w:rsid w:val="002D6FA3"/>
    <w:rsid w:val="002E05BE"/>
    <w:rsid w:val="002E0D65"/>
    <w:rsid w:val="002E16ED"/>
    <w:rsid w:val="002E1BDD"/>
    <w:rsid w:val="002E7A84"/>
    <w:rsid w:val="002E7EAA"/>
    <w:rsid w:val="002F00F5"/>
    <w:rsid w:val="002F0158"/>
    <w:rsid w:val="002F04A4"/>
    <w:rsid w:val="002F05B3"/>
    <w:rsid w:val="002F0DC8"/>
    <w:rsid w:val="002F0FE1"/>
    <w:rsid w:val="002F1EE5"/>
    <w:rsid w:val="002F340B"/>
    <w:rsid w:val="002F36B7"/>
    <w:rsid w:val="002F50B7"/>
    <w:rsid w:val="002F5C23"/>
    <w:rsid w:val="002F6919"/>
    <w:rsid w:val="002F6E80"/>
    <w:rsid w:val="002F72CF"/>
    <w:rsid w:val="00300192"/>
    <w:rsid w:val="003002E2"/>
    <w:rsid w:val="00300995"/>
    <w:rsid w:val="00300B43"/>
    <w:rsid w:val="00301C46"/>
    <w:rsid w:val="00303BFB"/>
    <w:rsid w:val="0030475C"/>
    <w:rsid w:val="00304A5E"/>
    <w:rsid w:val="00306F69"/>
    <w:rsid w:val="00307405"/>
    <w:rsid w:val="00307464"/>
    <w:rsid w:val="00310352"/>
    <w:rsid w:val="003118C7"/>
    <w:rsid w:val="003118F3"/>
    <w:rsid w:val="003128DD"/>
    <w:rsid w:val="00312C03"/>
    <w:rsid w:val="00312D51"/>
    <w:rsid w:val="00312F41"/>
    <w:rsid w:val="003138DD"/>
    <w:rsid w:val="0031479C"/>
    <w:rsid w:val="00315869"/>
    <w:rsid w:val="003158C1"/>
    <w:rsid w:val="00315FE0"/>
    <w:rsid w:val="003163B8"/>
    <w:rsid w:val="003169DC"/>
    <w:rsid w:val="00316C49"/>
    <w:rsid w:val="00320329"/>
    <w:rsid w:val="003206FD"/>
    <w:rsid w:val="00321BC9"/>
    <w:rsid w:val="0032233B"/>
    <w:rsid w:val="00322D5D"/>
    <w:rsid w:val="00322D97"/>
    <w:rsid w:val="0032309D"/>
    <w:rsid w:val="00324D2D"/>
    <w:rsid w:val="0032509C"/>
    <w:rsid w:val="003256EA"/>
    <w:rsid w:val="00327AB1"/>
    <w:rsid w:val="00327E8A"/>
    <w:rsid w:val="00330AD5"/>
    <w:rsid w:val="003315EC"/>
    <w:rsid w:val="00332016"/>
    <w:rsid w:val="0033309A"/>
    <w:rsid w:val="00333905"/>
    <w:rsid w:val="0033641C"/>
    <w:rsid w:val="00336C8B"/>
    <w:rsid w:val="00336ED2"/>
    <w:rsid w:val="0033723A"/>
    <w:rsid w:val="00337954"/>
    <w:rsid w:val="00337A21"/>
    <w:rsid w:val="00337FCF"/>
    <w:rsid w:val="003400F0"/>
    <w:rsid w:val="00340395"/>
    <w:rsid w:val="00340769"/>
    <w:rsid w:val="0034178C"/>
    <w:rsid w:val="00341F63"/>
    <w:rsid w:val="00342ED7"/>
    <w:rsid w:val="003434DE"/>
    <w:rsid w:val="003436CE"/>
    <w:rsid w:val="00343A39"/>
    <w:rsid w:val="00344A5D"/>
    <w:rsid w:val="00345319"/>
    <w:rsid w:val="00345EF5"/>
    <w:rsid w:val="00346C74"/>
    <w:rsid w:val="00346D8D"/>
    <w:rsid w:val="00350383"/>
    <w:rsid w:val="0035073C"/>
    <w:rsid w:val="00350945"/>
    <w:rsid w:val="00350B38"/>
    <w:rsid w:val="00350DCF"/>
    <w:rsid w:val="00351FBE"/>
    <w:rsid w:val="003526DA"/>
    <w:rsid w:val="0035349F"/>
    <w:rsid w:val="00353709"/>
    <w:rsid w:val="0035375E"/>
    <w:rsid w:val="003541DA"/>
    <w:rsid w:val="00354927"/>
    <w:rsid w:val="00355482"/>
    <w:rsid w:val="003558D3"/>
    <w:rsid w:val="00356AB6"/>
    <w:rsid w:val="00357B23"/>
    <w:rsid w:val="00360308"/>
    <w:rsid w:val="0036063C"/>
    <w:rsid w:val="00360CCD"/>
    <w:rsid w:val="0036125D"/>
    <w:rsid w:val="003617ED"/>
    <w:rsid w:val="0036271B"/>
    <w:rsid w:val="003628B8"/>
    <w:rsid w:val="00362BD5"/>
    <w:rsid w:val="00362D8D"/>
    <w:rsid w:val="00364C4E"/>
    <w:rsid w:val="003650E0"/>
    <w:rsid w:val="0036638E"/>
    <w:rsid w:val="003665CC"/>
    <w:rsid w:val="0036677A"/>
    <w:rsid w:val="00366DDC"/>
    <w:rsid w:val="00367072"/>
    <w:rsid w:val="0036D6E8"/>
    <w:rsid w:val="00370810"/>
    <w:rsid w:val="00370CB9"/>
    <w:rsid w:val="00370F7D"/>
    <w:rsid w:val="00371631"/>
    <w:rsid w:val="0037193A"/>
    <w:rsid w:val="00371F78"/>
    <w:rsid w:val="00372C74"/>
    <w:rsid w:val="00374CA3"/>
    <w:rsid w:val="0037597F"/>
    <w:rsid w:val="00376593"/>
    <w:rsid w:val="00376CE2"/>
    <w:rsid w:val="003771AD"/>
    <w:rsid w:val="00380923"/>
    <w:rsid w:val="00380A29"/>
    <w:rsid w:val="00380AFE"/>
    <w:rsid w:val="00381514"/>
    <w:rsid w:val="00381568"/>
    <w:rsid w:val="00382660"/>
    <w:rsid w:val="00382839"/>
    <w:rsid w:val="00382CF4"/>
    <w:rsid w:val="00382D4E"/>
    <w:rsid w:val="00382D87"/>
    <w:rsid w:val="00382FB1"/>
    <w:rsid w:val="00383117"/>
    <w:rsid w:val="00383B41"/>
    <w:rsid w:val="00383E49"/>
    <w:rsid w:val="00383EB0"/>
    <w:rsid w:val="0038436C"/>
    <w:rsid w:val="003844F4"/>
    <w:rsid w:val="00386084"/>
    <w:rsid w:val="00386604"/>
    <w:rsid w:val="00387AC3"/>
    <w:rsid w:val="0039034E"/>
    <w:rsid w:val="00390649"/>
    <w:rsid w:val="003917C6"/>
    <w:rsid w:val="0039187A"/>
    <w:rsid w:val="0039195B"/>
    <w:rsid w:val="00391991"/>
    <w:rsid w:val="00391D6A"/>
    <w:rsid w:val="003936C6"/>
    <w:rsid w:val="00393A30"/>
    <w:rsid w:val="00394E90"/>
    <w:rsid w:val="00395BFD"/>
    <w:rsid w:val="00396192"/>
    <w:rsid w:val="00396B34"/>
    <w:rsid w:val="003979CB"/>
    <w:rsid w:val="00397F52"/>
    <w:rsid w:val="00397FD7"/>
    <w:rsid w:val="003A087F"/>
    <w:rsid w:val="003A0B2E"/>
    <w:rsid w:val="003A1978"/>
    <w:rsid w:val="003A1C0F"/>
    <w:rsid w:val="003A243D"/>
    <w:rsid w:val="003A3327"/>
    <w:rsid w:val="003A35FF"/>
    <w:rsid w:val="003A3A2D"/>
    <w:rsid w:val="003A3B0F"/>
    <w:rsid w:val="003A3DA2"/>
    <w:rsid w:val="003A4753"/>
    <w:rsid w:val="003A52B0"/>
    <w:rsid w:val="003A54AB"/>
    <w:rsid w:val="003A59D0"/>
    <w:rsid w:val="003A5B2C"/>
    <w:rsid w:val="003A68FA"/>
    <w:rsid w:val="003A7476"/>
    <w:rsid w:val="003B035B"/>
    <w:rsid w:val="003B0A9D"/>
    <w:rsid w:val="003B0ED4"/>
    <w:rsid w:val="003B131E"/>
    <w:rsid w:val="003B1E27"/>
    <w:rsid w:val="003B213D"/>
    <w:rsid w:val="003B2D29"/>
    <w:rsid w:val="003B35CF"/>
    <w:rsid w:val="003B4A3B"/>
    <w:rsid w:val="003B4AB3"/>
    <w:rsid w:val="003B4D3A"/>
    <w:rsid w:val="003B5C6B"/>
    <w:rsid w:val="003B6C49"/>
    <w:rsid w:val="003B70D9"/>
    <w:rsid w:val="003C0256"/>
    <w:rsid w:val="003C1892"/>
    <w:rsid w:val="003C1DA6"/>
    <w:rsid w:val="003C3DE6"/>
    <w:rsid w:val="003C437E"/>
    <w:rsid w:val="003C46C3"/>
    <w:rsid w:val="003C67AD"/>
    <w:rsid w:val="003C6843"/>
    <w:rsid w:val="003C7A2A"/>
    <w:rsid w:val="003D013D"/>
    <w:rsid w:val="003D1BDB"/>
    <w:rsid w:val="003D1DB1"/>
    <w:rsid w:val="003D1E74"/>
    <w:rsid w:val="003D1EBB"/>
    <w:rsid w:val="003D2EE5"/>
    <w:rsid w:val="003D446F"/>
    <w:rsid w:val="003D4A09"/>
    <w:rsid w:val="003D4C67"/>
    <w:rsid w:val="003D50F4"/>
    <w:rsid w:val="003D5A18"/>
    <w:rsid w:val="003D5C8B"/>
    <w:rsid w:val="003D5F23"/>
    <w:rsid w:val="003D647C"/>
    <w:rsid w:val="003D6670"/>
    <w:rsid w:val="003E0293"/>
    <w:rsid w:val="003E05F4"/>
    <w:rsid w:val="003E1307"/>
    <w:rsid w:val="003E14A3"/>
    <w:rsid w:val="003E14F0"/>
    <w:rsid w:val="003E1549"/>
    <w:rsid w:val="003E17C5"/>
    <w:rsid w:val="003E2084"/>
    <w:rsid w:val="003E238E"/>
    <w:rsid w:val="003E2B6B"/>
    <w:rsid w:val="003E3622"/>
    <w:rsid w:val="003E518F"/>
    <w:rsid w:val="003E55E2"/>
    <w:rsid w:val="003E5A12"/>
    <w:rsid w:val="003E6330"/>
    <w:rsid w:val="003E6C82"/>
    <w:rsid w:val="003E6D8F"/>
    <w:rsid w:val="003E71A6"/>
    <w:rsid w:val="003E7495"/>
    <w:rsid w:val="003F0B42"/>
    <w:rsid w:val="003F0F1F"/>
    <w:rsid w:val="003F11EC"/>
    <w:rsid w:val="003F21F7"/>
    <w:rsid w:val="003F2CB5"/>
    <w:rsid w:val="003F30BB"/>
    <w:rsid w:val="003F6515"/>
    <w:rsid w:val="003F7AC6"/>
    <w:rsid w:val="003F7B79"/>
    <w:rsid w:val="003F7C35"/>
    <w:rsid w:val="004000F2"/>
    <w:rsid w:val="00401217"/>
    <w:rsid w:val="004012DC"/>
    <w:rsid w:val="00401E37"/>
    <w:rsid w:val="00402595"/>
    <w:rsid w:val="004032E1"/>
    <w:rsid w:val="00403324"/>
    <w:rsid w:val="0040338D"/>
    <w:rsid w:val="004039A3"/>
    <w:rsid w:val="00403B02"/>
    <w:rsid w:val="00403B7F"/>
    <w:rsid w:val="00403C5D"/>
    <w:rsid w:val="00403FE1"/>
    <w:rsid w:val="0040401A"/>
    <w:rsid w:val="0040488C"/>
    <w:rsid w:val="00405104"/>
    <w:rsid w:val="004054D2"/>
    <w:rsid w:val="004065CB"/>
    <w:rsid w:val="00406CD8"/>
    <w:rsid w:val="00407028"/>
    <w:rsid w:val="004076E8"/>
    <w:rsid w:val="004079D8"/>
    <w:rsid w:val="00410483"/>
    <w:rsid w:val="0041093A"/>
    <w:rsid w:val="0041105F"/>
    <w:rsid w:val="00411535"/>
    <w:rsid w:val="0041155F"/>
    <w:rsid w:val="0041165C"/>
    <w:rsid w:val="00412D2D"/>
    <w:rsid w:val="004141DF"/>
    <w:rsid w:val="00414F92"/>
    <w:rsid w:val="004152F6"/>
    <w:rsid w:val="00415807"/>
    <w:rsid w:val="004163F1"/>
    <w:rsid w:val="00416604"/>
    <w:rsid w:val="004167A4"/>
    <w:rsid w:val="00416B85"/>
    <w:rsid w:val="00416D4E"/>
    <w:rsid w:val="00417CB6"/>
    <w:rsid w:val="00421165"/>
    <w:rsid w:val="00422194"/>
    <w:rsid w:val="00422EF0"/>
    <w:rsid w:val="00423BDD"/>
    <w:rsid w:val="00424B94"/>
    <w:rsid w:val="00424EBA"/>
    <w:rsid w:val="00424F05"/>
    <w:rsid w:val="00424FDB"/>
    <w:rsid w:val="0042651B"/>
    <w:rsid w:val="004272B3"/>
    <w:rsid w:val="004273F0"/>
    <w:rsid w:val="00427C03"/>
    <w:rsid w:val="00430D14"/>
    <w:rsid w:val="0043178A"/>
    <w:rsid w:val="00431BD9"/>
    <w:rsid w:val="004326A4"/>
    <w:rsid w:val="00433CC7"/>
    <w:rsid w:val="0043485F"/>
    <w:rsid w:val="0043490F"/>
    <w:rsid w:val="0043530A"/>
    <w:rsid w:val="004353C1"/>
    <w:rsid w:val="00435550"/>
    <w:rsid w:val="0043573D"/>
    <w:rsid w:val="00436EDE"/>
    <w:rsid w:val="004371D3"/>
    <w:rsid w:val="00437A43"/>
    <w:rsid w:val="00437D5D"/>
    <w:rsid w:val="00441958"/>
    <w:rsid w:val="0044386E"/>
    <w:rsid w:val="0044447B"/>
    <w:rsid w:val="004446A6"/>
    <w:rsid w:val="004448B1"/>
    <w:rsid w:val="0044568C"/>
    <w:rsid w:val="00446587"/>
    <w:rsid w:val="004501F7"/>
    <w:rsid w:val="00450AB6"/>
    <w:rsid w:val="004513ED"/>
    <w:rsid w:val="00451B48"/>
    <w:rsid w:val="004525BD"/>
    <w:rsid w:val="00452843"/>
    <w:rsid w:val="00452B8F"/>
    <w:rsid w:val="00453576"/>
    <w:rsid w:val="00454891"/>
    <w:rsid w:val="00455142"/>
    <w:rsid w:val="004555BA"/>
    <w:rsid w:val="00455EC8"/>
    <w:rsid w:val="00455ED6"/>
    <w:rsid w:val="00457445"/>
    <w:rsid w:val="00457986"/>
    <w:rsid w:val="00460951"/>
    <w:rsid w:val="0046154C"/>
    <w:rsid w:val="00461A91"/>
    <w:rsid w:val="00462277"/>
    <w:rsid w:val="004625A0"/>
    <w:rsid w:val="004630DC"/>
    <w:rsid w:val="00464831"/>
    <w:rsid w:val="004649F8"/>
    <w:rsid w:val="00466E86"/>
    <w:rsid w:val="00467126"/>
    <w:rsid w:val="00467C5E"/>
    <w:rsid w:val="004704B4"/>
    <w:rsid w:val="00471D43"/>
    <w:rsid w:val="00472014"/>
    <w:rsid w:val="00472432"/>
    <w:rsid w:val="00472B84"/>
    <w:rsid w:val="00473B6E"/>
    <w:rsid w:val="00473EF3"/>
    <w:rsid w:val="00474B42"/>
    <w:rsid w:val="00474C43"/>
    <w:rsid w:val="004752EF"/>
    <w:rsid w:val="00476173"/>
    <w:rsid w:val="00476189"/>
    <w:rsid w:val="00476274"/>
    <w:rsid w:val="004769DC"/>
    <w:rsid w:val="00476A78"/>
    <w:rsid w:val="00476BE1"/>
    <w:rsid w:val="00476F89"/>
    <w:rsid w:val="004773E7"/>
    <w:rsid w:val="00477578"/>
    <w:rsid w:val="00480745"/>
    <w:rsid w:val="00482204"/>
    <w:rsid w:val="00483465"/>
    <w:rsid w:val="004834D2"/>
    <w:rsid w:val="0048456E"/>
    <w:rsid w:val="00486019"/>
    <w:rsid w:val="00487B47"/>
    <w:rsid w:val="00487CFB"/>
    <w:rsid w:val="0049169E"/>
    <w:rsid w:val="00491944"/>
    <w:rsid w:val="0049208B"/>
    <w:rsid w:val="0049310A"/>
    <w:rsid w:val="0049397F"/>
    <w:rsid w:val="004940D0"/>
    <w:rsid w:val="00494416"/>
    <w:rsid w:val="00495281"/>
    <w:rsid w:val="004959FB"/>
    <w:rsid w:val="0049689A"/>
    <w:rsid w:val="00496C43"/>
    <w:rsid w:val="004977CE"/>
    <w:rsid w:val="00497F4E"/>
    <w:rsid w:val="00497FC5"/>
    <w:rsid w:val="004A0153"/>
    <w:rsid w:val="004A0F56"/>
    <w:rsid w:val="004A168E"/>
    <w:rsid w:val="004A1BE2"/>
    <w:rsid w:val="004A1CDF"/>
    <w:rsid w:val="004A3168"/>
    <w:rsid w:val="004A323C"/>
    <w:rsid w:val="004A36DB"/>
    <w:rsid w:val="004A3D93"/>
    <w:rsid w:val="004A43EA"/>
    <w:rsid w:val="004A453B"/>
    <w:rsid w:val="004A5BE6"/>
    <w:rsid w:val="004A5CFF"/>
    <w:rsid w:val="004A64C9"/>
    <w:rsid w:val="004B0405"/>
    <w:rsid w:val="004B06A6"/>
    <w:rsid w:val="004B06E1"/>
    <w:rsid w:val="004B242F"/>
    <w:rsid w:val="004B262B"/>
    <w:rsid w:val="004B2DB9"/>
    <w:rsid w:val="004B3529"/>
    <w:rsid w:val="004B3824"/>
    <w:rsid w:val="004B3872"/>
    <w:rsid w:val="004B47D2"/>
    <w:rsid w:val="004B4953"/>
    <w:rsid w:val="004B4A81"/>
    <w:rsid w:val="004B5489"/>
    <w:rsid w:val="004B558E"/>
    <w:rsid w:val="004B55D6"/>
    <w:rsid w:val="004B6711"/>
    <w:rsid w:val="004C05F8"/>
    <w:rsid w:val="004C095E"/>
    <w:rsid w:val="004C0E19"/>
    <w:rsid w:val="004C11B5"/>
    <w:rsid w:val="004C187D"/>
    <w:rsid w:val="004C1E13"/>
    <w:rsid w:val="004C2241"/>
    <w:rsid w:val="004C2408"/>
    <w:rsid w:val="004C2777"/>
    <w:rsid w:val="004C2CCD"/>
    <w:rsid w:val="004C30A2"/>
    <w:rsid w:val="004C3DCA"/>
    <w:rsid w:val="004C3FA1"/>
    <w:rsid w:val="004C3FE6"/>
    <w:rsid w:val="004C4F12"/>
    <w:rsid w:val="004C55AA"/>
    <w:rsid w:val="004C5A7B"/>
    <w:rsid w:val="004C69B8"/>
    <w:rsid w:val="004C7563"/>
    <w:rsid w:val="004C7AA2"/>
    <w:rsid w:val="004C7AEB"/>
    <w:rsid w:val="004D073A"/>
    <w:rsid w:val="004D09F3"/>
    <w:rsid w:val="004D1891"/>
    <w:rsid w:val="004D27A2"/>
    <w:rsid w:val="004D31A2"/>
    <w:rsid w:val="004D388A"/>
    <w:rsid w:val="004D3D91"/>
    <w:rsid w:val="004D497B"/>
    <w:rsid w:val="004D51A9"/>
    <w:rsid w:val="004D54BE"/>
    <w:rsid w:val="004D654D"/>
    <w:rsid w:val="004D6706"/>
    <w:rsid w:val="004D6A96"/>
    <w:rsid w:val="004D6DAE"/>
    <w:rsid w:val="004D769A"/>
    <w:rsid w:val="004D7B04"/>
    <w:rsid w:val="004D7E43"/>
    <w:rsid w:val="004E06B1"/>
    <w:rsid w:val="004E0833"/>
    <w:rsid w:val="004E1095"/>
    <w:rsid w:val="004E12C7"/>
    <w:rsid w:val="004E1347"/>
    <w:rsid w:val="004E2897"/>
    <w:rsid w:val="004E37BA"/>
    <w:rsid w:val="004E3EF3"/>
    <w:rsid w:val="004E471E"/>
    <w:rsid w:val="004E4E2D"/>
    <w:rsid w:val="004E5849"/>
    <w:rsid w:val="004E5FBE"/>
    <w:rsid w:val="004E6795"/>
    <w:rsid w:val="004E693D"/>
    <w:rsid w:val="004E6F25"/>
    <w:rsid w:val="004E7296"/>
    <w:rsid w:val="004E7373"/>
    <w:rsid w:val="004E7720"/>
    <w:rsid w:val="004F02CC"/>
    <w:rsid w:val="004F0366"/>
    <w:rsid w:val="004F058A"/>
    <w:rsid w:val="004F211F"/>
    <w:rsid w:val="004F2518"/>
    <w:rsid w:val="004F37DF"/>
    <w:rsid w:val="004F3C20"/>
    <w:rsid w:val="004F423B"/>
    <w:rsid w:val="004F5FF2"/>
    <w:rsid w:val="004F6BFE"/>
    <w:rsid w:val="004F7217"/>
    <w:rsid w:val="004F75EF"/>
    <w:rsid w:val="005011D3"/>
    <w:rsid w:val="00501806"/>
    <w:rsid w:val="00501FE1"/>
    <w:rsid w:val="00504A7B"/>
    <w:rsid w:val="0050540D"/>
    <w:rsid w:val="00505837"/>
    <w:rsid w:val="005068AE"/>
    <w:rsid w:val="005068E5"/>
    <w:rsid w:val="00506C43"/>
    <w:rsid w:val="00507365"/>
    <w:rsid w:val="00507759"/>
    <w:rsid w:val="00507E8F"/>
    <w:rsid w:val="00511CA4"/>
    <w:rsid w:val="005125FA"/>
    <w:rsid w:val="0051402B"/>
    <w:rsid w:val="00514CB6"/>
    <w:rsid w:val="00516680"/>
    <w:rsid w:val="00516B67"/>
    <w:rsid w:val="00520852"/>
    <w:rsid w:val="005215A8"/>
    <w:rsid w:val="00523890"/>
    <w:rsid w:val="00524356"/>
    <w:rsid w:val="0052435F"/>
    <w:rsid w:val="00524605"/>
    <w:rsid w:val="0052463E"/>
    <w:rsid w:val="005247FE"/>
    <w:rsid w:val="00524AAA"/>
    <w:rsid w:val="00525487"/>
    <w:rsid w:val="005259D9"/>
    <w:rsid w:val="00526973"/>
    <w:rsid w:val="005275A1"/>
    <w:rsid w:val="00527A71"/>
    <w:rsid w:val="00530958"/>
    <w:rsid w:val="005309D3"/>
    <w:rsid w:val="00530A3B"/>
    <w:rsid w:val="00530FC1"/>
    <w:rsid w:val="00532979"/>
    <w:rsid w:val="00532DDF"/>
    <w:rsid w:val="00532F4A"/>
    <w:rsid w:val="00532FAB"/>
    <w:rsid w:val="005334B9"/>
    <w:rsid w:val="00534FBA"/>
    <w:rsid w:val="005357FF"/>
    <w:rsid w:val="00536093"/>
    <w:rsid w:val="005368A8"/>
    <w:rsid w:val="00536A46"/>
    <w:rsid w:val="00536CD3"/>
    <w:rsid w:val="00536F40"/>
    <w:rsid w:val="00536FE8"/>
    <w:rsid w:val="0053716E"/>
    <w:rsid w:val="00541ADD"/>
    <w:rsid w:val="00541E28"/>
    <w:rsid w:val="005426ED"/>
    <w:rsid w:val="005428AC"/>
    <w:rsid w:val="00542B14"/>
    <w:rsid w:val="00542C93"/>
    <w:rsid w:val="00542D47"/>
    <w:rsid w:val="00544F0A"/>
    <w:rsid w:val="005451FD"/>
    <w:rsid w:val="00546481"/>
    <w:rsid w:val="00546E3C"/>
    <w:rsid w:val="005475FA"/>
    <w:rsid w:val="00547AE3"/>
    <w:rsid w:val="005501BF"/>
    <w:rsid w:val="00551B88"/>
    <w:rsid w:val="005530CA"/>
    <w:rsid w:val="0055335D"/>
    <w:rsid w:val="00553FFA"/>
    <w:rsid w:val="0055442B"/>
    <w:rsid w:val="00557202"/>
    <w:rsid w:val="005572C3"/>
    <w:rsid w:val="005572F3"/>
    <w:rsid w:val="00557585"/>
    <w:rsid w:val="00557855"/>
    <w:rsid w:val="005600A0"/>
    <w:rsid w:val="0056019B"/>
    <w:rsid w:val="005604EE"/>
    <w:rsid w:val="00560A37"/>
    <w:rsid w:val="00561125"/>
    <w:rsid w:val="00561851"/>
    <w:rsid w:val="005618D5"/>
    <w:rsid w:val="00562C20"/>
    <w:rsid w:val="00563216"/>
    <w:rsid w:val="0056443D"/>
    <w:rsid w:val="0056469A"/>
    <w:rsid w:val="00564DC3"/>
    <w:rsid w:val="005656C7"/>
    <w:rsid w:val="0056575B"/>
    <w:rsid w:val="00565AAB"/>
    <w:rsid w:val="00566471"/>
    <w:rsid w:val="0056672F"/>
    <w:rsid w:val="00566758"/>
    <w:rsid w:val="00566DCA"/>
    <w:rsid w:val="00567CD7"/>
    <w:rsid w:val="0057027C"/>
    <w:rsid w:val="005702BF"/>
    <w:rsid w:val="0057031D"/>
    <w:rsid w:val="005706A8"/>
    <w:rsid w:val="00571D41"/>
    <w:rsid w:val="00572231"/>
    <w:rsid w:val="00572725"/>
    <w:rsid w:val="00572A08"/>
    <w:rsid w:val="00573B81"/>
    <w:rsid w:val="00573FD4"/>
    <w:rsid w:val="005746C1"/>
    <w:rsid w:val="00574A0F"/>
    <w:rsid w:val="00574B6A"/>
    <w:rsid w:val="00575715"/>
    <w:rsid w:val="00575D32"/>
    <w:rsid w:val="00576709"/>
    <w:rsid w:val="00576A59"/>
    <w:rsid w:val="00576BDC"/>
    <w:rsid w:val="00576F67"/>
    <w:rsid w:val="005777A1"/>
    <w:rsid w:val="0058084C"/>
    <w:rsid w:val="0058130B"/>
    <w:rsid w:val="00582B8B"/>
    <w:rsid w:val="00582F90"/>
    <w:rsid w:val="005835EE"/>
    <w:rsid w:val="00583BAA"/>
    <w:rsid w:val="00583CE0"/>
    <w:rsid w:val="005843EE"/>
    <w:rsid w:val="00584BC6"/>
    <w:rsid w:val="005855E3"/>
    <w:rsid w:val="00585655"/>
    <w:rsid w:val="00585C04"/>
    <w:rsid w:val="00585E74"/>
    <w:rsid w:val="0058662D"/>
    <w:rsid w:val="00586772"/>
    <w:rsid w:val="00586A6B"/>
    <w:rsid w:val="00586B14"/>
    <w:rsid w:val="00586D80"/>
    <w:rsid w:val="005911D1"/>
    <w:rsid w:val="00592160"/>
    <w:rsid w:val="0059248D"/>
    <w:rsid w:val="00593527"/>
    <w:rsid w:val="00596524"/>
    <w:rsid w:val="0059756A"/>
    <w:rsid w:val="0059764F"/>
    <w:rsid w:val="00597884"/>
    <w:rsid w:val="005A034F"/>
    <w:rsid w:val="005A06C0"/>
    <w:rsid w:val="005A0736"/>
    <w:rsid w:val="005A09F7"/>
    <w:rsid w:val="005A0DD5"/>
    <w:rsid w:val="005A1538"/>
    <w:rsid w:val="005A26C7"/>
    <w:rsid w:val="005A2B08"/>
    <w:rsid w:val="005A3CA6"/>
    <w:rsid w:val="005A4552"/>
    <w:rsid w:val="005A4565"/>
    <w:rsid w:val="005A4E08"/>
    <w:rsid w:val="005A56D2"/>
    <w:rsid w:val="005A5F16"/>
    <w:rsid w:val="005A63D0"/>
    <w:rsid w:val="005A71E5"/>
    <w:rsid w:val="005A7565"/>
    <w:rsid w:val="005A782C"/>
    <w:rsid w:val="005A7928"/>
    <w:rsid w:val="005B0315"/>
    <w:rsid w:val="005B0C26"/>
    <w:rsid w:val="005B1914"/>
    <w:rsid w:val="005B1C40"/>
    <w:rsid w:val="005B2667"/>
    <w:rsid w:val="005B3DFF"/>
    <w:rsid w:val="005B52C3"/>
    <w:rsid w:val="005B5535"/>
    <w:rsid w:val="005B5B1B"/>
    <w:rsid w:val="005B5F54"/>
    <w:rsid w:val="005B5FDE"/>
    <w:rsid w:val="005B6359"/>
    <w:rsid w:val="005B6E10"/>
    <w:rsid w:val="005B73D1"/>
    <w:rsid w:val="005B73E3"/>
    <w:rsid w:val="005B7B47"/>
    <w:rsid w:val="005C1674"/>
    <w:rsid w:val="005C18D6"/>
    <w:rsid w:val="005C1C5A"/>
    <w:rsid w:val="005C285A"/>
    <w:rsid w:val="005C299E"/>
    <w:rsid w:val="005C47E1"/>
    <w:rsid w:val="005C4B7B"/>
    <w:rsid w:val="005C4EAA"/>
    <w:rsid w:val="005C5951"/>
    <w:rsid w:val="005C5B7B"/>
    <w:rsid w:val="005C5C2F"/>
    <w:rsid w:val="005C7CB2"/>
    <w:rsid w:val="005D0223"/>
    <w:rsid w:val="005D1946"/>
    <w:rsid w:val="005D2145"/>
    <w:rsid w:val="005D246C"/>
    <w:rsid w:val="005D2D93"/>
    <w:rsid w:val="005D303A"/>
    <w:rsid w:val="005D306F"/>
    <w:rsid w:val="005D408A"/>
    <w:rsid w:val="005D4C55"/>
    <w:rsid w:val="005D60D6"/>
    <w:rsid w:val="005D764B"/>
    <w:rsid w:val="005D789A"/>
    <w:rsid w:val="005D79A6"/>
    <w:rsid w:val="005D7D06"/>
    <w:rsid w:val="005E02B9"/>
    <w:rsid w:val="005E087B"/>
    <w:rsid w:val="005E1153"/>
    <w:rsid w:val="005E13CF"/>
    <w:rsid w:val="005E2B77"/>
    <w:rsid w:val="005E36EB"/>
    <w:rsid w:val="005E3C8F"/>
    <w:rsid w:val="005E4D37"/>
    <w:rsid w:val="005E4E41"/>
    <w:rsid w:val="005E56DB"/>
    <w:rsid w:val="005E5BF6"/>
    <w:rsid w:val="005E654C"/>
    <w:rsid w:val="005E7820"/>
    <w:rsid w:val="005E7C5C"/>
    <w:rsid w:val="005E7C63"/>
    <w:rsid w:val="005F0BAC"/>
    <w:rsid w:val="005F1308"/>
    <w:rsid w:val="005F1DFB"/>
    <w:rsid w:val="005F2338"/>
    <w:rsid w:val="005F2A99"/>
    <w:rsid w:val="005F2B6D"/>
    <w:rsid w:val="005F43AF"/>
    <w:rsid w:val="005F4903"/>
    <w:rsid w:val="005F4DCC"/>
    <w:rsid w:val="005F5B80"/>
    <w:rsid w:val="005F6500"/>
    <w:rsid w:val="005F6C31"/>
    <w:rsid w:val="005F7AD9"/>
    <w:rsid w:val="005F7CF1"/>
    <w:rsid w:val="006008D1"/>
    <w:rsid w:val="00600A9C"/>
    <w:rsid w:val="00601EA4"/>
    <w:rsid w:val="00601F9A"/>
    <w:rsid w:val="00602158"/>
    <w:rsid w:val="006026F0"/>
    <w:rsid w:val="006035B0"/>
    <w:rsid w:val="00603C13"/>
    <w:rsid w:val="006047E2"/>
    <w:rsid w:val="006057B9"/>
    <w:rsid w:val="00605BF0"/>
    <w:rsid w:val="00606068"/>
    <w:rsid w:val="006069A6"/>
    <w:rsid w:val="00606BAA"/>
    <w:rsid w:val="00607015"/>
    <w:rsid w:val="006070F4"/>
    <w:rsid w:val="0060798C"/>
    <w:rsid w:val="00610320"/>
    <w:rsid w:val="006103BA"/>
    <w:rsid w:val="00610B0F"/>
    <w:rsid w:val="00610BBB"/>
    <w:rsid w:val="00611609"/>
    <w:rsid w:val="00611678"/>
    <w:rsid w:val="006120FB"/>
    <w:rsid w:val="006121B1"/>
    <w:rsid w:val="006128A4"/>
    <w:rsid w:val="006139A2"/>
    <w:rsid w:val="00614639"/>
    <w:rsid w:val="00614EED"/>
    <w:rsid w:val="006154D3"/>
    <w:rsid w:val="00617530"/>
    <w:rsid w:val="00617AA8"/>
    <w:rsid w:val="0062021A"/>
    <w:rsid w:val="00620E1C"/>
    <w:rsid w:val="00620E9B"/>
    <w:rsid w:val="00621240"/>
    <w:rsid w:val="0062141B"/>
    <w:rsid w:val="0062322A"/>
    <w:rsid w:val="00623C80"/>
    <w:rsid w:val="00623EBD"/>
    <w:rsid w:val="00624A8E"/>
    <w:rsid w:val="00624C04"/>
    <w:rsid w:val="00625B58"/>
    <w:rsid w:val="00625EB8"/>
    <w:rsid w:val="0062727A"/>
    <w:rsid w:val="0062733E"/>
    <w:rsid w:val="0062759B"/>
    <w:rsid w:val="00630428"/>
    <w:rsid w:val="0063073B"/>
    <w:rsid w:val="00630B90"/>
    <w:rsid w:val="00631A64"/>
    <w:rsid w:val="00632E20"/>
    <w:rsid w:val="00633009"/>
    <w:rsid w:val="0063327F"/>
    <w:rsid w:val="00633E7F"/>
    <w:rsid w:val="00635271"/>
    <w:rsid w:val="006355A4"/>
    <w:rsid w:val="006359C9"/>
    <w:rsid w:val="00636183"/>
    <w:rsid w:val="006371B0"/>
    <w:rsid w:val="00637DBB"/>
    <w:rsid w:val="006405C4"/>
    <w:rsid w:val="00640CE5"/>
    <w:rsid w:val="00642524"/>
    <w:rsid w:val="00642ACA"/>
    <w:rsid w:val="00642D99"/>
    <w:rsid w:val="006443F2"/>
    <w:rsid w:val="0064472A"/>
    <w:rsid w:val="00645364"/>
    <w:rsid w:val="00646673"/>
    <w:rsid w:val="00646E52"/>
    <w:rsid w:val="00647189"/>
    <w:rsid w:val="006508A1"/>
    <w:rsid w:val="00650E18"/>
    <w:rsid w:val="0065121D"/>
    <w:rsid w:val="006516AF"/>
    <w:rsid w:val="00651FCE"/>
    <w:rsid w:val="006523C4"/>
    <w:rsid w:val="00652E3F"/>
    <w:rsid w:val="00653402"/>
    <w:rsid w:val="00653552"/>
    <w:rsid w:val="006548A4"/>
    <w:rsid w:val="00654ABF"/>
    <w:rsid w:val="00654F6A"/>
    <w:rsid w:val="0065530F"/>
    <w:rsid w:val="00655345"/>
    <w:rsid w:val="0065558A"/>
    <w:rsid w:val="006557B2"/>
    <w:rsid w:val="00656D36"/>
    <w:rsid w:val="00657170"/>
    <w:rsid w:val="006572AF"/>
    <w:rsid w:val="00657B99"/>
    <w:rsid w:val="00657DFE"/>
    <w:rsid w:val="00660FCF"/>
    <w:rsid w:val="0066105E"/>
    <w:rsid w:val="0066164B"/>
    <w:rsid w:val="00661FEA"/>
    <w:rsid w:val="00662778"/>
    <w:rsid w:val="006632CB"/>
    <w:rsid w:val="006638EB"/>
    <w:rsid w:val="00663A13"/>
    <w:rsid w:val="00663B23"/>
    <w:rsid w:val="0066485C"/>
    <w:rsid w:val="00664973"/>
    <w:rsid w:val="006652ED"/>
    <w:rsid w:val="00665720"/>
    <w:rsid w:val="006657FD"/>
    <w:rsid w:val="006660E2"/>
    <w:rsid w:val="0066682F"/>
    <w:rsid w:val="00666B62"/>
    <w:rsid w:val="00667315"/>
    <w:rsid w:val="00667717"/>
    <w:rsid w:val="00670D97"/>
    <w:rsid w:val="00670FE2"/>
    <w:rsid w:val="006714DB"/>
    <w:rsid w:val="00671B24"/>
    <w:rsid w:val="00672065"/>
    <w:rsid w:val="006722C6"/>
    <w:rsid w:val="00672727"/>
    <w:rsid w:val="00674A47"/>
    <w:rsid w:val="00675042"/>
    <w:rsid w:val="006756D3"/>
    <w:rsid w:val="00675ADA"/>
    <w:rsid w:val="006800E4"/>
    <w:rsid w:val="00680263"/>
    <w:rsid w:val="0068093F"/>
    <w:rsid w:val="00681397"/>
    <w:rsid w:val="006814CE"/>
    <w:rsid w:val="00681A5D"/>
    <w:rsid w:val="00681CD8"/>
    <w:rsid w:val="00682AD4"/>
    <w:rsid w:val="006831AF"/>
    <w:rsid w:val="00683342"/>
    <w:rsid w:val="00683495"/>
    <w:rsid w:val="006839CE"/>
    <w:rsid w:val="006856F2"/>
    <w:rsid w:val="00685731"/>
    <w:rsid w:val="00686D10"/>
    <w:rsid w:val="006903EE"/>
    <w:rsid w:val="00691462"/>
    <w:rsid w:val="00692C10"/>
    <w:rsid w:val="006931D9"/>
    <w:rsid w:val="00693BAA"/>
    <w:rsid w:val="0069563D"/>
    <w:rsid w:val="00695782"/>
    <w:rsid w:val="006957F3"/>
    <w:rsid w:val="00697709"/>
    <w:rsid w:val="006A0C6D"/>
    <w:rsid w:val="006A0D5C"/>
    <w:rsid w:val="006A134A"/>
    <w:rsid w:val="006A1748"/>
    <w:rsid w:val="006A24DE"/>
    <w:rsid w:val="006A3444"/>
    <w:rsid w:val="006A3FBE"/>
    <w:rsid w:val="006A5801"/>
    <w:rsid w:val="006A59E6"/>
    <w:rsid w:val="006A59F6"/>
    <w:rsid w:val="006A614E"/>
    <w:rsid w:val="006A6793"/>
    <w:rsid w:val="006A76B1"/>
    <w:rsid w:val="006B048A"/>
    <w:rsid w:val="006B18E9"/>
    <w:rsid w:val="006B19CB"/>
    <w:rsid w:val="006B1AA2"/>
    <w:rsid w:val="006B3C27"/>
    <w:rsid w:val="006B57E1"/>
    <w:rsid w:val="006B6B85"/>
    <w:rsid w:val="006B6B92"/>
    <w:rsid w:val="006B6C1F"/>
    <w:rsid w:val="006B7BEC"/>
    <w:rsid w:val="006C0228"/>
    <w:rsid w:val="006C09AB"/>
    <w:rsid w:val="006C1F05"/>
    <w:rsid w:val="006C3CC5"/>
    <w:rsid w:val="006C417E"/>
    <w:rsid w:val="006C4790"/>
    <w:rsid w:val="006C58E1"/>
    <w:rsid w:val="006C5ADB"/>
    <w:rsid w:val="006C5FEE"/>
    <w:rsid w:val="006C7053"/>
    <w:rsid w:val="006C74FC"/>
    <w:rsid w:val="006C7651"/>
    <w:rsid w:val="006C79DC"/>
    <w:rsid w:val="006C7A4A"/>
    <w:rsid w:val="006C7AA3"/>
    <w:rsid w:val="006D05F9"/>
    <w:rsid w:val="006D16FA"/>
    <w:rsid w:val="006D1D9C"/>
    <w:rsid w:val="006D1DC4"/>
    <w:rsid w:val="006D25B9"/>
    <w:rsid w:val="006D296D"/>
    <w:rsid w:val="006D2DC5"/>
    <w:rsid w:val="006D473B"/>
    <w:rsid w:val="006D5B62"/>
    <w:rsid w:val="006D5E4A"/>
    <w:rsid w:val="006D62A0"/>
    <w:rsid w:val="006D65DA"/>
    <w:rsid w:val="006D7657"/>
    <w:rsid w:val="006E0F31"/>
    <w:rsid w:val="006E1B9F"/>
    <w:rsid w:val="006E2632"/>
    <w:rsid w:val="006E2827"/>
    <w:rsid w:val="006E30DC"/>
    <w:rsid w:val="006E37E1"/>
    <w:rsid w:val="006E4A90"/>
    <w:rsid w:val="006E4BC0"/>
    <w:rsid w:val="006E4E39"/>
    <w:rsid w:val="006E61D5"/>
    <w:rsid w:val="006E78CC"/>
    <w:rsid w:val="006E7CFF"/>
    <w:rsid w:val="006F15A8"/>
    <w:rsid w:val="006F1ADF"/>
    <w:rsid w:val="006F1FD8"/>
    <w:rsid w:val="006F2554"/>
    <w:rsid w:val="006F3DD3"/>
    <w:rsid w:val="006F45C9"/>
    <w:rsid w:val="006F49F3"/>
    <w:rsid w:val="006F4AD9"/>
    <w:rsid w:val="006F5C43"/>
    <w:rsid w:val="006F62A6"/>
    <w:rsid w:val="006F63E5"/>
    <w:rsid w:val="006F6735"/>
    <w:rsid w:val="006F68CB"/>
    <w:rsid w:val="006F6948"/>
    <w:rsid w:val="006F740D"/>
    <w:rsid w:val="006F7615"/>
    <w:rsid w:val="006F7737"/>
    <w:rsid w:val="00700343"/>
    <w:rsid w:val="0070046B"/>
    <w:rsid w:val="00700C30"/>
    <w:rsid w:val="00701D91"/>
    <w:rsid w:val="00701F9C"/>
    <w:rsid w:val="007027AA"/>
    <w:rsid w:val="007027CF"/>
    <w:rsid w:val="00702CC9"/>
    <w:rsid w:val="00703716"/>
    <w:rsid w:val="007040A5"/>
    <w:rsid w:val="0070431B"/>
    <w:rsid w:val="00704FDF"/>
    <w:rsid w:val="007061E1"/>
    <w:rsid w:val="00710191"/>
    <w:rsid w:val="00710CA8"/>
    <w:rsid w:val="00711259"/>
    <w:rsid w:val="00711611"/>
    <w:rsid w:val="00711C63"/>
    <w:rsid w:val="0071213F"/>
    <w:rsid w:val="007121A0"/>
    <w:rsid w:val="00712E41"/>
    <w:rsid w:val="00713378"/>
    <w:rsid w:val="00713848"/>
    <w:rsid w:val="00714524"/>
    <w:rsid w:val="00715D27"/>
    <w:rsid w:val="00715FC5"/>
    <w:rsid w:val="00716463"/>
    <w:rsid w:val="00716673"/>
    <w:rsid w:val="007174EF"/>
    <w:rsid w:val="0071756A"/>
    <w:rsid w:val="0071760A"/>
    <w:rsid w:val="007176EE"/>
    <w:rsid w:val="007204EC"/>
    <w:rsid w:val="007207D4"/>
    <w:rsid w:val="007217C8"/>
    <w:rsid w:val="007232B1"/>
    <w:rsid w:val="00723CF9"/>
    <w:rsid w:val="00724696"/>
    <w:rsid w:val="00724F1F"/>
    <w:rsid w:val="0072548B"/>
    <w:rsid w:val="00725506"/>
    <w:rsid w:val="0072563F"/>
    <w:rsid w:val="007261E0"/>
    <w:rsid w:val="007262F1"/>
    <w:rsid w:val="00726C7F"/>
    <w:rsid w:val="00727184"/>
    <w:rsid w:val="007275DE"/>
    <w:rsid w:val="00727D56"/>
    <w:rsid w:val="00727F5F"/>
    <w:rsid w:val="007316D6"/>
    <w:rsid w:val="007328F8"/>
    <w:rsid w:val="00732931"/>
    <w:rsid w:val="00732AD5"/>
    <w:rsid w:val="00732B6A"/>
    <w:rsid w:val="00733696"/>
    <w:rsid w:val="00734E8C"/>
    <w:rsid w:val="00735007"/>
    <w:rsid w:val="007357EA"/>
    <w:rsid w:val="00735C59"/>
    <w:rsid w:val="00736293"/>
    <w:rsid w:val="0073704C"/>
    <w:rsid w:val="00737B4A"/>
    <w:rsid w:val="0074114D"/>
    <w:rsid w:val="00741A48"/>
    <w:rsid w:val="00741C69"/>
    <w:rsid w:val="00742179"/>
    <w:rsid w:val="007434D4"/>
    <w:rsid w:val="0074392E"/>
    <w:rsid w:val="0074397D"/>
    <w:rsid w:val="0074402A"/>
    <w:rsid w:val="007448EC"/>
    <w:rsid w:val="00744900"/>
    <w:rsid w:val="00745DA8"/>
    <w:rsid w:val="00745DFF"/>
    <w:rsid w:val="007468C6"/>
    <w:rsid w:val="00746A89"/>
    <w:rsid w:val="00746D48"/>
    <w:rsid w:val="00746FBC"/>
    <w:rsid w:val="0074735E"/>
    <w:rsid w:val="0074743C"/>
    <w:rsid w:val="00751674"/>
    <w:rsid w:val="007516EA"/>
    <w:rsid w:val="007527BC"/>
    <w:rsid w:val="007531B8"/>
    <w:rsid w:val="00753885"/>
    <w:rsid w:val="00755924"/>
    <w:rsid w:val="00756A0A"/>
    <w:rsid w:val="00756F96"/>
    <w:rsid w:val="00760AD9"/>
    <w:rsid w:val="00760CE1"/>
    <w:rsid w:val="00761A77"/>
    <w:rsid w:val="0076300B"/>
    <w:rsid w:val="007657D5"/>
    <w:rsid w:val="007668A3"/>
    <w:rsid w:val="00766F5B"/>
    <w:rsid w:val="00766FAC"/>
    <w:rsid w:val="00771242"/>
    <w:rsid w:val="0077157D"/>
    <w:rsid w:val="00771A94"/>
    <w:rsid w:val="0077287D"/>
    <w:rsid w:val="007728A2"/>
    <w:rsid w:val="007733A7"/>
    <w:rsid w:val="00773999"/>
    <w:rsid w:val="00773E09"/>
    <w:rsid w:val="0077403F"/>
    <w:rsid w:val="00774076"/>
    <w:rsid w:val="007750B2"/>
    <w:rsid w:val="007750BC"/>
    <w:rsid w:val="00775A97"/>
    <w:rsid w:val="00776A91"/>
    <w:rsid w:val="00776B14"/>
    <w:rsid w:val="00776C8D"/>
    <w:rsid w:val="00777644"/>
    <w:rsid w:val="007801A7"/>
    <w:rsid w:val="00780A5D"/>
    <w:rsid w:val="00781321"/>
    <w:rsid w:val="007813A0"/>
    <w:rsid w:val="00781B0A"/>
    <w:rsid w:val="00781FCB"/>
    <w:rsid w:val="00782AD2"/>
    <w:rsid w:val="0078361D"/>
    <w:rsid w:val="00784695"/>
    <w:rsid w:val="00785D1C"/>
    <w:rsid w:val="00785DA6"/>
    <w:rsid w:val="0078619E"/>
    <w:rsid w:val="0078660F"/>
    <w:rsid w:val="007866E3"/>
    <w:rsid w:val="00787CF7"/>
    <w:rsid w:val="00787D5B"/>
    <w:rsid w:val="0079045F"/>
    <w:rsid w:val="00791510"/>
    <w:rsid w:val="0079168F"/>
    <w:rsid w:val="00791A71"/>
    <w:rsid w:val="00792361"/>
    <w:rsid w:val="00794FF9"/>
    <w:rsid w:val="0079504A"/>
    <w:rsid w:val="00795B54"/>
    <w:rsid w:val="00796E21"/>
    <w:rsid w:val="00797C29"/>
    <w:rsid w:val="007A0B09"/>
    <w:rsid w:val="007A0C72"/>
    <w:rsid w:val="007A0E36"/>
    <w:rsid w:val="007A2631"/>
    <w:rsid w:val="007A3337"/>
    <w:rsid w:val="007A35CE"/>
    <w:rsid w:val="007A3A01"/>
    <w:rsid w:val="007A4075"/>
    <w:rsid w:val="007A4263"/>
    <w:rsid w:val="007A494C"/>
    <w:rsid w:val="007A49C8"/>
    <w:rsid w:val="007A4CD5"/>
    <w:rsid w:val="007A575C"/>
    <w:rsid w:val="007A60D4"/>
    <w:rsid w:val="007A611D"/>
    <w:rsid w:val="007A6E9F"/>
    <w:rsid w:val="007B038C"/>
    <w:rsid w:val="007B12C8"/>
    <w:rsid w:val="007B422A"/>
    <w:rsid w:val="007B4D70"/>
    <w:rsid w:val="007B567C"/>
    <w:rsid w:val="007B585D"/>
    <w:rsid w:val="007B5BB2"/>
    <w:rsid w:val="007B5BE8"/>
    <w:rsid w:val="007B62F9"/>
    <w:rsid w:val="007B6E63"/>
    <w:rsid w:val="007B7331"/>
    <w:rsid w:val="007B780C"/>
    <w:rsid w:val="007B7917"/>
    <w:rsid w:val="007B7A88"/>
    <w:rsid w:val="007C1B33"/>
    <w:rsid w:val="007C1ED8"/>
    <w:rsid w:val="007C1EDF"/>
    <w:rsid w:val="007C1F46"/>
    <w:rsid w:val="007C225D"/>
    <w:rsid w:val="007C2589"/>
    <w:rsid w:val="007C3162"/>
    <w:rsid w:val="007C4548"/>
    <w:rsid w:val="007C4AC6"/>
    <w:rsid w:val="007C5ECC"/>
    <w:rsid w:val="007C602B"/>
    <w:rsid w:val="007C61DA"/>
    <w:rsid w:val="007C624A"/>
    <w:rsid w:val="007C64DE"/>
    <w:rsid w:val="007C735A"/>
    <w:rsid w:val="007C7AF8"/>
    <w:rsid w:val="007D0382"/>
    <w:rsid w:val="007D06B7"/>
    <w:rsid w:val="007D072C"/>
    <w:rsid w:val="007D0B65"/>
    <w:rsid w:val="007D253E"/>
    <w:rsid w:val="007D2684"/>
    <w:rsid w:val="007D271F"/>
    <w:rsid w:val="007D3968"/>
    <w:rsid w:val="007D3BAC"/>
    <w:rsid w:val="007D3CD3"/>
    <w:rsid w:val="007D40DA"/>
    <w:rsid w:val="007D4673"/>
    <w:rsid w:val="007D494B"/>
    <w:rsid w:val="007D4DA9"/>
    <w:rsid w:val="007D559B"/>
    <w:rsid w:val="007D60FC"/>
    <w:rsid w:val="007E0393"/>
    <w:rsid w:val="007E2341"/>
    <w:rsid w:val="007E3E7E"/>
    <w:rsid w:val="007E56DC"/>
    <w:rsid w:val="007E613A"/>
    <w:rsid w:val="007E69A3"/>
    <w:rsid w:val="007E6A80"/>
    <w:rsid w:val="007E7D67"/>
    <w:rsid w:val="007E7EBB"/>
    <w:rsid w:val="007F0C66"/>
    <w:rsid w:val="007F2296"/>
    <w:rsid w:val="007F244C"/>
    <w:rsid w:val="007F3EC7"/>
    <w:rsid w:val="007F470F"/>
    <w:rsid w:val="007F4E3D"/>
    <w:rsid w:val="007F4FC7"/>
    <w:rsid w:val="007F52C1"/>
    <w:rsid w:val="007F5525"/>
    <w:rsid w:val="007F5ADC"/>
    <w:rsid w:val="007F66D1"/>
    <w:rsid w:val="007F709B"/>
    <w:rsid w:val="008007BB"/>
    <w:rsid w:val="008013D6"/>
    <w:rsid w:val="008016E1"/>
    <w:rsid w:val="0080190D"/>
    <w:rsid w:val="008020FE"/>
    <w:rsid w:val="0080287B"/>
    <w:rsid w:val="00802E8D"/>
    <w:rsid w:val="00803058"/>
    <w:rsid w:val="00804B30"/>
    <w:rsid w:val="00804CA2"/>
    <w:rsid w:val="00804FAD"/>
    <w:rsid w:val="00805069"/>
    <w:rsid w:val="00806027"/>
    <w:rsid w:val="00806552"/>
    <w:rsid w:val="008066B2"/>
    <w:rsid w:val="00807FC7"/>
    <w:rsid w:val="0081077B"/>
    <w:rsid w:val="00810FD3"/>
    <w:rsid w:val="00811EE8"/>
    <w:rsid w:val="00811F17"/>
    <w:rsid w:val="00812D85"/>
    <w:rsid w:val="00813983"/>
    <w:rsid w:val="00813AB4"/>
    <w:rsid w:val="008145D2"/>
    <w:rsid w:val="00814851"/>
    <w:rsid w:val="00815595"/>
    <w:rsid w:val="00815C8F"/>
    <w:rsid w:val="00815D9D"/>
    <w:rsid w:val="00815EC4"/>
    <w:rsid w:val="0081672E"/>
    <w:rsid w:val="00817601"/>
    <w:rsid w:val="00817FF8"/>
    <w:rsid w:val="00820DFD"/>
    <w:rsid w:val="00821189"/>
    <w:rsid w:val="00821360"/>
    <w:rsid w:val="00822258"/>
    <w:rsid w:val="008222AA"/>
    <w:rsid w:val="00822AB0"/>
    <w:rsid w:val="00822AC8"/>
    <w:rsid w:val="00823B9C"/>
    <w:rsid w:val="008248FE"/>
    <w:rsid w:val="00824AF9"/>
    <w:rsid w:val="00824CF6"/>
    <w:rsid w:val="008252CA"/>
    <w:rsid w:val="00825396"/>
    <w:rsid w:val="00826DE6"/>
    <w:rsid w:val="00827645"/>
    <w:rsid w:val="0083085E"/>
    <w:rsid w:val="00830A3A"/>
    <w:rsid w:val="00831FE3"/>
    <w:rsid w:val="00832836"/>
    <w:rsid w:val="00832917"/>
    <w:rsid w:val="008338AF"/>
    <w:rsid w:val="00834408"/>
    <w:rsid w:val="00834D0D"/>
    <w:rsid w:val="00835614"/>
    <w:rsid w:val="00836750"/>
    <w:rsid w:val="00836BF7"/>
    <w:rsid w:val="008370B1"/>
    <w:rsid w:val="00837ACB"/>
    <w:rsid w:val="00840245"/>
    <w:rsid w:val="0084048F"/>
    <w:rsid w:val="00840A3F"/>
    <w:rsid w:val="00840FFA"/>
    <w:rsid w:val="00841456"/>
    <w:rsid w:val="00841D5B"/>
    <w:rsid w:val="00843AA0"/>
    <w:rsid w:val="0084557E"/>
    <w:rsid w:val="00845CC2"/>
    <w:rsid w:val="008465F4"/>
    <w:rsid w:val="00846B94"/>
    <w:rsid w:val="0084743A"/>
    <w:rsid w:val="00847C6E"/>
    <w:rsid w:val="00847C8A"/>
    <w:rsid w:val="00850852"/>
    <w:rsid w:val="00850EAC"/>
    <w:rsid w:val="008513B0"/>
    <w:rsid w:val="00852191"/>
    <w:rsid w:val="00852591"/>
    <w:rsid w:val="008529FB"/>
    <w:rsid w:val="00853A93"/>
    <w:rsid w:val="00854A24"/>
    <w:rsid w:val="00855112"/>
    <w:rsid w:val="00855A41"/>
    <w:rsid w:val="00855D57"/>
    <w:rsid w:val="008577D4"/>
    <w:rsid w:val="00860389"/>
    <w:rsid w:val="00861AED"/>
    <w:rsid w:val="00861E5D"/>
    <w:rsid w:val="008621C9"/>
    <w:rsid w:val="008622B6"/>
    <w:rsid w:val="00862EEC"/>
    <w:rsid w:val="00863203"/>
    <w:rsid w:val="008632C7"/>
    <w:rsid w:val="00863330"/>
    <w:rsid w:val="00863E98"/>
    <w:rsid w:val="00864843"/>
    <w:rsid w:val="008667EB"/>
    <w:rsid w:val="00866C76"/>
    <w:rsid w:val="008708C1"/>
    <w:rsid w:val="00871531"/>
    <w:rsid w:val="0087185B"/>
    <w:rsid w:val="008742FF"/>
    <w:rsid w:val="008746DC"/>
    <w:rsid w:val="008748CE"/>
    <w:rsid w:val="00874AC7"/>
    <w:rsid w:val="00875216"/>
    <w:rsid w:val="00875CC8"/>
    <w:rsid w:val="00876DCF"/>
    <w:rsid w:val="00881F03"/>
    <w:rsid w:val="00882942"/>
    <w:rsid w:val="00882FF7"/>
    <w:rsid w:val="00883F8B"/>
    <w:rsid w:val="008843F6"/>
    <w:rsid w:val="00884569"/>
    <w:rsid w:val="00885016"/>
    <w:rsid w:val="0088550B"/>
    <w:rsid w:val="008870A6"/>
    <w:rsid w:val="008871CB"/>
    <w:rsid w:val="00887DCE"/>
    <w:rsid w:val="00890166"/>
    <w:rsid w:val="008902DB"/>
    <w:rsid w:val="00890391"/>
    <w:rsid w:val="00890A44"/>
    <w:rsid w:val="00891E4D"/>
    <w:rsid w:val="00891EEC"/>
    <w:rsid w:val="0089205F"/>
    <w:rsid w:val="0089277F"/>
    <w:rsid w:val="00892AB4"/>
    <w:rsid w:val="00892F68"/>
    <w:rsid w:val="008945A1"/>
    <w:rsid w:val="00895B81"/>
    <w:rsid w:val="00896EB2"/>
    <w:rsid w:val="00897087"/>
    <w:rsid w:val="0089710C"/>
    <w:rsid w:val="008976B0"/>
    <w:rsid w:val="008A006C"/>
    <w:rsid w:val="008A0EF4"/>
    <w:rsid w:val="008A203B"/>
    <w:rsid w:val="008A2A11"/>
    <w:rsid w:val="008A2C40"/>
    <w:rsid w:val="008A2EF2"/>
    <w:rsid w:val="008A473A"/>
    <w:rsid w:val="008A5017"/>
    <w:rsid w:val="008A5327"/>
    <w:rsid w:val="008A6694"/>
    <w:rsid w:val="008B0885"/>
    <w:rsid w:val="008B0A30"/>
    <w:rsid w:val="008B0AF2"/>
    <w:rsid w:val="008B0E6E"/>
    <w:rsid w:val="008B174D"/>
    <w:rsid w:val="008B289C"/>
    <w:rsid w:val="008B2C88"/>
    <w:rsid w:val="008B31CD"/>
    <w:rsid w:val="008B330B"/>
    <w:rsid w:val="008B37EF"/>
    <w:rsid w:val="008B40CC"/>
    <w:rsid w:val="008B41BE"/>
    <w:rsid w:val="008B47C2"/>
    <w:rsid w:val="008B52CC"/>
    <w:rsid w:val="008B66F9"/>
    <w:rsid w:val="008B696F"/>
    <w:rsid w:val="008B7635"/>
    <w:rsid w:val="008B77C1"/>
    <w:rsid w:val="008C1E7B"/>
    <w:rsid w:val="008C261E"/>
    <w:rsid w:val="008C2899"/>
    <w:rsid w:val="008C2EC2"/>
    <w:rsid w:val="008C6DD2"/>
    <w:rsid w:val="008C6F6B"/>
    <w:rsid w:val="008C6FB3"/>
    <w:rsid w:val="008C72D8"/>
    <w:rsid w:val="008C72EC"/>
    <w:rsid w:val="008D0343"/>
    <w:rsid w:val="008D11C0"/>
    <w:rsid w:val="008D16C6"/>
    <w:rsid w:val="008D1F94"/>
    <w:rsid w:val="008D2224"/>
    <w:rsid w:val="008D23F5"/>
    <w:rsid w:val="008D2699"/>
    <w:rsid w:val="008D2B74"/>
    <w:rsid w:val="008D3130"/>
    <w:rsid w:val="008D3294"/>
    <w:rsid w:val="008D38CF"/>
    <w:rsid w:val="008D3E3F"/>
    <w:rsid w:val="008D4793"/>
    <w:rsid w:val="008D48A3"/>
    <w:rsid w:val="008D57CA"/>
    <w:rsid w:val="008D5EC4"/>
    <w:rsid w:val="008D636A"/>
    <w:rsid w:val="008D76DE"/>
    <w:rsid w:val="008E02DE"/>
    <w:rsid w:val="008E1235"/>
    <w:rsid w:val="008E1944"/>
    <w:rsid w:val="008E27BC"/>
    <w:rsid w:val="008E2FB9"/>
    <w:rsid w:val="008E3400"/>
    <w:rsid w:val="008E4E4D"/>
    <w:rsid w:val="008E501A"/>
    <w:rsid w:val="008E50A6"/>
    <w:rsid w:val="008E6A3A"/>
    <w:rsid w:val="008E6D35"/>
    <w:rsid w:val="008E70DD"/>
    <w:rsid w:val="008E7844"/>
    <w:rsid w:val="008F16F0"/>
    <w:rsid w:val="008F2EF7"/>
    <w:rsid w:val="008F2F1D"/>
    <w:rsid w:val="008F30C4"/>
    <w:rsid w:val="008F30E4"/>
    <w:rsid w:val="008F3E63"/>
    <w:rsid w:val="008F4592"/>
    <w:rsid w:val="008F4880"/>
    <w:rsid w:val="008F4B60"/>
    <w:rsid w:val="008F5327"/>
    <w:rsid w:val="008F6D7F"/>
    <w:rsid w:val="008F6D8B"/>
    <w:rsid w:val="008F6DDA"/>
    <w:rsid w:val="008F6F70"/>
    <w:rsid w:val="008F77C2"/>
    <w:rsid w:val="008F7C21"/>
    <w:rsid w:val="009006FD"/>
    <w:rsid w:val="009009EA"/>
    <w:rsid w:val="00901C5C"/>
    <w:rsid w:val="00901F0D"/>
    <w:rsid w:val="009031D8"/>
    <w:rsid w:val="0090331E"/>
    <w:rsid w:val="00904D54"/>
    <w:rsid w:val="00904FB5"/>
    <w:rsid w:val="009052CA"/>
    <w:rsid w:val="00905336"/>
    <w:rsid w:val="009065CD"/>
    <w:rsid w:val="00907819"/>
    <w:rsid w:val="00907ACA"/>
    <w:rsid w:val="009103C4"/>
    <w:rsid w:val="009126D8"/>
    <w:rsid w:val="00912DD0"/>
    <w:rsid w:val="00913833"/>
    <w:rsid w:val="00913A7F"/>
    <w:rsid w:val="00913E7A"/>
    <w:rsid w:val="009143B6"/>
    <w:rsid w:val="0091470D"/>
    <w:rsid w:val="00914731"/>
    <w:rsid w:val="00915787"/>
    <w:rsid w:val="00915808"/>
    <w:rsid w:val="009158E8"/>
    <w:rsid w:val="00915C0E"/>
    <w:rsid w:val="0091630D"/>
    <w:rsid w:val="00916D75"/>
    <w:rsid w:val="009178F6"/>
    <w:rsid w:val="009203CB"/>
    <w:rsid w:val="009210CB"/>
    <w:rsid w:val="00921C4B"/>
    <w:rsid w:val="0092263C"/>
    <w:rsid w:val="00922F78"/>
    <w:rsid w:val="0092330F"/>
    <w:rsid w:val="00923F34"/>
    <w:rsid w:val="009240C4"/>
    <w:rsid w:val="00924509"/>
    <w:rsid w:val="00924810"/>
    <w:rsid w:val="0092524E"/>
    <w:rsid w:val="009254DA"/>
    <w:rsid w:val="009258C3"/>
    <w:rsid w:val="00926E81"/>
    <w:rsid w:val="009270A7"/>
    <w:rsid w:val="00927A7E"/>
    <w:rsid w:val="00931252"/>
    <w:rsid w:val="00931A6B"/>
    <w:rsid w:val="00931BB4"/>
    <w:rsid w:val="00931FC2"/>
    <w:rsid w:val="0093309F"/>
    <w:rsid w:val="00933231"/>
    <w:rsid w:val="0093428C"/>
    <w:rsid w:val="009346B4"/>
    <w:rsid w:val="009350FE"/>
    <w:rsid w:val="00936415"/>
    <w:rsid w:val="009371E5"/>
    <w:rsid w:val="0093764A"/>
    <w:rsid w:val="00937EA9"/>
    <w:rsid w:val="009401A8"/>
    <w:rsid w:val="009412DF"/>
    <w:rsid w:val="0094157E"/>
    <w:rsid w:val="00943674"/>
    <w:rsid w:val="00943F07"/>
    <w:rsid w:val="00944534"/>
    <w:rsid w:val="00944F81"/>
    <w:rsid w:val="0094558C"/>
    <w:rsid w:val="00945DFA"/>
    <w:rsid w:val="00946048"/>
    <w:rsid w:val="009461DA"/>
    <w:rsid w:val="00946890"/>
    <w:rsid w:val="00946BF5"/>
    <w:rsid w:val="00947894"/>
    <w:rsid w:val="00947D70"/>
    <w:rsid w:val="009508DE"/>
    <w:rsid w:val="00951773"/>
    <w:rsid w:val="009518CF"/>
    <w:rsid w:val="009522B3"/>
    <w:rsid w:val="0095256A"/>
    <w:rsid w:val="00952922"/>
    <w:rsid w:val="0095673B"/>
    <w:rsid w:val="00956AD7"/>
    <w:rsid w:val="00957808"/>
    <w:rsid w:val="00960606"/>
    <w:rsid w:val="00960B4C"/>
    <w:rsid w:val="00960E3D"/>
    <w:rsid w:val="00960F3B"/>
    <w:rsid w:val="0096309B"/>
    <w:rsid w:val="0096359E"/>
    <w:rsid w:val="00965215"/>
    <w:rsid w:val="00965ABE"/>
    <w:rsid w:val="00965EAE"/>
    <w:rsid w:val="00965F2A"/>
    <w:rsid w:val="00967793"/>
    <w:rsid w:val="009677EE"/>
    <w:rsid w:val="00970503"/>
    <w:rsid w:val="00970BDF"/>
    <w:rsid w:val="00972982"/>
    <w:rsid w:val="0097320F"/>
    <w:rsid w:val="0097392B"/>
    <w:rsid w:val="009758B7"/>
    <w:rsid w:val="00977F89"/>
    <w:rsid w:val="0098056D"/>
    <w:rsid w:val="00980817"/>
    <w:rsid w:val="0098153B"/>
    <w:rsid w:val="00981DE5"/>
    <w:rsid w:val="00982360"/>
    <w:rsid w:val="009825A3"/>
    <w:rsid w:val="00982DF8"/>
    <w:rsid w:val="00982EB0"/>
    <w:rsid w:val="00983A5B"/>
    <w:rsid w:val="00984E5C"/>
    <w:rsid w:val="00984F19"/>
    <w:rsid w:val="009854A2"/>
    <w:rsid w:val="00986443"/>
    <w:rsid w:val="00986905"/>
    <w:rsid w:val="00986F5F"/>
    <w:rsid w:val="00987146"/>
    <w:rsid w:val="00987631"/>
    <w:rsid w:val="00987904"/>
    <w:rsid w:val="00987BC1"/>
    <w:rsid w:val="0099014F"/>
    <w:rsid w:val="0099027F"/>
    <w:rsid w:val="0099038E"/>
    <w:rsid w:val="00990A85"/>
    <w:rsid w:val="00990ABE"/>
    <w:rsid w:val="009919CE"/>
    <w:rsid w:val="00991AC0"/>
    <w:rsid w:val="00991EC7"/>
    <w:rsid w:val="009927E4"/>
    <w:rsid w:val="00993B47"/>
    <w:rsid w:val="00993BE8"/>
    <w:rsid w:val="009951AD"/>
    <w:rsid w:val="00995525"/>
    <w:rsid w:val="0099595B"/>
    <w:rsid w:val="00995D09"/>
    <w:rsid w:val="00995E33"/>
    <w:rsid w:val="00996043"/>
    <w:rsid w:val="009963B6"/>
    <w:rsid w:val="00997019"/>
    <w:rsid w:val="00997F9D"/>
    <w:rsid w:val="009A01C9"/>
    <w:rsid w:val="009A0D8E"/>
    <w:rsid w:val="009A2675"/>
    <w:rsid w:val="009A2A1A"/>
    <w:rsid w:val="009A3DE4"/>
    <w:rsid w:val="009A42E1"/>
    <w:rsid w:val="009A5305"/>
    <w:rsid w:val="009A564B"/>
    <w:rsid w:val="009A6CE2"/>
    <w:rsid w:val="009A7C0D"/>
    <w:rsid w:val="009B10C4"/>
    <w:rsid w:val="009B3C61"/>
    <w:rsid w:val="009B4AE6"/>
    <w:rsid w:val="009B4BCA"/>
    <w:rsid w:val="009B7269"/>
    <w:rsid w:val="009B7FF4"/>
    <w:rsid w:val="009C06AD"/>
    <w:rsid w:val="009C1551"/>
    <w:rsid w:val="009C18B2"/>
    <w:rsid w:val="009C3093"/>
    <w:rsid w:val="009C3924"/>
    <w:rsid w:val="009C6879"/>
    <w:rsid w:val="009C695D"/>
    <w:rsid w:val="009C6AD2"/>
    <w:rsid w:val="009C77F1"/>
    <w:rsid w:val="009C7CE7"/>
    <w:rsid w:val="009D0106"/>
    <w:rsid w:val="009D030F"/>
    <w:rsid w:val="009D1DDE"/>
    <w:rsid w:val="009D1FA7"/>
    <w:rsid w:val="009D339C"/>
    <w:rsid w:val="009D38B0"/>
    <w:rsid w:val="009D3C20"/>
    <w:rsid w:val="009D4A37"/>
    <w:rsid w:val="009D4BDD"/>
    <w:rsid w:val="009D71CE"/>
    <w:rsid w:val="009E0050"/>
    <w:rsid w:val="009E2393"/>
    <w:rsid w:val="009E2ADC"/>
    <w:rsid w:val="009E3E86"/>
    <w:rsid w:val="009E4F16"/>
    <w:rsid w:val="009E53F6"/>
    <w:rsid w:val="009E5A27"/>
    <w:rsid w:val="009E6472"/>
    <w:rsid w:val="009E6E31"/>
    <w:rsid w:val="009E6E44"/>
    <w:rsid w:val="009E7095"/>
    <w:rsid w:val="009E7297"/>
    <w:rsid w:val="009E7461"/>
    <w:rsid w:val="009E74A2"/>
    <w:rsid w:val="009E7D2F"/>
    <w:rsid w:val="009E7ED1"/>
    <w:rsid w:val="009F0372"/>
    <w:rsid w:val="009F1DB0"/>
    <w:rsid w:val="009F22E4"/>
    <w:rsid w:val="009F26C0"/>
    <w:rsid w:val="009F2A6B"/>
    <w:rsid w:val="009F3241"/>
    <w:rsid w:val="009F333E"/>
    <w:rsid w:val="009F3C4F"/>
    <w:rsid w:val="009F3CCE"/>
    <w:rsid w:val="009F4478"/>
    <w:rsid w:val="009F5158"/>
    <w:rsid w:val="009F51C1"/>
    <w:rsid w:val="009F59E7"/>
    <w:rsid w:val="009F5E89"/>
    <w:rsid w:val="009F5F94"/>
    <w:rsid w:val="009F620B"/>
    <w:rsid w:val="009F6DCC"/>
    <w:rsid w:val="00A00205"/>
    <w:rsid w:val="00A006D0"/>
    <w:rsid w:val="00A00C1F"/>
    <w:rsid w:val="00A01032"/>
    <w:rsid w:val="00A024AE"/>
    <w:rsid w:val="00A02568"/>
    <w:rsid w:val="00A040C6"/>
    <w:rsid w:val="00A04579"/>
    <w:rsid w:val="00A050B2"/>
    <w:rsid w:val="00A05E03"/>
    <w:rsid w:val="00A0635E"/>
    <w:rsid w:val="00A07032"/>
    <w:rsid w:val="00A0781D"/>
    <w:rsid w:val="00A07E85"/>
    <w:rsid w:val="00A10600"/>
    <w:rsid w:val="00A109B7"/>
    <w:rsid w:val="00A118A4"/>
    <w:rsid w:val="00A1208A"/>
    <w:rsid w:val="00A125C6"/>
    <w:rsid w:val="00A13151"/>
    <w:rsid w:val="00A141F9"/>
    <w:rsid w:val="00A14298"/>
    <w:rsid w:val="00A144F1"/>
    <w:rsid w:val="00A1666F"/>
    <w:rsid w:val="00A16D9C"/>
    <w:rsid w:val="00A17685"/>
    <w:rsid w:val="00A20C1B"/>
    <w:rsid w:val="00A21A0D"/>
    <w:rsid w:val="00A22FE0"/>
    <w:rsid w:val="00A2333E"/>
    <w:rsid w:val="00A23578"/>
    <w:rsid w:val="00A23768"/>
    <w:rsid w:val="00A23C89"/>
    <w:rsid w:val="00A24205"/>
    <w:rsid w:val="00A2544B"/>
    <w:rsid w:val="00A26D92"/>
    <w:rsid w:val="00A27366"/>
    <w:rsid w:val="00A27603"/>
    <w:rsid w:val="00A308B0"/>
    <w:rsid w:val="00A309C3"/>
    <w:rsid w:val="00A31068"/>
    <w:rsid w:val="00A310DE"/>
    <w:rsid w:val="00A32007"/>
    <w:rsid w:val="00A34176"/>
    <w:rsid w:val="00A345A1"/>
    <w:rsid w:val="00A34A7C"/>
    <w:rsid w:val="00A34DD5"/>
    <w:rsid w:val="00A35FDC"/>
    <w:rsid w:val="00A37828"/>
    <w:rsid w:val="00A413FB"/>
    <w:rsid w:val="00A41F18"/>
    <w:rsid w:val="00A4216A"/>
    <w:rsid w:val="00A42214"/>
    <w:rsid w:val="00A42269"/>
    <w:rsid w:val="00A43201"/>
    <w:rsid w:val="00A43C5D"/>
    <w:rsid w:val="00A4404A"/>
    <w:rsid w:val="00A44D16"/>
    <w:rsid w:val="00A4506E"/>
    <w:rsid w:val="00A4558D"/>
    <w:rsid w:val="00A458E5"/>
    <w:rsid w:val="00A45AEF"/>
    <w:rsid w:val="00A45DE6"/>
    <w:rsid w:val="00A46BE2"/>
    <w:rsid w:val="00A47230"/>
    <w:rsid w:val="00A478B3"/>
    <w:rsid w:val="00A478FE"/>
    <w:rsid w:val="00A47AEC"/>
    <w:rsid w:val="00A51611"/>
    <w:rsid w:val="00A516A1"/>
    <w:rsid w:val="00A518A1"/>
    <w:rsid w:val="00A51C98"/>
    <w:rsid w:val="00A529CE"/>
    <w:rsid w:val="00A5399A"/>
    <w:rsid w:val="00A5433A"/>
    <w:rsid w:val="00A54444"/>
    <w:rsid w:val="00A54956"/>
    <w:rsid w:val="00A5556B"/>
    <w:rsid w:val="00A556EE"/>
    <w:rsid w:val="00A5579E"/>
    <w:rsid w:val="00A566DE"/>
    <w:rsid w:val="00A56F59"/>
    <w:rsid w:val="00A5718F"/>
    <w:rsid w:val="00A579BF"/>
    <w:rsid w:val="00A60FBD"/>
    <w:rsid w:val="00A614CD"/>
    <w:rsid w:val="00A625E9"/>
    <w:rsid w:val="00A62C45"/>
    <w:rsid w:val="00A62E1E"/>
    <w:rsid w:val="00A6396A"/>
    <w:rsid w:val="00A63B82"/>
    <w:rsid w:val="00A64808"/>
    <w:rsid w:val="00A650A7"/>
    <w:rsid w:val="00A650E8"/>
    <w:rsid w:val="00A65209"/>
    <w:rsid w:val="00A657E8"/>
    <w:rsid w:val="00A66AE1"/>
    <w:rsid w:val="00A6773C"/>
    <w:rsid w:val="00A6782E"/>
    <w:rsid w:val="00A707AB"/>
    <w:rsid w:val="00A70B0D"/>
    <w:rsid w:val="00A7132C"/>
    <w:rsid w:val="00A72975"/>
    <w:rsid w:val="00A72CDD"/>
    <w:rsid w:val="00A7316F"/>
    <w:rsid w:val="00A73C7E"/>
    <w:rsid w:val="00A75662"/>
    <w:rsid w:val="00A75755"/>
    <w:rsid w:val="00A773E8"/>
    <w:rsid w:val="00A800AA"/>
    <w:rsid w:val="00A804C5"/>
    <w:rsid w:val="00A815C9"/>
    <w:rsid w:val="00A817F2"/>
    <w:rsid w:val="00A82094"/>
    <w:rsid w:val="00A82476"/>
    <w:rsid w:val="00A82D22"/>
    <w:rsid w:val="00A83C1B"/>
    <w:rsid w:val="00A8428F"/>
    <w:rsid w:val="00A846BA"/>
    <w:rsid w:val="00A87A29"/>
    <w:rsid w:val="00A9014C"/>
    <w:rsid w:val="00A9083F"/>
    <w:rsid w:val="00A90E99"/>
    <w:rsid w:val="00A910CC"/>
    <w:rsid w:val="00A918BA"/>
    <w:rsid w:val="00A92617"/>
    <w:rsid w:val="00A9293A"/>
    <w:rsid w:val="00A9400A"/>
    <w:rsid w:val="00A95082"/>
    <w:rsid w:val="00A95A3F"/>
    <w:rsid w:val="00A964BE"/>
    <w:rsid w:val="00A976C1"/>
    <w:rsid w:val="00A9793E"/>
    <w:rsid w:val="00AA0076"/>
    <w:rsid w:val="00AA03AA"/>
    <w:rsid w:val="00AA05C8"/>
    <w:rsid w:val="00AA0899"/>
    <w:rsid w:val="00AA1A5A"/>
    <w:rsid w:val="00AA2148"/>
    <w:rsid w:val="00AA2282"/>
    <w:rsid w:val="00AA2F22"/>
    <w:rsid w:val="00AA34FD"/>
    <w:rsid w:val="00AA3FE3"/>
    <w:rsid w:val="00AA4321"/>
    <w:rsid w:val="00AA4E10"/>
    <w:rsid w:val="00AA4FEE"/>
    <w:rsid w:val="00AA5563"/>
    <w:rsid w:val="00AA5723"/>
    <w:rsid w:val="00AA790C"/>
    <w:rsid w:val="00AA7B2C"/>
    <w:rsid w:val="00AB1576"/>
    <w:rsid w:val="00AB1687"/>
    <w:rsid w:val="00AB1FE8"/>
    <w:rsid w:val="00AB354C"/>
    <w:rsid w:val="00AB3B0B"/>
    <w:rsid w:val="00AB47EC"/>
    <w:rsid w:val="00AB4806"/>
    <w:rsid w:val="00AB4B5D"/>
    <w:rsid w:val="00AB4FD8"/>
    <w:rsid w:val="00AB5C4F"/>
    <w:rsid w:val="00AB6A62"/>
    <w:rsid w:val="00AB72A2"/>
    <w:rsid w:val="00AC00CD"/>
    <w:rsid w:val="00AC17CA"/>
    <w:rsid w:val="00AC182C"/>
    <w:rsid w:val="00AC1991"/>
    <w:rsid w:val="00AC20DD"/>
    <w:rsid w:val="00AC2127"/>
    <w:rsid w:val="00AC21A2"/>
    <w:rsid w:val="00AC3B2E"/>
    <w:rsid w:val="00AC4776"/>
    <w:rsid w:val="00AC4B7F"/>
    <w:rsid w:val="00AC5472"/>
    <w:rsid w:val="00AD0309"/>
    <w:rsid w:val="00AD0313"/>
    <w:rsid w:val="00AD07A2"/>
    <w:rsid w:val="00AD084B"/>
    <w:rsid w:val="00AD1B9C"/>
    <w:rsid w:val="00AD1C13"/>
    <w:rsid w:val="00AD207B"/>
    <w:rsid w:val="00AD2492"/>
    <w:rsid w:val="00AD29D2"/>
    <w:rsid w:val="00AD33CA"/>
    <w:rsid w:val="00AD348F"/>
    <w:rsid w:val="00AD4849"/>
    <w:rsid w:val="00AD4B39"/>
    <w:rsid w:val="00AD5CEF"/>
    <w:rsid w:val="00AD64A5"/>
    <w:rsid w:val="00AD6752"/>
    <w:rsid w:val="00AD6EF7"/>
    <w:rsid w:val="00AD6FD7"/>
    <w:rsid w:val="00AD779B"/>
    <w:rsid w:val="00AD7D9D"/>
    <w:rsid w:val="00AD7F53"/>
    <w:rsid w:val="00AE0117"/>
    <w:rsid w:val="00AE1728"/>
    <w:rsid w:val="00AE18F9"/>
    <w:rsid w:val="00AE1BF0"/>
    <w:rsid w:val="00AE1CB0"/>
    <w:rsid w:val="00AE2277"/>
    <w:rsid w:val="00AE2FA7"/>
    <w:rsid w:val="00AE306F"/>
    <w:rsid w:val="00AE462D"/>
    <w:rsid w:val="00AE4E57"/>
    <w:rsid w:val="00AE4E64"/>
    <w:rsid w:val="00AE5FC2"/>
    <w:rsid w:val="00AE6ADD"/>
    <w:rsid w:val="00AE6DA2"/>
    <w:rsid w:val="00AE7858"/>
    <w:rsid w:val="00AF0137"/>
    <w:rsid w:val="00AF0550"/>
    <w:rsid w:val="00AF0D1F"/>
    <w:rsid w:val="00AF1B22"/>
    <w:rsid w:val="00AF1EB0"/>
    <w:rsid w:val="00AF35AC"/>
    <w:rsid w:val="00AF3CA7"/>
    <w:rsid w:val="00AF41A2"/>
    <w:rsid w:val="00AF4344"/>
    <w:rsid w:val="00AF4B1C"/>
    <w:rsid w:val="00AF5546"/>
    <w:rsid w:val="00AF5B55"/>
    <w:rsid w:val="00AF5F8D"/>
    <w:rsid w:val="00AF5FC9"/>
    <w:rsid w:val="00AF65D6"/>
    <w:rsid w:val="00AF73BC"/>
    <w:rsid w:val="00AF7505"/>
    <w:rsid w:val="00AF7EC2"/>
    <w:rsid w:val="00B01895"/>
    <w:rsid w:val="00B01A0D"/>
    <w:rsid w:val="00B02C76"/>
    <w:rsid w:val="00B036EE"/>
    <w:rsid w:val="00B03B09"/>
    <w:rsid w:val="00B043EE"/>
    <w:rsid w:val="00B046EC"/>
    <w:rsid w:val="00B04C81"/>
    <w:rsid w:val="00B04CDD"/>
    <w:rsid w:val="00B04FEE"/>
    <w:rsid w:val="00B07300"/>
    <w:rsid w:val="00B07561"/>
    <w:rsid w:val="00B11F77"/>
    <w:rsid w:val="00B14060"/>
    <w:rsid w:val="00B14A33"/>
    <w:rsid w:val="00B14A76"/>
    <w:rsid w:val="00B14DC5"/>
    <w:rsid w:val="00B15555"/>
    <w:rsid w:val="00B1639E"/>
    <w:rsid w:val="00B166E9"/>
    <w:rsid w:val="00B16B5B"/>
    <w:rsid w:val="00B16CCE"/>
    <w:rsid w:val="00B17775"/>
    <w:rsid w:val="00B17ED8"/>
    <w:rsid w:val="00B20656"/>
    <w:rsid w:val="00B21396"/>
    <w:rsid w:val="00B22880"/>
    <w:rsid w:val="00B2322B"/>
    <w:rsid w:val="00B234EE"/>
    <w:rsid w:val="00B23D75"/>
    <w:rsid w:val="00B25A91"/>
    <w:rsid w:val="00B25DBD"/>
    <w:rsid w:val="00B2647F"/>
    <w:rsid w:val="00B26988"/>
    <w:rsid w:val="00B26C9A"/>
    <w:rsid w:val="00B2762D"/>
    <w:rsid w:val="00B30459"/>
    <w:rsid w:val="00B31DE0"/>
    <w:rsid w:val="00B32A3B"/>
    <w:rsid w:val="00B33755"/>
    <w:rsid w:val="00B33D69"/>
    <w:rsid w:val="00B34347"/>
    <w:rsid w:val="00B34951"/>
    <w:rsid w:val="00B34C68"/>
    <w:rsid w:val="00B35781"/>
    <w:rsid w:val="00B35B87"/>
    <w:rsid w:val="00B36C7D"/>
    <w:rsid w:val="00B37163"/>
    <w:rsid w:val="00B37279"/>
    <w:rsid w:val="00B41315"/>
    <w:rsid w:val="00B438E7"/>
    <w:rsid w:val="00B43F89"/>
    <w:rsid w:val="00B4469B"/>
    <w:rsid w:val="00B4510E"/>
    <w:rsid w:val="00B46366"/>
    <w:rsid w:val="00B46EF2"/>
    <w:rsid w:val="00B47BC8"/>
    <w:rsid w:val="00B503DD"/>
    <w:rsid w:val="00B504F5"/>
    <w:rsid w:val="00B50D2E"/>
    <w:rsid w:val="00B51FC4"/>
    <w:rsid w:val="00B520B0"/>
    <w:rsid w:val="00B526FE"/>
    <w:rsid w:val="00B5354B"/>
    <w:rsid w:val="00B538A5"/>
    <w:rsid w:val="00B54CF0"/>
    <w:rsid w:val="00B55A87"/>
    <w:rsid w:val="00B55F04"/>
    <w:rsid w:val="00B56E24"/>
    <w:rsid w:val="00B60ED2"/>
    <w:rsid w:val="00B6136A"/>
    <w:rsid w:val="00B618D3"/>
    <w:rsid w:val="00B618DA"/>
    <w:rsid w:val="00B6232E"/>
    <w:rsid w:val="00B629CE"/>
    <w:rsid w:val="00B62D76"/>
    <w:rsid w:val="00B62F99"/>
    <w:rsid w:val="00B6309E"/>
    <w:rsid w:val="00B6337E"/>
    <w:rsid w:val="00B63794"/>
    <w:rsid w:val="00B644F2"/>
    <w:rsid w:val="00B64A43"/>
    <w:rsid w:val="00B64E72"/>
    <w:rsid w:val="00B6561D"/>
    <w:rsid w:val="00B657BC"/>
    <w:rsid w:val="00B665C8"/>
    <w:rsid w:val="00B66EC1"/>
    <w:rsid w:val="00B67D7D"/>
    <w:rsid w:val="00B7150A"/>
    <w:rsid w:val="00B71990"/>
    <w:rsid w:val="00B71DCE"/>
    <w:rsid w:val="00B71F83"/>
    <w:rsid w:val="00B72C75"/>
    <w:rsid w:val="00B739FD"/>
    <w:rsid w:val="00B74DD4"/>
    <w:rsid w:val="00B7537D"/>
    <w:rsid w:val="00B7598C"/>
    <w:rsid w:val="00B75EDD"/>
    <w:rsid w:val="00B762E0"/>
    <w:rsid w:val="00B7648F"/>
    <w:rsid w:val="00B77ED3"/>
    <w:rsid w:val="00B800B1"/>
    <w:rsid w:val="00B804DB"/>
    <w:rsid w:val="00B80B0C"/>
    <w:rsid w:val="00B81B98"/>
    <w:rsid w:val="00B8215F"/>
    <w:rsid w:val="00B8298D"/>
    <w:rsid w:val="00B82AE0"/>
    <w:rsid w:val="00B8302C"/>
    <w:rsid w:val="00B83C91"/>
    <w:rsid w:val="00B84705"/>
    <w:rsid w:val="00B84856"/>
    <w:rsid w:val="00B85949"/>
    <w:rsid w:val="00B85DE4"/>
    <w:rsid w:val="00B85E34"/>
    <w:rsid w:val="00B868B5"/>
    <w:rsid w:val="00B86BFC"/>
    <w:rsid w:val="00B8759C"/>
    <w:rsid w:val="00B90FB3"/>
    <w:rsid w:val="00B9108F"/>
    <w:rsid w:val="00B92236"/>
    <w:rsid w:val="00B92B07"/>
    <w:rsid w:val="00B93116"/>
    <w:rsid w:val="00B9360D"/>
    <w:rsid w:val="00B93B5A"/>
    <w:rsid w:val="00B94BDB"/>
    <w:rsid w:val="00B94F5F"/>
    <w:rsid w:val="00B96009"/>
    <w:rsid w:val="00B9641B"/>
    <w:rsid w:val="00B96484"/>
    <w:rsid w:val="00B970E2"/>
    <w:rsid w:val="00BA0461"/>
    <w:rsid w:val="00BA088C"/>
    <w:rsid w:val="00BA0B25"/>
    <w:rsid w:val="00BA1199"/>
    <w:rsid w:val="00BA151B"/>
    <w:rsid w:val="00BA178D"/>
    <w:rsid w:val="00BA2597"/>
    <w:rsid w:val="00BA2AA8"/>
    <w:rsid w:val="00BA2F9B"/>
    <w:rsid w:val="00BA3C16"/>
    <w:rsid w:val="00BA50AA"/>
    <w:rsid w:val="00BA50DA"/>
    <w:rsid w:val="00BA601B"/>
    <w:rsid w:val="00BA620F"/>
    <w:rsid w:val="00BA6F95"/>
    <w:rsid w:val="00BA78C9"/>
    <w:rsid w:val="00BA7C18"/>
    <w:rsid w:val="00BB0359"/>
    <w:rsid w:val="00BB0509"/>
    <w:rsid w:val="00BB053E"/>
    <w:rsid w:val="00BB05BF"/>
    <w:rsid w:val="00BB2779"/>
    <w:rsid w:val="00BB2AC1"/>
    <w:rsid w:val="00BB2D74"/>
    <w:rsid w:val="00BB36E2"/>
    <w:rsid w:val="00BB373D"/>
    <w:rsid w:val="00BB3D22"/>
    <w:rsid w:val="00BB3D57"/>
    <w:rsid w:val="00BB3F49"/>
    <w:rsid w:val="00BB40DB"/>
    <w:rsid w:val="00BB50F5"/>
    <w:rsid w:val="00BB5116"/>
    <w:rsid w:val="00BB53F0"/>
    <w:rsid w:val="00BB5480"/>
    <w:rsid w:val="00BB598F"/>
    <w:rsid w:val="00BB5EA5"/>
    <w:rsid w:val="00BB6509"/>
    <w:rsid w:val="00BB66EE"/>
    <w:rsid w:val="00BB69A2"/>
    <w:rsid w:val="00BB6AD4"/>
    <w:rsid w:val="00BB6DF5"/>
    <w:rsid w:val="00BB7CC3"/>
    <w:rsid w:val="00BC0868"/>
    <w:rsid w:val="00BC093F"/>
    <w:rsid w:val="00BC0E11"/>
    <w:rsid w:val="00BC0EB6"/>
    <w:rsid w:val="00BC1223"/>
    <w:rsid w:val="00BC1538"/>
    <w:rsid w:val="00BC2409"/>
    <w:rsid w:val="00BC253B"/>
    <w:rsid w:val="00BC3165"/>
    <w:rsid w:val="00BC3392"/>
    <w:rsid w:val="00BC3C6D"/>
    <w:rsid w:val="00BC3CE2"/>
    <w:rsid w:val="00BC40D7"/>
    <w:rsid w:val="00BC52EF"/>
    <w:rsid w:val="00BC52F3"/>
    <w:rsid w:val="00BC562D"/>
    <w:rsid w:val="00BC63B4"/>
    <w:rsid w:val="00BC6472"/>
    <w:rsid w:val="00BC6A8E"/>
    <w:rsid w:val="00BC7350"/>
    <w:rsid w:val="00BC74D0"/>
    <w:rsid w:val="00BC7648"/>
    <w:rsid w:val="00BC7BDD"/>
    <w:rsid w:val="00BC7F9E"/>
    <w:rsid w:val="00BD05E6"/>
    <w:rsid w:val="00BD0745"/>
    <w:rsid w:val="00BD0CE8"/>
    <w:rsid w:val="00BD0D07"/>
    <w:rsid w:val="00BD1149"/>
    <w:rsid w:val="00BD2724"/>
    <w:rsid w:val="00BD2D78"/>
    <w:rsid w:val="00BD3373"/>
    <w:rsid w:val="00BD383D"/>
    <w:rsid w:val="00BD3AF4"/>
    <w:rsid w:val="00BD431A"/>
    <w:rsid w:val="00BD4482"/>
    <w:rsid w:val="00BD5295"/>
    <w:rsid w:val="00BD5EE0"/>
    <w:rsid w:val="00BD65DF"/>
    <w:rsid w:val="00BD6710"/>
    <w:rsid w:val="00BD7AD0"/>
    <w:rsid w:val="00BD7EF0"/>
    <w:rsid w:val="00BE106A"/>
    <w:rsid w:val="00BE13A3"/>
    <w:rsid w:val="00BE15EF"/>
    <w:rsid w:val="00BE1621"/>
    <w:rsid w:val="00BE19CD"/>
    <w:rsid w:val="00BE3251"/>
    <w:rsid w:val="00BE37B4"/>
    <w:rsid w:val="00BE3928"/>
    <w:rsid w:val="00BE3A24"/>
    <w:rsid w:val="00BE3E36"/>
    <w:rsid w:val="00BE5ECF"/>
    <w:rsid w:val="00BE61EA"/>
    <w:rsid w:val="00BE6465"/>
    <w:rsid w:val="00BE672E"/>
    <w:rsid w:val="00BE696D"/>
    <w:rsid w:val="00BE6A6B"/>
    <w:rsid w:val="00BE6AE7"/>
    <w:rsid w:val="00BE6BD5"/>
    <w:rsid w:val="00BE7E30"/>
    <w:rsid w:val="00BE7E9D"/>
    <w:rsid w:val="00BE7F6B"/>
    <w:rsid w:val="00BF0BFF"/>
    <w:rsid w:val="00BF1055"/>
    <w:rsid w:val="00BF172C"/>
    <w:rsid w:val="00BF1A38"/>
    <w:rsid w:val="00BF1FD8"/>
    <w:rsid w:val="00BF29E3"/>
    <w:rsid w:val="00BF3195"/>
    <w:rsid w:val="00BF347F"/>
    <w:rsid w:val="00BF37FD"/>
    <w:rsid w:val="00BF43BB"/>
    <w:rsid w:val="00BF4B04"/>
    <w:rsid w:val="00BF5155"/>
    <w:rsid w:val="00BF588D"/>
    <w:rsid w:val="00BF679F"/>
    <w:rsid w:val="00BF7E49"/>
    <w:rsid w:val="00C00611"/>
    <w:rsid w:val="00C006D8"/>
    <w:rsid w:val="00C01FF9"/>
    <w:rsid w:val="00C0311A"/>
    <w:rsid w:val="00C033B1"/>
    <w:rsid w:val="00C03E25"/>
    <w:rsid w:val="00C04411"/>
    <w:rsid w:val="00C04960"/>
    <w:rsid w:val="00C04F8F"/>
    <w:rsid w:val="00C07685"/>
    <w:rsid w:val="00C07B76"/>
    <w:rsid w:val="00C1073D"/>
    <w:rsid w:val="00C10785"/>
    <w:rsid w:val="00C10852"/>
    <w:rsid w:val="00C12479"/>
    <w:rsid w:val="00C1285A"/>
    <w:rsid w:val="00C12EFD"/>
    <w:rsid w:val="00C13682"/>
    <w:rsid w:val="00C137A3"/>
    <w:rsid w:val="00C14591"/>
    <w:rsid w:val="00C1494D"/>
    <w:rsid w:val="00C14B68"/>
    <w:rsid w:val="00C15995"/>
    <w:rsid w:val="00C15C6F"/>
    <w:rsid w:val="00C16C2F"/>
    <w:rsid w:val="00C201B6"/>
    <w:rsid w:val="00C20FEA"/>
    <w:rsid w:val="00C2165D"/>
    <w:rsid w:val="00C21F08"/>
    <w:rsid w:val="00C22982"/>
    <w:rsid w:val="00C22AC9"/>
    <w:rsid w:val="00C237EE"/>
    <w:rsid w:val="00C23828"/>
    <w:rsid w:val="00C23A34"/>
    <w:rsid w:val="00C2426E"/>
    <w:rsid w:val="00C247B5"/>
    <w:rsid w:val="00C24DB3"/>
    <w:rsid w:val="00C25193"/>
    <w:rsid w:val="00C26009"/>
    <w:rsid w:val="00C276E3"/>
    <w:rsid w:val="00C31430"/>
    <w:rsid w:val="00C31BAF"/>
    <w:rsid w:val="00C3205B"/>
    <w:rsid w:val="00C32BA8"/>
    <w:rsid w:val="00C3409D"/>
    <w:rsid w:val="00C37038"/>
    <w:rsid w:val="00C37409"/>
    <w:rsid w:val="00C37821"/>
    <w:rsid w:val="00C37990"/>
    <w:rsid w:val="00C37F34"/>
    <w:rsid w:val="00C40364"/>
    <w:rsid w:val="00C41A89"/>
    <w:rsid w:val="00C41B8E"/>
    <w:rsid w:val="00C420FC"/>
    <w:rsid w:val="00C43827"/>
    <w:rsid w:val="00C43A2F"/>
    <w:rsid w:val="00C448D2"/>
    <w:rsid w:val="00C45FA3"/>
    <w:rsid w:val="00C46923"/>
    <w:rsid w:val="00C46EE5"/>
    <w:rsid w:val="00C4704B"/>
    <w:rsid w:val="00C4745D"/>
    <w:rsid w:val="00C500DB"/>
    <w:rsid w:val="00C5022C"/>
    <w:rsid w:val="00C50F85"/>
    <w:rsid w:val="00C52138"/>
    <w:rsid w:val="00C523BE"/>
    <w:rsid w:val="00C54C17"/>
    <w:rsid w:val="00C54D5F"/>
    <w:rsid w:val="00C55354"/>
    <w:rsid w:val="00C55539"/>
    <w:rsid w:val="00C55CDE"/>
    <w:rsid w:val="00C565C1"/>
    <w:rsid w:val="00C577A6"/>
    <w:rsid w:val="00C57C03"/>
    <w:rsid w:val="00C60271"/>
    <w:rsid w:val="00C6062B"/>
    <w:rsid w:val="00C60FF4"/>
    <w:rsid w:val="00C618B8"/>
    <w:rsid w:val="00C62420"/>
    <w:rsid w:val="00C6352C"/>
    <w:rsid w:val="00C64A9C"/>
    <w:rsid w:val="00C66556"/>
    <w:rsid w:val="00C66ABC"/>
    <w:rsid w:val="00C66E0A"/>
    <w:rsid w:val="00C66E40"/>
    <w:rsid w:val="00C70775"/>
    <w:rsid w:val="00C712E5"/>
    <w:rsid w:val="00C7130D"/>
    <w:rsid w:val="00C7133C"/>
    <w:rsid w:val="00C71928"/>
    <w:rsid w:val="00C71B0F"/>
    <w:rsid w:val="00C72A8F"/>
    <w:rsid w:val="00C72CE3"/>
    <w:rsid w:val="00C732FE"/>
    <w:rsid w:val="00C73728"/>
    <w:rsid w:val="00C73C74"/>
    <w:rsid w:val="00C73F3A"/>
    <w:rsid w:val="00C74751"/>
    <w:rsid w:val="00C74902"/>
    <w:rsid w:val="00C75097"/>
    <w:rsid w:val="00C75549"/>
    <w:rsid w:val="00C755A9"/>
    <w:rsid w:val="00C7648F"/>
    <w:rsid w:val="00C76572"/>
    <w:rsid w:val="00C80C0C"/>
    <w:rsid w:val="00C80D2F"/>
    <w:rsid w:val="00C80D7B"/>
    <w:rsid w:val="00C81264"/>
    <w:rsid w:val="00C824BD"/>
    <w:rsid w:val="00C828D3"/>
    <w:rsid w:val="00C83402"/>
    <w:rsid w:val="00C842BE"/>
    <w:rsid w:val="00C84BA3"/>
    <w:rsid w:val="00C84C1B"/>
    <w:rsid w:val="00C861BB"/>
    <w:rsid w:val="00C86792"/>
    <w:rsid w:val="00C86DE5"/>
    <w:rsid w:val="00C901D2"/>
    <w:rsid w:val="00C906D4"/>
    <w:rsid w:val="00C9091C"/>
    <w:rsid w:val="00C90D56"/>
    <w:rsid w:val="00C921AE"/>
    <w:rsid w:val="00C921C3"/>
    <w:rsid w:val="00C92BE0"/>
    <w:rsid w:val="00C934B7"/>
    <w:rsid w:val="00C94EC9"/>
    <w:rsid w:val="00C95919"/>
    <w:rsid w:val="00C95A66"/>
    <w:rsid w:val="00C9696D"/>
    <w:rsid w:val="00C96987"/>
    <w:rsid w:val="00C97C9D"/>
    <w:rsid w:val="00CA00B1"/>
    <w:rsid w:val="00CA0356"/>
    <w:rsid w:val="00CA06B6"/>
    <w:rsid w:val="00CA0D94"/>
    <w:rsid w:val="00CA381E"/>
    <w:rsid w:val="00CA38FC"/>
    <w:rsid w:val="00CA3C68"/>
    <w:rsid w:val="00CA48DC"/>
    <w:rsid w:val="00CA55A2"/>
    <w:rsid w:val="00CA628F"/>
    <w:rsid w:val="00CA6414"/>
    <w:rsid w:val="00CA6690"/>
    <w:rsid w:val="00CA6CB6"/>
    <w:rsid w:val="00CB0407"/>
    <w:rsid w:val="00CB068E"/>
    <w:rsid w:val="00CB0CF0"/>
    <w:rsid w:val="00CB0F00"/>
    <w:rsid w:val="00CB1724"/>
    <w:rsid w:val="00CB1B5C"/>
    <w:rsid w:val="00CB1B8F"/>
    <w:rsid w:val="00CB2978"/>
    <w:rsid w:val="00CB2E1D"/>
    <w:rsid w:val="00CB38D8"/>
    <w:rsid w:val="00CB3CFF"/>
    <w:rsid w:val="00CB4297"/>
    <w:rsid w:val="00CB43B4"/>
    <w:rsid w:val="00CB44DC"/>
    <w:rsid w:val="00CB491A"/>
    <w:rsid w:val="00CB4945"/>
    <w:rsid w:val="00CB561C"/>
    <w:rsid w:val="00CB5B83"/>
    <w:rsid w:val="00CB5F74"/>
    <w:rsid w:val="00CB6326"/>
    <w:rsid w:val="00CB6DD1"/>
    <w:rsid w:val="00CB737D"/>
    <w:rsid w:val="00CC0349"/>
    <w:rsid w:val="00CC0D02"/>
    <w:rsid w:val="00CC1681"/>
    <w:rsid w:val="00CC1934"/>
    <w:rsid w:val="00CC2615"/>
    <w:rsid w:val="00CC2661"/>
    <w:rsid w:val="00CC499E"/>
    <w:rsid w:val="00CC5083"/>
    <w:rsid w:val="00CC553D"/>
    <w:rsid w:val="00CC599A"/>
    <w:rsid w:val="00CC605A"/>
    <w:rsid w:val="00CC6247"/>
    <w:rsid w:val="00CD009A"/>
    <w:rsid w:val="00CD01E1"/>
    <w:rsid w:val="00CD0335"/>
    <w:rsid w:val="00CD089B"/>
    <w:rsid w:val="00CD0B7B"/>
    <w:rsid w:val="00CD1D03"/>
    <w:rsid w:val="00CD2D39"/>
    <w:rsid w:val="00CD2F12"/>
    <w:rsid w:val="00CD31B2"/>
    <w:rsid w:val="00CD32D8"/>
    <w:rsid w:val="00CD41A1"/>
    <w:rsid w:val="00CD50DA"/>
    <w:rsid w:val="00CD52D0"/>
    <w:rsid w:val="00CD52D5"/>
    <w:rsid w:val="00CD5E96"/>
    <w:rsid w:val="00CD62A2"/>
    <w:rsid w:val="00CD6931"/>
    <w:rsid w:val="00CD6957"/>
    <w:rsid w:val="00CD74DA"/>
    <w:rsid w:val="00CD7877"/>
    <w:rsid w:val="00CD7955"/>
    <w:rsid w:val="00CE0654"/>
    <w:rsid w:val="00CE0BBA"/>
    <w:rsid w:val="00CE167F"/>
    <w:rsid w:val="00CE1721"/>
    <w:rsid w:val="00CE18CF"/>
    <w:rsid w:val="00CE1A6F"/>
    <w:rsid w:val="00CE1E32"/>
    <w:rsid w:val="00CE2138"/>
    <w:rsid w:val="00CE2D81"/>
    <w:rsid w:val="00CE2D87"/>
    <w:rsid w:val="00CE3ACB"/>
    <w:rsid w:val="00CE4787"/>
    <w:rsid w:val="00CE5939"/>
    <w:rsid w:val="00CE5A5B"/>
    <w:rsid w:val="00CE5AF3"/>
    <w:rsid w:val="00CE5C10"/>
    <w:rsid w:val="00CE5C40"/>
    <w:rsid w:val="00CE67BC"/>
    <w:rsid w:val="00CE6BD5"/>
    <w:rsid w:val="00CE72C9"/>
    <w:rsid w:val="00CE7EF2"/>
    <w:rsid w:val="00CE7F99"/>
    <w:rsid w:val="00CF08EF"/>
    <w:rsid w:val="00CF0B8A"/>
    <w:rsid w:val="00CF1378"/>
    <w:rsid w:val="00CF1DB4"/>
    <w:rsid w:val="00CF2286"/>
    <w:rsid w:val="00CF2B9F"/>
    <w:rsid w:val="00CF322E"/>
    <w:rsid w:val="00CF3C79"/>
    <w:rsid w:val="00CF440E"/>
    <w:rsid w:val="00CF5CF3"/>
    <w:rsid w:val="00CF6C56"/>
    <w:rsid w:val="00CF6CC1"/>
    <w:rsid w:val="00CF705A"/>
    <w:rsid w:val="00CF748E"/>
    <w:rsid w:val="00CF7F16"/>
    <w:rsid w:val="00D01B71"/>
    <w:rsid w:val="00D03A03"/>
    <w:rsid w:val="00D04B28"/>
    <w:rsid w:val="00D04F8C"/>
    <w:rsid w:val="00D051A7"/>
    <w:rsid w:val="00D06218"/>
    <w:rsid w:val="00D0657B"/>
    <w:rsid w:val="00D0778A"/>
    <w:rsid w:val="00D0784B"/>
    <w:rsid w:val="00D10098"/>
    <w:rsid w:val="00D10193"/>
    <w:rsid w:val="00D10F3F"/>
    <w:rsid w:val="00D12E4F"/>
    <w:rsid w:val="00D15AC2"/>
    <w:rsid w:val="00D15BE8"/>
    <w:rsid w:val="00D15E6A"/>
    <w:rsid w:val="00D16000"/>
    <w:rsid w:val="00D16311"/>
    <w:rsid w:val="00D163BD"/>
    <w:rsid w:val="00D16403"/>
    <w:rsid w:val="00D167A3"/>
    <w:rsid w:val="00D202A8"/>
    <w:rsid w:val="00D20532"/>
    <w:rsid w:val="00D20838"/>
    <w:rsid w:val="00D21827"/>
    <w:rsid w:val="00D2227C"/>
    <w:rsid w:val="00D22608"/>
    <w:rsid w:val="00D23040"/>
    <w:rsid w:val="00D238FC"/>
    <w:rsid w:val="00D248E9"/>
    <w:rsid w:val="00D2596E"/>
    <w:rsid w:val="00D25ABC"/>
    <w:rsid w:val="00D27881"/>
    <w:rsid w:val="00D27B30"/>
    <w:rsid w:val="00D27D2B"/>
    <w:rsid w:val="00D30A5D"/>
    <w:rsid w:val="00D31317"/>
    <w:rsid w:val="00D31AAF"/>
    <w:rsid w:val="00D347A7"/>
    <w:rsid w:val="00D34AED"/>
    <w:rsid w:val="00D359EF"/>
    <w:rsid w:val="00D37493"/>
    <w:rsid w:val="00D37B8B"/>
    <w:rsid w:val="00D402FB"/>
    <w:rsid w:val="00D40B7E"/>
    <w:rsid w:val="00D411B6"/>
    <w:rsid w:val="00D4147F"/>
    <w:rsid w:val="00D4156F"/>
    <w:rsid w:val="00D417AE"/>
    <w:rsid w:val="00D41D3C"/>
    <w:rsid w:val="00D43B9D"/>
    <w:rsid w:val="00D4424E"/>
    <w:rsid w:val="00D44CC6"/>
    <w:rsid w:val="00D44D0A"/>
    <w:rsid w:val="00D44DDF"/>
    <w:rsid w:val="00D45987"/>
    <w:rsid w:val="00D46F3B"/>
    <w:rsid w:val="00D473F6"/>
    <w:rsid w:val="00D4742B"/>
    <w:rsid w:val="00D474B8"/>
    <w:rsid w:val="00D518DC"/>
    <w:rsid w:val="00D525DD"/>
    <w:rsid w:val="00D53182"/>
    <w:rsid w:val="00D535B3"/>
    <w:rsid w:val="00D536FF"/>
    <w:rsid w:val="00D537A2"/>
    <w:rsid w:val="00D53F27"/>
    <w:rsid w:val="00D54A29"/>
    <w:rsid w:val="00D54B9A"/>
    <w:rsid w:val="00D54CA0"/>
    <w:rsid w:val="00D55561"/>
    <w:rsid w:val="00D55922"/>
    <w:rsid w:val="00D55C8E"/>
    <w:rsid w:val="00D56067"/>
    <w:rsid w:val="00D57253"/>
    <w:rsid w:val="00D57863"/>
    <w:rsid w:val="00D57B0D"/>
    <w:rsid w:val="00D60313"/>
    <w:rsid w:val="00D628B3"/>
    <w:rsid w:val="00D62941"/>
    <w:rsid w:val="00D6340A"/>
    <w:rsid w:val="00D63E65"/>
    <w:rsid w:val="00D642CB"/>
    <w:rsid w:val="00D648CE"/>
    <w:rsid w:val="00D65DC2"/>
    <w:rsid w:val="00D65EFF"/>
    <w:rsid w:val="00D667D1"/>
    <w:rsid w:val="00D6681C"/>
    <w:rsid w:val="00D67159"/>
    <w:rsid w:val="00D671FF"/>
    <w:rsid w:val="00D6773C"/>
    <w:rsid w:val="00D677E4"/>
    <w:rsid w:val="00D6788F"/>
    <w:rsid w:val="00D70141"/>
    <w:rsid w:val="00D70D96"/>
    <w:rsid w:val="00D740CA"/>
    <w:rsid w:val="00D74423"/>
    <w:rsid w:val="00D7461F"/>
    <w:rsid w:val="00D74831"/>
    <w:rsid w:val="00D754B7"/>
    <w:rsid w:val="00D75708"/>
    <w:rsid w:val="00D75731"/>
    <w:rsid w:val="00D75A28"/>
    <w:rsid w:val="00D76404"/>
    <w:rsid w:val="00D76475"/>
    <w:rsid w:val="00D7663E"/>
    <w:rsid w:val="00D7687E"/>
    <w:rsid w:val="00D77817"/>
    <w:rsid w:val="00D8065D"/>
    <w:rsid w:val="00D8157F"/>
    <w:rsid w:val="00D82AB5"/>
    <w:rsid w:val="00D82C68"/>
    <w:rsid w:val="00D83B32"/>
    <w:rsid w:val="00D83D3F"/>
    <w:rsid w:val="00D85BD5"/>
    <w:rsid w:val="00D86F40"/>
    <w:rsid w:val="00D87456"/>
    <w:rsid w:val="00D875C9"/>
    <w:rsid w:val="00D878AF"/>
    <w:rsid w:val="00D9104D"/>
    <w:rsid w:val="00D91830"/>
    <w:rsid w:val="00D9197B"/>
    <w:rsid w:val="00D91B43"/>
    <w:rsid w:val="00D91F0E"/>
    <w:rsid w:val="00D91F76"/>
    <w:rsid w:val="00D9207A"/>
    <w:rsid w:val="00D92488"/>
    <w:rsid w:val="00D92ABF"/>
    <w:rsid w:val="00D92EF3"/>
    <w:rsid w:val="00D93404"/>
    <w:rsid w:val="00D934FC"/>
    <w:rsid w:val="00D93E74"/>
    <w:rsid w:val="00D944FD"/>
    <w:rsid w:val="00D95113"/>
    <w:rsid w:val="00D96FFC"/>
    <w:rsid w:val="00D97746"/>
    <w:rsid w:val="00D97EF7"/>
    <w:rsid w:val="00DA0A69"/>
    <w:rsid w:val="00DA0D83"/>
    <w:rsid w:val="00DA0E8D"/>
    <w:rsid w:val="00DA1622"/>
    <w:rsid w:val="00DA2968"/>
    <w:rsid w:val="00DA30C5"/>
    <w:rsid w:val="00DA39BA"/>
    <w:rsid w:val="00DA4E14"/>
    <w:rsid w:val="00DA4F56"/>
    <w:rsid w:val="00DA5336"/>
    <w:rsid w:val="00DA6367"/>
    <w:rsid w:val="00DA75E6"/>
    <w:rsid w:val="00DA7B42"/>
    <w:rsid w:val="00DB02A5"/>
    <w:rsid w:val="00DB0338"/>
    <w:rsid w:val="00DB0CCA"/>
    <w:rsid w:val="00DB1396"/>
    <w:rsid w:val="00DB1E7D"/>
    <w:rsid w:val="00DB2E30"/>
    <w:rsid w:val="00DB4A83"/>
    <w:rsid w:val="00DB5DDD"/>
    <w:rsid w:val="00DB6576"/>
    <w:rsid w:val="00DB751E"/>
    <w:rsid w:val="00DB7AF4"/>
    <w:rsid w:val="00DC0361"/>
    <w:rsid w:val="00DC0A4E"/>
    <w:rsid w:val="00DC142E"/>
    <w:rsid w:val="00DC1594"/>
    <w:rsid w:val="00DC1E44"/>
    <w:rsid w:val="00DC2F4A"/>
    <w:rsid w:val="00DC4F0D"/>
    <w:rsid w:val="00DC5687"/>
    <w:rsid w:val="00DC6AD5"/>
    <w:rsid w:val="00DC6FC5"/>
    <w:rsid w:val="00DC7085"/>
    <w:rsid w:val="00DC7710"/>
    <w:rsid w:val="00DC7CD9"/>
    <w:rsid w:val="00DD0699"/>
    <w:rsid w:val="00DD0D2E"/>
    <w:rsid w:val="00DD1326"/>
    <w:rsid w:val="00DD1960"/>
    <w:rsid w:val="00DD24FF"/>
    <w:rsid w:val="00DD40B2"/>
    <w:rsid w:val="00DD45E2"/>
    <w:rsid w:val="00DD4AE1"/>
    <w:rsid w:val="00DD5741"/>
    <w:rsid w:val="00DD5850"/>
    <w:rsid w:val="00DD6878"/>
    <w:rsid w:val="00DD7495"/>
    <w:rsid w:val="00DD76D9"/>
    <w:rsid w:val="00DD7EB9"/>
    <w:rsid w:val="00DE0052"/>
    <w:rsid w:val="00DE0362"/>
    <w:rsid w:val="00DE04F2"/>
    <w:rsid w:val="00DE053D"/>
    <w:rsid w:val="00DE0E03"/>
    <w:rsid w:val="00DE2D9F"/>
    <w:rsid w:val="00DE47E1"/>
    <w:rsid w:val="00DE5E92"/>
    <w:rsid w:val="00DE6D16"/>
    <w:rsid w:val="00DE7730"/>
    <w:rsid w:val="00DF1981"/>
    <w:rsid w:val="00DF2C34"/>
    <w:rsid w:val="00DF30A2"/>
    <w:rsid w:val="00DF356E"/>
    <w:rsid w:val="00DF4632"/>
    <w:rsid w:val="00DF4F1E"/>
    <w:rsid w:val="00DF5971"/>
    <w:rsid w:val="00DF636E"/>
    <w:rsid w:val="00DF63A5"/>
    <w:rsid w:val="00DF6C7F"/>
    <w:rsid w:val="00DF75E6"/>
    <w:rsid w:val="00DF7C01"/>
    <w:rsid w:val="00E00071"/>
    <w:rsid w:val="00E00B09"/>
    <w:rsid w:val="00E01336"/>
    <w:rsid w:val="00E0183A"/>
    <w:rsid w:val="00E01B42"/>
    <w:rsid w:val="00E01B68"/>
    <w:rsid w:val="00E023BC"/>
    <w:rsid w:val="00E0361A"/>
    <w:rsid w:val="00E04C68"/>
    <w:rsid w:val="00E04F8E"/>
    <w:rsid w:val="00E06A72"/>
    <w:rsid w:val="00E06F79"/>
    <w:rsid w:val="00E06FE6"/>
    <w:rsid w:val="00E07269"/>
    <w:rsid w:val="00E072D5"/>
    <w:rsid w:val="00E07D00"/>
    <w:rsid w:val="00E10863"/>
    <w:rsid w:val="00E108A4"/>
    <w:rsid w:val="00E1094D"/>
    <w:rsid w:val="00E10ABC"/>
    <w:rsid w:val="00E11ADC"/>
    <w:rsid w:val="00E12C2C"/>
    <w:rsid w:val="00E130B8"/>
    <w:rsid w:val="00E139C2"/>
    <w:rsid w:val="00E144B0"/>
    <w:rsid w:val="00E1457D"/>
    <w:rsid w:val="00E14E4C"/>
    <w:rsid w:val="00E15203"/>
    <w:rsid w:val="00E1530F"/>
    <w:rsid w:val="00E158A9"/>
    <w:rsid w:val="00E15F47"/>
    <w:rsid w:val="00E16F2D"/>
    <w:rsid w:val="00E17A13"/>
    <w:rsid w:val="00E17E24"/>
    <w:rsid w:val="00E200C4"/>
    <w:rsid w:val="00E201A8"/>
    <w:rsid w:val="00E205F2"/>
    <w:rsid w:val="00E23366"/>
    <w:rsid w:val="00E248B6"/>
    <w:rsid w:val="00E24F93"/>
    <w:rsid w:val="00E26191"/>
    <w:rsid w:val="00E261E5"/>
    <w:rsid w:val="00E268F9"/>
    <w:rsid w:val="00E2762B"/>
    <w:rsid w:val="00E27C9F"/>
    <w:rsid w:val="00E27FC9"/>
    <w:rsid w:val="00E31D4F"/>
    <w:rsid w:val="00E322CA"/>
    <w:rsid w:val="00E32BB5"/>
    <w:rsid w:val="00E32FC0"/>
    <w:rsid w:val="00E33775"/>
    <w:rsid w:val="00E33C0B"/>
    <w:rsid w:val="00E3425B"/>
    <w:rsid w:val="00E3456B"/>
    <w:rsid w:val="00E34EBC"/>
    <w:rsid w:val="00E35C14"/>
    <w:rsid w:val="00E35D30"/>
    <w:rsid w:val="00E36F48"/>
    <w:rsid w:val="00E36FD4"/>
    <w:rsid w:val="00E3782E"/>
    <w:rsid w:val="00E40340"/>
    <w:rsid w:val="00E41661"/>
    <w:rsid w:val="00E41A3B"/>
    <w:rsid w:val="00E41C20"/>
    <w:rsid w:val="00E4288A"/>
    <w:rsid w:val="00E42AE3"/>
    <w:rsid w:val="00E43F15"/>
    <w:rsid w:val="00E445A2"/>
    <w:rsid w:val="00E44E4E"/>
    <w:rsid w:val="00E46E55"/>
    <w:rsid w:val="00E50127"/>
    <w:rsid w:val="00E501EF"/>
    <w:rsid w:val="00E505BD"/>
    <w:rsid w:val="00E50BE8"/>
    <w:rsid w:val="00E50CC7"/>
    <w:rsid w:val="00E50DD8"/>
    <w:rsid w:val="00E51206"/>
    <w:rsid w:val="00E529A8"/>
    <w:rsid w:val="00E52EF7"/>
    <w:rsid w:val="00E540B3"/>
    <w:rsid w:val="00E54615"/>
    <w:rsid w:val="00E54E7F"/>
    <w:rsid w:val="00E55970"/>
    <w:rsid w:val="00E55F24"/>
    <w:rsid w:val="00E55F43"/>
    <w:rsid w:val="00E560EA"/>
    <w:rsid w:val="00E561B1"/>
    <w:rsid w:val="00E56848"/>
    <w:rsid w:val="00E56A03"/>
    <w:rsid w:val="00E572B4"/>
    <w:rsid w:val="00E572C7"/>
    <w:rsid w:val="00E57DC3"/>
    <w:rsid w:val="00E57FC4"/>
    <w:rsid w:val="00E6013A"/>
    <w:rsid w:val="00E60846"/>
    <w:rsid w:val="00E61674"/>
    <w:rsid w:val="00E6183F"/>
    <w:rsid w:val="00E61A34"/>
    <w:rsid w:val="00E61F10"/>
    <w:rsid w:val="00E62046"/>
    <w:rsid w:val="00E661D4"/>
    <w:rsid w:val="00E66C87"/>
    <w:rsid w:val="00E67989"/>
    <w:rsid w:val="00E70022"/>
    <w:rsid w:val="00E70702"/>
    <w:rsid w:val="00E71109"/>
    <w:rsid w:val="00E7217C"/>
    <w:rsid w:val="00E73854"/>
    <w:rsid w:val="00E739FD"/>
    <w:rsid w:val="00E74198"/>
    <w:rsid w:val="00E750F7"/>
    <w:rsid w:val="00E751D6"/>
    <w:rsid w:val="00E7532B"/>
    <w:rsid w:val="00E75B10"/>
    <w:rsid w:val="00E75E65"/>
    <w:rsid w:val="00E76E59"/>
    <w:rsid w:val="00E7754A"/>
    <w:rsid w:val="00E77CB3"/>
    <w:rsid w:val="00E817D2"/>
    <w:rsid w:val="00E82642"/>
    <w:rsid w:val="00E82F2F"/>
    <w:rsid w:val="00E83566"/>
    <w:rsid w:val="00E83625"/>
    <w:rsid w:val="00E8389A"/>
    <w:rsid w:val="00E83A15"/>
    <w:rsid w:val="00E83A1B"/>
    <w:rsid w:val="00E844C7"/>
    <w:rsid w:val="00E844E2"/>
    <w:rsid w:val="00E846F5"/>
    <w:rsid w:val="00E855F6"/>
    <w:rsid w:val="00E85681"/>
    <w:rsid w:val="00E861E6"/>
    <w:rsid w:val="00E861F8"/>
    <w:rsid w:val="00E872F8"/>
    <w:rsid w:val="00E87467"/>
    <w:rsid w:val="00E90B8D"/>
    <w:rsid w:val="00E92019"/>
    <w:rsid w:val="00E9224C"/>
    <w:rsid w:val="00E933C5"/>
    <w:rsid w:val="00E93401"/>
    <w:rsid w:val="00E93A34"/>
    <w:rsid w:val="00E93B37"/>
    <w:rsid w:val="00E93DF5"/>
    <w:rsid w:val="00E94907"/>
    <w:rsid w:val="00E964E9"/>
    <w:rsid w:val="00E97475"/>
    <w:rsid w:val="00E97769"/>
    <w:rsid w:val="00E97BD8"/>
    <w:rsid w:val="00EA0885"/>
    <w:rsid w:val="00EA0AA7"/>
    <w:rsid w:val="00EA0DD0"/>
    <w:rsid w:val="00EA1375"/>
    <w:rsid w:val="00EA2380"/>
    <w:rsid w:val="00EA2829"/>
    <w:rsid w:val="00EA36DE"/>
    <w:rsid w:val="00EA377A"/>
    <w:rsid w:val="00EA3BB4"/>
    <w:rsid w:val="00EA3D94"/>
    <w:rsid w:val="00EA49C4"/>
    <w:rsid w:val="00EA5517"/>
    <w:rsid w:val="00EA585B"/>
    <w:rsid w:val="00EA5B9D"/>
    <w:rsid w:val="00EA5E69"/>
    <w:rsid w:val="00EA5FEF"/>
    <w:rsid w:val="00EA62E3"/>
    <w:rsid w:val="00EA666D"/>
    <w:rsid w:val="00EA6C7F"/>
    <w:rsid w:val="00EB0AAD"/>
    <w:rsid w:val="00EB0F57"/>
    <w:rsid w:val="00EB1395"/>
    <w:rsid w:val="00EB1B51"/>
    <w:rsid w:val="00EB2826"/>
    <w:rsid w:val="00EB2944"/>
    <w:rsid w:val="00EB2E3D"/>
    <w:rsid w:val="00EB39E2"/>
    <w:rsid w:val="00EB44C9"/>
    <w:rsid w:val="00EB4C5F"/>
    <w:rsid w:val="00EB4CDB"/>
    <w:rsid w:val="00EB5C61"/>
    <w:rsid w:val="00EB5E66"/>
    <w:rsid w:val="00EB60B7"/>
    <w:rsid w:val="00EB6DCC"/>
    <w:rsid w:val="00EC07E1"/>
    <w:rsid w:val="00EC0879"/>
    <w:rsid w:val="00EC0E81"/>
    <w:rsid w:val="00EC14A5"/>
    <w:rsid w:val="00EC1B19"/>
    <w:rsid w:val="00EC3037"/>
    <w:rsid w:val="00EC3840"/>
    <w:rsid w:val="00EC3F1B"/>
    <w:rsid w:val="00EC4255"/>
    <w:rsid w:val="00EC4695"/>
    <w:rsid w:val="00EC5B27"/>
    <w:rsid w:val="00EC60B5"/>
    <w:rsid w:val="00EC61A2"/>
    <w:rsid w:val="00EC6331"/>
    <w:rsid w:val="00ED06FD"/>
    <w:rsid w:val="00ED0864"/>
    <w:rsid w:val="00ED0928"/>
    <w:rsid w:val="00ED0A2A"/>
    <w:rsid w:val="00ED13E7"/>
    <w:rsid w:val="00ED1BB1"/>
    <w:rsid w:val="00ED3942"/>
    <w:rsid w:val="00ED3C99"/>
    <w:rsid w:val="00ED401D"/>
    <w:rsid w:val="00ED531E"/>
    <w:rsid w:val="00ED5764"/>
    <w:rsid w:val="00ED5E61"/>
    <w:rsid w:val="00ED7105"/>
    <w:rsid w:val="00EE001B"/>
    <w:rsid w:val="00EE0731"/>
    <w:rsid w:val="00EE1B5E"/>
    <w:rsid w:val="00EE2B79"/>
    <w:rsid w:val="00EE34B8"/>
    <w:rsid w:val="00EE48C8"/>
    <w:rsid w:val="00EE57C4"/>
    <w:rsid w:val="00EE6396"/>
    <w:rsid w:val="00EE6957"/>
    <w:rsid w:val="00EE6BD2"/>
    <w:rsid w:val="00EE78F9"/>
    <w:rsid w:val="00EF137F"/>
    <w:rsid w:val="00EF1461"/>
    <w:rsid w:val="00EF1974"/>
    <w:rsid w:val="00EF2163"/>
    <w:rsid w:val="00EF2213"/>
    <w:rsid w:val="00EF2377"/>
    <w:rsid w:val="00EF252E"/>
    <w:rsid w:val="00EF254B"/>
    <w:rsid w:val="00EF4468"/>
    <w:rsid w:val="00EF45D4"/>
    <w:rsid w:val="00EF499C"/>
    <w:rsid w:val="00EF4F97"/>
    <w:rsid w:val="00EF558A"/>
    <w:rsid w:val="00EF5891"/>
    <w:rsid w:val="00EF5AA7"/>
    <w:rsid w:val="00EF69A8"/>
    <w:rsid w:val="00EF70CC"/>
    <w:rsid w:val="00EF710A"/>
    <w:rsid w:val="00EF7583"/>
    <w:rsid w:val="00EF7867"/>
    <w:rsid w:val="00EF7A3F"/>
    <w:rsid w:val="00EF7BA1"/>
    <w:rsid w:val="00F007B5"/>
    <w:rsid w:val="00F00922"/>
    <w:rsid w:val="00F0142B"/>
    <w:rsid w:val="00F015AA"/>
    <w:rsid w:val="00F037EF"/>
    <w:rsid w:val="00F04ECB"/>
    <w:rsid w:val="00F06A71"/>
    <w:rsid w:val="00F07380"/>
    <w:rsid w:val="00F0784A"/>
    <w:rsid w:val="00F07C9F"/>
    <w:rsid w:val="00F07E7C"/>
    <w:rsid w:val="00F100CA"/>
    <w:rsid w:val="00F116F2"/>
    <w:rsid w:val="00F11763"/>
    <w:rsid w:val="00F1198D"/>
    <w:rsid w:val="00F123BB"/>
    <w:rsid w:val="00F125EC"/>
    <w:rsid w:val="00F12737"/>
    <w:rsid w:val="00F12F93"/>
    <w:rsid w:val="00F161A5"/>
    <w:rsid w:val="00F1677E"/>
    <w:rsid w:val="00F169C2"/>
    <w:rsid w:val="00F16C0B"/>
    <w:rsid w:val="00F20D28"/>
    <w:rsid w:val="00F21AE4"/>
    <w:rsid w:val="00F2249E"/>
    <w:rsid w:val="00F22DA6"/>
    <w:rsid w:val="00F23087"/>
    <w:rsid w:val="00F24E67"/>
    <w:rsid w:val="00F25209"/>
    <w:rsid w:val="00F270A4"/>
    <w:rsid w:val="00F270A6"/>
    <w:rsid w:val="00F27273"/>
    <w:rsid w:val="00F27F72"/>
    <w:rsid w:val="00F311DF"/>
    <w:rsid w:val="00F312BF"/>
    <w:rsid w:val="00F31EC5"/>
    <w:rsid w:val="00F3275E"/>
    <w:rsid w:val="00F3324B"/>
    <w:rsid w:val="00F3368E"/>
    <w:rsid w:val="00F33D00"/>
    <w:rsid w:val="00F33D13"/>
    <w:rsid w:val="00F3422C"/>
    <w:rsid w:val="00F34386"/>
    <w:rsid w:val="00F34BE1"/>
    <w:rsid w:val="00F36184"/>
    <w:rsid w:val="00F369EC"/>
    <w:rsid w:val="00F37AB7"/>
    <w:rsid w:val="00F41831"/>
    <w:rsid w:val="00F42284"/>
    <w:rsid w:val="00F4251F"/>
    <w:rsid w:val="00F4280F"/>
    <w:rsid w:val="00F42B86"/>
    <w:rsid w:val="00F431C2"/>
    <w:rsid w:val="00F434CC"/>
    <w:rsid w:val="00F44539"/>
    <w:rsid w:val="00F458AA"/>
    <w:rsid w:val="00F461C1"/>
    <w:rsid w:val="00F461E0"/>
    <w:rsid w:val="00F465C6"/>
    <w:rsid w:val="00F47031"/>
    <w:rsid w:val="00F470D1"/>
    <w:rsid w:val="00F47643"/>
    <w:rsid w:val="00F50AC6"/>
    <w:rsid w:val="00F50C66"/>
    <w:rsid w:val="00F519E7"/>
    <w:rsid w:val="00F51C68"/>
    <w:rsid w:val="00F51D29"/>
    <w:rsid w:val="00F5257A"/>
    <w:rsid w:val="00F5404D"/>
    <w:rsid w:val="00F543FB"/>
    <w:rsid w:val="00F5474E"/>
    <w:rsid w:val="00F56235"/>
    <w:rsid w:val="00F56D6D"/>
    <w:rsid w:val="00F56DA4"/>
    <w:rsid w:val="00F5782E"/>
    <w:rsid w:val="00F57B71"/>
    <w:rsid w:val="00F57BD6"/>
    <w:rsid w:val="00F6167E"/>
    <w:rsid w:val="00F626AB"/>
    <w:rsid w:val="00F62F3C"/>
    <w:rsid w:val="00F63BDE"/>
    <w:rsid w:val="00F63CD8"/>
    <w:rsid w:val="00F64D4C"/>
    <w:rsid w:val="00F6513C"/>
    <w:rsid w:val="00F65172"/>
    <w:rsid w:val="00F65269"/>
    <w:rsid w:val="00F65B4B"/>
    <w:rsid w:val="00F67783"/>
    <w:rsid w:val="00F67B7E"/>
    <w:rsid w:val="00F67EB3"/>
    <w:rsid w:val="00F70454"/>
    <w:rsid w:val="00F71363"/>
    <w:rsid w:val="00F71B30"/>
    <w:rsid w:val="00F71DE0"/>
    <w:rsid w:val="00F71F39"/>
    <w:rsid w:val="00F72C9C"/>
    <w:rsid w:val="00F72E8F"/>
    <w:rsid w:val="00F73611"/>
    <w:rsid w:val="00F73F84"/>
    <w:rsid w:val="00F74284"/>
    <w:rsid w:val="00F74FE1"/>
    <w:rsid w:val="00F75226"/>
    <w:rsid w:val="00F75530"/>
    <w:rsid w:val="00F75751"/>
    <w:rsid w:val="00F75E26"/>
    <w:rsid w:val="00F762CF"/>
    <w:rsid w:val="00F773ED"/>
    <w:rsid w:val="00F77A2B"/>
    <w:rsid w:val="00F8093A"/>
    <w:rsid w:val="00F80CA2"/>
    <w:rsid w:val="00F82F01"/>
    <w:rsid w:val="00F8309A"/>
    <w:rsid w:val="00F832A6"/>
    <w:rsid w:val="00F83DF2"/>
    <w:rsid w:val="00F83F01"/>
    <w:rsid w:val="00F8581E"/>
    <w:rsid w:val="00F859C0"/>
    <w:rsid w:val="00F872DA"/>
    <w:rsid w:val="00F90A7B"/>
    <w:rsid w:val="00F90D9D"/>
    <w:rsid w:val="00F90FFF"/>
    <w:rsid w:val="00F912F9"/>
    <w:rsid w:val="00F91457"/>
    <w:rsid w:val="00F91FF9"/>
    <w:rsid w:val="00F92C50"/>
    <w:rsid w:val="00F934D3"/>
    <w:rsid w:val="00F95278"/>
    <w:rsid w:val="00F954E8"/>
    <w:rsid w:val="00F96C81"/>
    <w:rsid w:val="00F977FA"/>
    <w:rsid w:val="00F97859"/>
    <w:rsid w:val="00F97A19"/>
    <w:rsid w:val="00FA1819"/>
    <w:rsid w:val="00FA24FA"/>
    <w:rsid w:val="00FA250C"/>
    <w:rsid w:val="00FA26F8"/>
    <w:rsid w:val="00FA358C"/>
    <w:rsid w:val="00FA36EB"/>
    <w:rsid w:val="00FA3A6E"/>
    <w:rsid w:val="00FA41FD"/>
    <w:rsid w:val="00FA4A2F"/>
    <w:rsid w:val="00FA4D80"/>
    <w:rsid w:val="00FA5200"/>
    <w:rsid w:val="00FA5239"/>
    <w:rsid w:val="00FA5314"/>
    <w:rsid w:val="00FA6188"/>
    <w:rsid w:val="00FA6CA9"/>
    <w:rsid w:val="00FA7081"/>
    <w:rsid w:val="00FA796A"/>
    <w:rsid w:val="00FA7ED2"/>
    <w:rsid w:val="00FB131A"/>
    <w:rsid w:val="00FB1642"/>
    <w:rsid w:val="00FB21E4"/>
    <w:rsid w:val="00FB2F21"/>
    <w:rsid w:val="00FB3236"/>
    <w:rsid w:val="00FB390E"/>
    <w:rsid w:val="00FB399D"/>
    <w:rsid w:val="00FB3D25"/>
    <w:rsid w:val="00FB574E"/>
    <w:rsid w:val="00FB596D"/>
    <w:rsid w:val="00FB5EA3"/>
    <w:rsid w:val="00FB70DA"/>
    <w:rsid w:val="00FB72B3"/>
    <w:rsid w:val="00FB76D1"/>
    <w:rsid w:val="00FB7E50"/>
    <w:rsid w:val="00FC0F39"/>
    <w:rsid w:val="00FC17A4"/>
    <w:rsid w:val="00FC1B4C"/>
    <w:rsid w:val="00FC1B7E"/>
    <w:rsid w:val="00FC230F"/>
    <w:rsid w:val="00FC363C"/>
    <w:rsid w:val="00FC443E"/>
    <w:rsid w:val="00FC4F61"/>
    <w:rsid w:val="00FC5024"/>
    <w:rsid w:val="00FC54CC"/>
    <w:rsid w:val="00FC5C6C"/>
    <w:rsid w:val="00FC6B69"/>
    <w:rsid w:val="00FC6E61"/>
    <w:rsid w:val="00FC760F"/>
    <w:rsid w:val="00FC77F6"/>
    <w:rsid w:val="00FC7EFA"/>
    <w:rsid w:val="00FD07BD"/>
    <w:rsid w:val="00FD07BF"/>
    <w:rsid w:val="00FD0B43"/>
    <w:rsid w:val="00FD0DE7"/>
    <w:rsid w:val="00FD1CDB"/>
    <w:rsid w:val="00FD1E48"/>
    <w:rsid w:val="00FD293C"/>
    <w:rsid w:val="00FD2966"/>
    <w:rsid w:val="00FD2A9E"/>
    <w:rsid w:val="00FD2E5A"/>
    <w:rsid w:val="00FD3DF4"/>
    <w:rsid w:val="00FD4200"/>
    <w:rsid w:val="00FD4CE9"/>
    <w:rsid w:val="00FD5072"/>
    <w:rsid w:val="00FD6710"/>
    <w:rsid w:val="00FD7352"/>
    <w:rsid w:val="00FD7641"/>
    <w:rsid w:val="00FD7C4C"/>
    <w:rsid w:val="00FD7CD0"/>
    <w:rsid w:val="00FE0016"/>
    <w:rsid w:val="00FE0241"/>
    <w:rsid w:val="00FE039E"/>
    <w:rsid w:val="00FE095F"/>
    <w:rsid w:val="00FE212B"/>
    <w:rsid w:val="00FE2193"/>
    <w:rsid w:val="00FE23C7"/>
    <w:rsid w:val="00FE24B2"/>
    <w:rsid w:val="00FE2509"/>
    <w:rsid w:val="00FE3F54"/>
    <w:rsid w:val="00FE50E6"/>
    <w:rsid w:val="00FE56D5"/>
    <w:rsid w:val="00FE5988"/>
    <w:rsid w:val="00FE6072"/>
    <w:rsid w:val="00FE64BB"/>
    <w:rsid w:val="00FE65A5"/>
    <w:rsid w:val="00FE6B1E"/>
    <w:rsid w:val="00FE6D38"/>
    <w:rsid w:val="00FE7A1B"/>
    <w:rsid w:val="00FF1E22"/>
    <w:rsid w:val="00FF273D"/>
    <w:rsid w:val="00FF298E"/>
    <w:rsid w:val="00FF3FAE"/>
    <w:rsid w:val="00FF48E3"/>
    <w:rsid w:val="00FF4B23"/>
    <w:rsid w:val="00FF53A7"/>
    <w:rsid w:val="00FF58F2"/>
    <w:rsid w:val="00FF5B77"/>
    <w:rsid w:val="00FF61C6"/>
    <w:rsid w:val="00FF6AE5"/>
    <w:rsid w:val="00FF6D25"/>
    <w:rsid w:val="00FF71A4"/>
    <w:rsid w:val="00FF77E6"/>
    <w:rsid w:val="025AF0FC"/>
    <w:rsid w:val="03C87334"/>
    <w:rsid w:val="047E1A2E"/>
    <w:rsid w:val="051A3B55"/>
    <w:rsid w:val="05E28084"/>
    <w:rsid w:val="06001A9D"/>
    <w:rsid w:val="066729AA"/>
    <w:rsid w:val="0667992B"/>
    <w:rsid w:val="06F69C01"/>
    <w:rsid w:val="0714E1EC"/>
    <w:rsid w:val="072C797A"/>
    <w:rsid w:val="07C4084B"/>
    <w:rsid w:val="080E8019"/>
    <w:rsid w:val="085E42F0"/>
    <w:rsid w:val="08D1DAFD"/>
    <w:rsid w:val="091CF152"/>
    <w:rsid w:val="09E28BD7"/>
    <w:rsid w:val="0BFB5DC9"/>
    <w:rsid w:val="0C0BB75C"/>
    <w:rsid w:val="0C174D18"/>
    <w:rsid w:val="0C403CC2"/>
    <w:rsid w:val="0D764560"/>
    <w:rsid w:val="0DAD9CEB"/>
    <w:rsid w:val="0F05FBB3"/>
    <w:rsid w:val="0FFBAEDC"/>
    <w:rsid w:val="10C93464"/>
    <w:rsid w:val="10E370DF"/>
    <w:rsid w:val="11413C3A"/>
    <w:rsid w:val="114D20E1"/>
    <w:rsid w:val="12287A86"/>
    <w:rsid w:val="1292F0B5"/>
    <w:rsid w:val="12E5B6CD"/>
    <w:rsid w:val="13CF8102"/>
    <w:rsid w:val="14A9706E"/>
    <w:rsid w:val="15A5D0C4"/>
    <w:rsid w:val="15D38651"/>
    <w:rsid w:val="16183FD7"/>
    <w:rsid w:val="163A29A0"/>
    <w:rsid w:val="19DBD14D"/>
    <w:rsid w:val="1A580EEC"/>
    <w:rsid w:val="1AE19C84"/>
    <w:rsid w:val="1AF47266"/>
    <w:rsid w:val="1B565AF0"/>
    <w:rsid w:val="1C0F65A8"/>
    <w:rsid w:val="1C1E2687"/>
    <w:rsid w:val="1FFBE43B"/>
    <w:rsid w:val="201F7A79"/>
    <w:rsid w:val="204B8B53"/>
    <w:rsid w:val="2160E65F"/>
    <w:rsid w:val="216C20C9"/>
    <w:rsid w:val="234468B5"/>
    <w:rsid w:val="240B2F6C"/>
    <w:rsid w:val="24599C9F"/>
    <w:rsid w:val="24A63C36"/>
    <w:rsid w:val="25C9992F"/>
    <w:rsid w:val="25FD3219"/>
    <w:rsid w:val="2775D981"/>
    <w:rsid w:val="27828787"/>
    <w:rsid w:val="2820257D"/>
    <w:rsid w:val="2855F5D3"/>
    <w:rsid w:val="28789E6E"/>
    <w:rsid w:val="28B76281"/>
    <w:rsid w:val="28BCE4DB"/>
    <w:rsid w:val="296EC5CF"/>
    <w:rsid w:val="29D46895"/>
    <w:rsid w:val="2ABE479A"/>
    <w:rsid w:val="2AEA18C0"/>
    <w:rsid w:val="2B360469"/>
    <w:rsid w:val="2DB60EBA"/>
    <w:rsid w:val="2E1D2946"/>
    <w:rsid w:val="2E646AB0"/>
    <w:rsid w:val="2EB29544"/>
    <w:rsid w:val="3011080A"/>
    <w:rsid w:val="30F11668"/>
    <w:rsid w:val="31159245"/>
    <w:rsid w:val="3135A1D9"/>
    <w:rsid w:val="316F32B4"/>
    <w:rsid w:val="322379B4"/>
    <w:rsid w:val="326F6B40"/>
    <w:rsid w:val="32D2B869"/>
    <w:rsid w:val="338B0CFA"/>
    <w:rsid w:val="33B2B168"/>
    <w:rsid w:val="34096B08"/>
    <w:rsid w:val="3434FB11"/>
    <w:rsid w:val="3462BE4C"/>
    <w:rsid w:val="351CD809"/>
    <w:rsid w:val="3564A6A8"/>
    <w:rsid w:val="35796547"/>
    <w:rsid w:val="372D1950"/>
    <w:rsid w:val="38598C50"/>
    <w:rsid w:val="399D3D4E"/>
    <w:rsid w:val="3A21E447"/>
    <w:rsid w:val="3A7A5FAD"/>
    <w:rsid w:val="3D8DD931"/>
    <w:rsid w:val="3DFC02D3"/>
    <w:rsid w:val="3E2F1471"/>
    <w:rsid w:val="3E4B79CF"/>
    <w:rsid w:val="3E5441C5"/>
    <w:rsid w:val="3F9C9C10"/>
    <w:rsid w:val="40132CC5"/>
    <w:rsid w:val="40318584"/>
    <w:rsid w:val="406A8044"/>
    <w:rsid w:val="4092EB3A"/>
    <w:rsid w:val="40F918BA"/>
    <w:rsid w:val="413AF8A8"/>
    <w:rsid w:val="41DE929D"/>
    <w:rsid w:val="41E818E9"/>
    <w:rsid w:val="424572B8"/>
    <w:rsid w:val="42CEF45B"/>
    <w:rsid w:val="42D5268B"/>
    <w:rsid w:val="4362DB5E"/>
    <w:rsid w:val="43EE6EAB"/>
    <w:rsid w:val="446DBE9C"/>
    <w:rsid w:val="449130DA"/>
    <w:rsid w:val="457AB1AF"/>
    <w:rsid w:val="45863FF7"/>
    <w:rsid w:val="45A4FB21"/>
    <w:rsid w:val="45FB9791"/>
    <w:rsid w:val="4693A1B4"/>
    <w:rsid w:val="46B6B7FD"/>
    <w:rsid w:val="471EF996"/>
    <w:rsid w:val="474E96F9"/>
    <w:rsid w:val="4818EB60"/>
    <w:rsid w:val="48BA9B56"/>
    <w:rsid w:val="4A7DFE3F"/>
    <w:rsid w:val="4ADBFC45"/>
    <w:rsid w:val="4AE25DEA"/>
    <w:rsid w:val="4BF75EFF"/>
    <w:rsid w:val="4C12C192"/>
    <w:rsid w:val="4CB71198"/>
    <w:rsid w:val="4CF9F44D"/>
    <w:rsid w:val="4D49034C"/>
    <w:rsid w:val="4E2D9558"/>
    <w:rsid w:val="4F795F80"/>
    <w:rsid w:val="4F848551"/>
    <w:rsid w:val="50698728"/>
    <w:rsid w:val="5108E70A"/>
    <w:rsid w:val="518FB962"/>
    <w:rsid w:val="5195AF6C"/>
    <w:rsid w:val="526BD553"/>
    <w:rsid w:val="532C9185"/>
    <w:rsid w:val="53904C2C"/>
    <w:rsid w:val="544B6DB3"/>
    <w:rsid w:val="5489F8A0"/>
    <w:rsid w:val="562A337D"/>
    <w:rsid w:val="563374A0"/>
    <w:rsid w:val="56DE0690"/>
    <w:rsid w:val="56FBCB36"/>
    <w:rsid w:val="57DC5372"/>
    <w:rsid w:val="57F2EB1E"/>
    <w:rsid w:val="58614648"/>
    <w:rsid w:val="59D23B9F"/>
    <w:rsid w:val="5A733BD9"/>
    <w:rsid w:val="5ABC717F"/>
    <w:rsid w:val="5ABE2F64"/>
    <w:rsid w:val="5ADBB957"/>
    <w:rsid w:val="5CA081FC"/>
    <w:rsid w:val="5DCD3956"/>
    <w:rsid w:val="5EAF8613"/>
    <w:rsid w:val="5EB0F17F"/>
    <w:rsid w:val="600607C1"/>
    <w:rsid w:val="60379A67"/>
    <w:rsid w:val="609D5F33"/>
    <w:rsid w:val="60B6ED3B"/>
    <w:rsid w:val="612E124F"/>
    <w:rsid w:val="618BD945"/>
    <w:rsid w:val="61A93CFA"/>
    <w:rsid w:val="6360C7E9"/>
    <w:rsid w:val="63B7A3E8"/>
    <w:rsid w:val="6414D4DE"/>
    <w:rsid w:val="64780A9A"/>
    <w:rsid w:val="653471EC"/>
    <w:rsid w:val="66686B7C"/>
    <w:rsid w:val="670EEAD4"/>
    <w:rsid w:val="68043BDD"/>
    <w:rsid w:val="698F43BC"/>
    <w:rsid w:val="69C27D22"/>
    <w:rsid w:val="6B2AEF98"/>
    <w:rsid w:val="6C34729D"/>
    <w:rsid w:val="6C659B85"/>
    <w:rsid w:val="6C724550"/>
    <w:rsid w:val="6D3662FD"/>
    <w:rsid w:val="6D7D3866"/>
    <w:rsid w:val="70AFEB92"/>
    <w:rsid w:val="70BFBD3A"/>
    <w:rsid w:val="70E95E8E"/>
    <w:rsid w:val="72408A9F"/>
    <w:rsid w:val="72DD50D8"/>
    <w:rsid w:val="7378860E"/>
    <w:rsid w:val="73CE0A6C"/>
    <w:rsid w:val="7420892D"/>
    <w:rsid w:val="75043D73"/>
    <w:rsid w:val="75F61A21"/>
    <w:rsid w:val="760126FF"/>
    <w:rsid w:val="762CDE22"/>
    <w:rsid w:val="769F111C"/>
    <w:rsid w:val="77CA2C5C"/>
    <w:rsid w:val="77D894E5"/>
    <w:rsid w:val="77DAEADD"/>
    <w:rsid w:val="789D4FA0"/>
    <w:rsid w:val="7A18456A"/>
    <w:rsid w:val="7A1B3773"/>
    <w:rsid w:val="7A78CB98"/>
    <w:rsid w:val="7AAB043E"/>
    <w:rsid w:val="7B40577E"/>
    <w:rsid w:val="7B733FD5"/>
    <w:rsid w:val="7B8D0036"/>
    <w:rsid w:val="7C3FCA25"/>
    <w:rsid w:val="7CFF1760"/>
    <w:rsid w:val="7D496574"/>
    <w:rsid w:val="7D95D5EB"/>
    <w:rsid w:val="7F41DD00"/>
    <w:rsid w:val="7FE63CA7"/>
    <w:rsid w:val="7FFAD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EDF0E3"/>
  <w15:chartTrackingRefBased/>
  <w15:docId w15:val="{F9A2C3C3-8D09-4408-9E4F-E28EF42E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492"/>
    <w:pPr>
      <w:spacing w:after="120"/>
      <w:ind w:firstLine="284"/>
      <w:jc w:val="both"/>
    </w:pPr>
    <w:rPr>
      <w:rFonts w:ascii="Verdana" w:hAnsi="Verdana"/>
      <w:sz w:val="18"/>
      <w:lang w:val="en-GB" w:eastAsia="en-US"/>
    </w:rPr>
  </w:style>
  <w:style w:type="paragraph" w:styleId="Heading1">
    <w:name w:val="heading 1"/>
    <w:aliases w:val="Title 1,Tempo Heading 1"/>
    <w:basedOn w:val="Normal"/>
    <w:next w:val="Normal"/>
    <w:link w:val="Heading1Char"/>
    <w:qFormat/>
    <w:rsid w:val="00683495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8"/>
      <w:szCs w:val="26"/>
    </w:rPr>
  </w:style>
  <w:style w:type="paragraph" w:styleId="Heading2">
    <w:name w:val="heading 2"/>
    <w:aliases w:val="Title 2,Tempo Heading 2"/>
    <w:basedOn w:val="Heading1"/>
    <w:next w:val="Normal"/>
    <w:qFormat/>
    <w:rsid w:val="00E1530F"/>
    <w:pPr>
      <w:pageBreakBefore w:val="0"/>
      <w:numPr>
        <w:ilvl w:val="1"/>
      </w:numPr>
      <w:tabs>
        <w:tab w:val="clear" w:pos="360"/>
      </w:tabs>
      <w:spacing w:before="120" w:after="60"/>
      <w:ind w:hanging="357"/>
      <w:outlineLvl w:val="1"/>
    </w:pPr>
    <w:rPr>
      <w:sz w:val="24"/>
    </w:rPr>
  </w:style>
  <w:style w:type="paragraph" w:styleId="Heading3">
    <w:name w:val="heading 3"/>
    <w:aliases w:val="Title 3,Tempo Heading 3 + Voor:  12 pt,Na:  6 pt + Voor:  18 pt,Na:  12 pt + Vo...,Tempo Heading 3"/>
    <w:basedOn w:val="Heading2"/>
    <w:next w:val="Normal"/>
    <w:link w:val="Heading3Char"/>
    <w:qFormat/>
    <w:rsid w:val="00190852"/>
    <w:pPr>
      <w:numPr>
        <w:ilvl w:val="2"/>
      </w:numPr>
      <w:tabs>
        <w:tab w:val="clear" w:pos="360"/>
      </w:tabs>
      <w:ind w:hanging="357"/>
      <w:outlineLvl w:val="2"/>
    </w:pPr>
    <w:rPr>
      <w:sz w:val="22"/>
    </w:rPr>
  </w:style>
  <w:style w:type="paragraph" w:styleId="Heading4">
    <w:name w:val="heading 4"/>
    <w:aliases w:val="Title 4"/>
    <w:basedOn w:val="Heading3"/>
    <w:next w:val="Normal"/>
    <w:link w:val="Heading4Char"/>
    <w:qFormat/>
    <w:rsid w:val="00B25A91"/>
    <w:pPr>
      <w:numPr>
        <w:ilvl w:val="3"/>
        <w:numId w:val="2"/>
      </w:numPr>
      <w:tabs>
        <w:tab w:val="clear" w:pos="360"/>
      </w:tabs>
      <w:ind w:hanging="357"/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B25A91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Heading6">
    <w:name w:val="heading 6"/>
    <w:basedOn w:val="Heading7"/>
    <w:next w:val="Normal"/>
    <w:qFormat/>
    <w:rsid w:val="00AE2FA7"/>
    <w:pPr>
      <w:outlineLvl w:val="5"/>
    </w:pPr>
    <w:rPr>
      <w:b w:val="0"/>
      <w:sz w:val="18"/>
    </w:rPr>
  </w:style>
  <w:style w:type="paragraph" w:styleId="Heading7">
    <w:name w:val="heading 7"/>
    <w:basedOn w:val="Heading4"/>
    <w:next w:val="Normal"/>
    <w:qFormat/>
    <w:rsid w:val="00B25A91"/>
    <w:pPr>
      <w:numPr>
        <w:ilvl w:val="0"/>
        <w:numId w:val="0"/>
      </w:numPr>
      <w:ind w:hanging="360"/>
      <w:outlineLvl w:val="6"/>
    </w:pPr>
  </w:style>
  <w:style w:type="paragraph" w:styleId="Heading8">
    <w:name w:val="heading 8"/>
    <w:basedOn w:val="Heading4"/>
    <w:next w:val="Normal"/>
    <w:qFormat/>
    <w:rsid w:val="00B25A91"/>
    <w:pPr>
      <w:numPr>
        <w:ilvl w:val="0"/>
        <w:numId w:val="0"/>
      </w:numPr>
      <w:ind w:hanging="360"/>
      <w:outlineLvl w:val="7"/>
    </w:pPr>
  </w:style>
  <w:style w:type="paragraph" w:styleId="Heading9">
    <w:name w:val="heading 9"/>
    <w:basedOn w:val="Heading4"/>
    <w:next w:val="Normal"/>
    <w:qFormat/>
    <w:rsid w:val="00B25A91"/>
    <w:pPr>
      <w:numPr>
        <w:ilvl w:val="0"/>
        <w:numId w:val="0"/>
      </w:numPr>
      <w:ind w:hanging="3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next w:val="BodyText"/>
    <w:semiHidden/>
    <w:rsid w:val="00B25A91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BodyText">
    <w:name w:val="Body Text"/>
    <w:basedOn w:val="Normal"/>
    <w:link w:val="BodyTextChar"/>
    <w:semiHidden/>
    <w:rsid w:val="00B25A91"/>
  </w:style>
  <w:style w:type="paragraph" w:customStyle="1" w:styleId="sysCopyright">
    <w:name w:val="sys Copyright"/>
    <w:basedOn w:val="Normal"/>
    <w:semiHidden/>
    <w:rsid w:val="00B25A91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Normal"/>
    <w:semiHidden/>
    <w:rsid w:val="00B25A91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DA6367"/>
    <w:pPr>
      <w:tabs>
        <w:tab w:val="left" w:pos="5670"/>
      </w:tabs>
      <w:spacing w:before="480" w:after="480"/>
    </w:pPr>
  </w:style>
  <w:style w:type="character" w:customStyle="1" w:styleId="sysDocStatisticslbl">
    <w:name w:val="sys Doc Statistics lbl"/>
    <w:basedOn w:val="DefaultParagraphFont"/>
    <w:semiHidden/>
    <w:rsid w:val="00017017"/>
    <w:rPr>
      <w:rFonts w:ascii="Verdana" w:hAnsi="Verdana"/>
      <w:b/>
      <w:smallCaps/>
      <w:spacing w:val="0"/>
    </w:rPr>
  </w:style>
  <w:style w:type="paragraph" w:styleId="Footer">
    <w:name w:val="footer"/>
    <w:basedOn w:val="Normal"/>
    <w:semiHidden/>
    <w:rsid w:val="00B25A91"/>
    <w:rPr>
      <w:b/>
      <w:noProof/>
      <w:sz w:val="12"/>
      <w:szCs w:val="12"/>
    </w:rPr>
  </w:style>
  <w:style w:type="paragraph" w:customStyle="1" w:styleId="sysFooter2L">
    <w:name w:val="sys Footer 2 L"/>
    <w:basedOn w:val="Footer"/>
    <w:semiHidden/>
    <w:rsid w:val="003F21F7"/>
    <w:pPr>
      <w:framePr w:hSpace="142" w:wrap="around" w:vAnchor="text" w:hAnchor="text" w:y="1"/>
    </w:pPr>
    <w:rPr>
      <w:szCs w:val="16"/>
    </w:rPr>
  </w:style>
  <w:style w:type="paragraph" w:styleId="Header">
    <w:name w:val="header"/>
    <w:basedOn w:val="Normal"/>
    <w:semiHidden/>
    <w:rsid w:val="00B25A91"/>
    <w:rPr>
      <w:noProof/>
      <w:sz w:val="14"/>
    </w:rPr>
  </w:style>
  <w:style w:type="paragraph" w:customStyle="1" w:styleId="sysHeaders2L">
    <w:name w:val="sys Header s2 L"/>
    <w:basedOn w:val="Header"/>
    <w:semiHidden/>
    <w:rsid w:val="00B25A91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B25A91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B25A91"/>
    <w:pPr>
      <w:framePr w:wrap="around" w:xAlign="right"/>
      <w:ind w:right="28"/>
      <w:jc w:val="right"/>
    </w:pPr>
  </w:style>
  <w:style w:type="paragraph" w:customStyle="1" w:styleId="Heading0">
    <w:name w:val="Heading 0"/>
    <w:basedOn w:val="Heading1"/>
    <w:next w:val="BodyText"/>
    <w:semiHidden/>
    <w:rsid w:val="00B25A91"/>
    <w:pPr>
      <w:outlineLvl w:val="9"/>
    </w:pPr>
  </w:style>
  <w:style w:type="paragraph" w:customStyle="1" w:styleId="Heading0Custno">
    <w:name w:val="Heading 0 Cust no."/>
    <w:basedOn w:val="Heading1"/>
    <w:next w:val="BodyText"/>
    <w:semiHidden/>
    <w:rsid w:val="00B25A91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Normal"/>
    <w:next w:val="BodyText"/>
    <w:semiHidden/>
    <w:rsid w:val="00B25A91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BodyText"/>
    <w:semiHidden/>
    <w:rsid w:val="00B25A91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BodyText"/>
    <w:semiHidden/>
    <w:rsid w:val="00B25A91"/>
    <w:rPr>
      <w:sz w:val="22"/>
    </w:rPr>
  </w:style>
  <w:style w:type="paragraph" w:customStyle="1" w:styleId="Heading4Custno">
    <w:name w:val="Heading 4 Cust no."/>
    <w:basedOn w:val="Heading3Custno"/>
    <w:next w:val="BodyText"/>
    <w:semiHidden/>
    <w:rsid w:val="00B25A91"/>
    <w:rPr>
      <w:sz w:val="20"/>
    </w:rPr>
  </w:style>
  <w:style w:type="character" w:customStyle="1" w:styleId="sysHeaderLable">
    <w:name w:val="sys Header Lable"/>
    <w:basedOn w:val="DefaultParagraphFont"/>
    <w:semiHidden/>
    <w:rsid w:val="00017017"/>
    <w:rPr>
      <w:rFonts w:ascii="Verdana" w:hAnsi="Verdana"/>
      <w:b/>
      <w:spacing w:val="0"/>
      <w:sz w:val="14"/>
      <w:szCs w:val="16"/>
    </w:rPr>
  </w:style>
  <w:style w:type="paragraph" w:styleId="ListBullet3">
    <w:name w:val="List Bullet 3"/>
    <w:basedOn w:val="Normal"/>
    <w:semiHidden/>
    <w:rsid w:val="00B25A91"/>
    <w:pPr>
      <w:numPr>
        <w:numId w:val="3"/>
      </w:numPr>
      <w:tabs>
        <w:tab w:val="num" w:pos="360"/>
      </w:tabs>
    </w:pPr>
  </w:style>
  <w:style w:type="paragraph" w:styleId="TOC1">
    <w:name w:val="toc 1"/>
    <w:basedOn w:val="Normal"/>
    <w:next w:val="Normal"/>
    <w:uiPriority w:val="39"/>
    <w:rsid w:val="0062021A"/>
    <w:pPr>
      <w:tabs>
        <w:tab w:val="left" w:pos="709"/>
        <w:tab w:val="right" w:leader="dot" w:pos="9000"/>
      </w:tabs>
      <w:spacing w:before="120"/>
      <w:ind w:left="709" w:right="709" w:hanging="709"/>
    </w:pPr>
    <w:rPr>
      <w:noProof/>
      <w:sz w:val="20"/>
      <w:szCs w:val="24"/>
    </w:rPr>
  </w:style>
  <w:style w:type="paragraph" w:styleId="TOC2">
    <w:name w:val="toc 2"/>
    <w:basedOn w:val="TOC1"/>
    <w:next w:val="Normal"/>
    <w:uiPriority w:val="39"/>
    <w:rsid w:val="00B25A91"/>
    <w:pPr>
      <w:tabs>
        <w:tab w:val="clear" w:pos="709"/>
        <w:tab w:val="left" w:pos="706"/>
      </w:tabs>
      <w:spacing w:before="0" w:after="0"/>
    </w:pPr>
  </w:style>
  <w:style w:type="paragraph" w:styleId="TOC3">
    <w:name w:val="toc 3"/>
    <w:basedOn w:val="TOC2"/>
    <w:next w:val="Normal"/>
    <w:uiPriority w:val="39"/>
    <w:rsid w:val="00B25A91"/>
    <w:pPr>
      <w:tabs>
        <w:tab w:val="clear" w:pos="706"/>
        <w:tab w:val="left" w:pos="720"/>
      </w:tabs>
    </w:pPr>
  </w:style>
  <w:style w:type="paragraph" w:styleId="TOC4">
    <w:name w:val="toc 4"/>
    <w:basedOn w:val="TOC3"/>
    <w:next w:val="Normal"/>
    <w:semiHidden/>
    <w:rsid w:val="00B25A91"/>
  </w:style>
  <w:style w:type="paragraph" w:styleId="TOC5">
    <w:name w:val="toc 5"/>
    <w:basedOn w:val="TOC3"/>
    <w:next w:val="Normal"/>
    <w:semiHidden/>
    <w:rsid w:val="00B25A91"/>
    <w:pPr>
      <w:tabs>
        <w:tab w:val="clear" w:pos="9000"/>
        <w:tab w:val="right" w:leader="dot" w:pos="8998"/>
      </w:tabs>
    </w:pPr>
    <w:rPr>
      <w:lang w:eastAsia="nl-NL"/>
    </w:rPr>
  </w:style>
  <w:style w:type="paragraph" w:styleId="TOC6">
    <w:name w:val="toc 6"/>
    <w:basedOn w:val="TOC3"/>
    <w:next w:val="Normal"/>
    <w:semiHidden/>
    <w:rsid w:val="00B25A91"/>
  </w:style>
  <w:style w:type="paragraph" w:styleId="TOC7">
    <w:name w:val="toc 7"/>
    <w:basedOn w:val="TOC3"/>
    <w:next w:val="Normal"/>
    <w:semiHidden/>
    <w:rsid w:val="00B25A91"/>
  </w:style>
  <w:style w:type="paragraph" w:styleId="TOC8">
    <w:name w:val="toc 8"/>
    <w:basedOn w:val="TOC3"/>
    <w:next w:val="Normal"/>
    <w:semiHidden/>
    <w:rsid w:val="00B25A91"/>
  </w:style>
  <w:style w:type="paragraph" w:styleId="TOC9">
    <w:name w:val="toc 9"/>
    <w:basedOn w:val="TOC3"/>
    <w:next w:val="Normal"/>
    <w:semiHidden/>
    <w:rsid w:val="00B25A91"/>
  </w:style>
  <w:style w:type="paragraph" w:styleId="ListBullet">
    <w:name w:val="List Bullet"/>
    <w:basedOn w:val="Normal"/>
    <w:semiHidden/>
    <w:rsid w:val="004E37BA"/>
    <w:pPr>
      <w:numPr>
        <w:numId w:val="4"/>
      </w:numPr>
    </w:pPr>
  </w:style>
  <w:style w:type="paragraph" w:styleId="ListBullet2">
    <w:name w:val="List Bullet 2"/>
    <w:basedOn w:val="Normal"/>
    <w:semiHidden/>
    <w:rsid w:val="00B25A91"/>
    <w:pPr>
      <w:numPr>
        <w:numId w:val="5"/>
      </w:numPr>
    </w:pPr>
  </w:style>
  <w:style w:type="character" w:styleId="PageNumber">
    <w:name w:val="page number"/>
    <w:basedOn w:val="DefaultParagraphFont"/>
    <w:semiHidden/>
    <w:rsid w:val="00B25A91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Heading1"/>
    <w:next w:val="BodyText"/>
    <w:semiHidden/>
    <w:rsid w:val="00B25A91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Normal"/>
    <w:semiHidden/>
    <w:rsid w:val="00B25A91"/>
    <w:rPr>
      <w:vanish/>
    </w:rPr>
  </w:style>
  <w:style w:type="paragraph" w:customStyle="1" w:styleId="sysHeaderField">
    <w:name w:val="sys HeaderField"/>
    <w:basedOn w:val="sysHidden"/>
    <w:semiHidden/>
    <w:rsid w:val="00B25A91"/>
  </w:style>
  <w:style w:type="paragraph" w:customStyle="1" w:styleId="sysPageOfPages">
    <w:name w:val="sys PageOfPages"/>
    <w:basedOn w:val="sysHidden"/>
    <w:semiHidden/>
    <w:rsid w:val="00B25A91"/>
  </w:style>
  <w:style w:type="paragraph" w:customStyle="1" w:styleId="sysClass">
    <w:name w:val="sys Class"/>
    <w:basedOn w:val="Normal"/>
    <w:semiHidden/>
    <w:rsid w:val="00B25A91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Normal"/>
    <w:semiHidden/>
    <w:rsid w:val="005A09F7"/>
    <w:pPr>
      <w:framePr w:w="2155" w:hSpace="142" w:wrap="around" w:vAnchor="page" w:hAnchor="margin" w:xAlign="right" w:y="965"/>
      <w:jc w:val="right"/>
    </w:pPr>
  </w:style>
  <w:style w:type="paragraph" w:styleId="Title">
    <w:name w:val="Title"/>
    <w:basedOn w:val="Normal"/>
    <w:next w:val="BodyText"/>
    <w:qFormat/>
    <w:rsid w:val="00B25A91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Title"/>
    <w:semiHidden/>
    <w:rsid w:val="00B25A91"/>
    <w:pPr>
      <w:framePr w:w="0" w:hRule="auto" w:wrap="notBeside" w:y="2813"/>
    </w:pPr>
  </w:style>
  <w:style w:type="paragraph" w:customStyle="1" w:styleId="sysFooter2">
    <w:name w:val="sys Footer 2"/>
    <w:basedOn w:val="Footer"/>
    <w:semiHidden/>
    <w:rsid w:val="00B25A91"/>
  </w:style>
  <w:style w:type="paragraph" w:customStyle="1" w:styleId="sysFooter2C">
    <w:name w:val="sys Footer 2 C"/>
    <w:basedOn w:val="sysFooter2L"/>
    <w:semiHidden/>
    <w:rsid w:val="003F21F7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3F21F7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B25A91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B25A91"/>
    <w:pPr>
      <w:framePr w:wrap="around"/>
      <w:spacing w:after="600"/>
    </w:pPr>
  </w:style>
  <w:style w:type="paragraph" w:customStyle="1" w:styleId="sysLbl">
    <w:name w:val="sys Lbl"/>
    <w:basedOn w:val="Normal"/>
    <w:semiHidden/>
    <w:rsid w:val="00B25A91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Header"/>
    <w:semiHidden/>
    <w:rsid w:val="00B25A91"/>
    <w:pPr>
      <w:pBdr>
        <w:bottom w:val="single" w:sz="4" w:space="1" w:color="000000"/>
      </w:pBdr>
    </w:pPr>
  </w:style>
  <w:style w:type="paragraph" w:customStyle="1" w:styleId="sysMATHeader">
    <w:name w:val="sys MAT Header"/>
    <w:basedOn w:val="Normal"/>
    <w:semiHidden/>
    <w:rsid w:val="00B25A91"/>
    <w:rPr>
      <w:color w:val="FFFFFF"/>
    </w:rPr>
  </w:style>
  <w:style w:type="character" w:customStyle="1" w:styleId="smallcaps">
    <w:name w:val="small caps"/>
    <w:basedOn w:val="DefaultParagraphFont"/>
    <w:semiHidden/>
    <w:rsid w:val="00B25A91"/>
    <w:rPr>
      <w:smallCaps/>
    </w:rPr>
  </w:style>
  <w:style w:type="paragraph" w:customStyle="1" w:styleId="sysMATText">
    <w:name w:val="sys MAT Text"/>
    <w:basedOn w:val="Normal"/>
    <w:semiHidden/>
    <w:rsid w:val="00B25A91"/>
    <w:rPr>
      <w:sz w:val="16"/>
    </w:rPr>
  </w:style>
  <w:style w:type="table" w:styleId="TableGrid">
    <w:name w:val="Table Grid"/>
    <w:basedOn w:val="TableNormal"/>
    <w:uiPriority w:val="39"/>
    <w:rsid w:val="00B25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next w:val="Normal"/>
    <w:semiHidden/>
    <w:rsid w:val="00B25A91"/>
    <w:pPr>
      <w:jc w:val="center"/>
    </w:pPr>
    <w:rPr>
      <w:lang w:eastAsia="nl-NL"/>
    </w:rPr>
  </w:style>
  <w:style w:type="character" w:styleId="FootnoteReference">
    <w:name w:val="footnote reference"/>
    <w:basedOn w:val="DefaultParagraphFont"/>
    <w:semiHidden/>
    <w:rsid w:val="00017017"/>
    <w:rPr>
      <w:rFonts w:ascii="Verdana" w:hAnsi="Verdana"/>
      <w:sz w:val="18"/>
      <w:vertAlign w:val="superscript"/>
    </w:rPr>
  </w:style>
  <w:style w:type="paragraph" w:styleId="FootnoteText">
    <w:name w:val="footnote text"/>
    <w:basedOn w:val="Normal"/>
    <w:semiHidden/>
    <w:rsid w:val="00B25A91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Normal"/>
    <w:link w:val="TableChar"/>
    <w:rsid w:val="006069A6"/>
    <w:pPr>
      <w:spacing w:before="20" w:after="20"/>
    </w:pPr>
    <w:rPr>
      <w:sz w:val="16"/>
    </w:rPr>
  </w:style>
  <w:style w:type="paragraph" w:customStyle="1" w:styleId="TableHeader">
    <w:name w:val="Table Header"/>
    <w:basedOn w:val="Normal"/>
    <w:rsid w:val="006069A6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Normal"/>
    <w:semiHidden/>
    <w:rsid w:val="00BA601B"/>
    <w:pPr>
      <w:numPr>
        <w:numId w:val="6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Normal"/>
    <w:semiHidden/>
    <w:rsid w:val="006069A6"/>
    <w:pPr>
      <w:numPr>
        <w:numId w:val="7"/>
      </w:numPr>
      <w:tabs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Normal"/>
    <w:semiHidden/>
    <w:rsid w:val="006069A6"/>
    <w:pPr>
      <w:numPr>
        <w:numId w:val="8"/>
      </w:numPr>
      <w:spacing w:before="20" w:after="20"/>
    </w:pPr>
    <w:rPr>
      <w:sz w:val="16"/>
      <w:lang w:eastAsia="nl-NL"/>
    </w:rPr>
  </w:style>
  <w:style w:type="character" w:customStyle="1" w:styleId="BodyTextChar">
    <w:name w:val="Body Text Char"/>
    <w:basedOn w:val="DefaultParagraphFont"/>
    <w:link w:val="BodyText"/>
    <w:semiHidden/>
    <w:rsid w:val="003F21F7"/>
    <w:rPr>
      <w:rFonts w:ascii="Verdana" w:hAnsi="Verdana"/>
      <w:sz w:val="18"/>
      <w:lang w:val="en-US" w:eastAsia="en-US"/>
    </w:rPr>
  </w:style>
  <w:style w:type="paragraph" w:customStyle="1" w:styleId="Heading0nono">
    <w:name w:val="Heading 0 no no."/>
    <w:basedOn w:val="Heading0"/>
    <w:next w:val="Normal"/>
    <w:semiHidden/>
    <w:rsid w:val="006903EE"/>
    <w:pPr>
      <w:numPr>
        <w:numId w:val="0"/>
      </w:numPr>
      <w:tabs>
        <w:tab w:val="left" w:pos="0"/>
      </w:tabs>
    </w:pPr>
  </w:style>
  <w:style w:type="table" w:styleId="MediumList2-Accent1">
    <w:name w:val="Medium List 2 Accent 1"/>
    <w:basedOn w:val="TableNormal"/>
    <w:uiPriority w:val="66"/>
    <w:rsid w:val="0094367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D0745"/>
    <w:rPr>
      <w:color w:val="0563C1" w:themeColor="hyperlink"/>
      <w:u w:val="single"/>
    </w:rPr>
  </w:style>
  <w:style w:type="paragraph" w:customStyle="1" w:styleId="sysWordMarkPage1">
    <w:name w:val="sys WordMark Page 1"/>
    <w:basedOn w:val="Normal"/>
    <w:rsid w:val="005A09F7"/>
    <w:pPr>
      <w:framePr w:w="2155" w:hSpace="142" w:vSpace="142" w:wrap="around" w:vAnchor="page" w:hAnchor="margin" w:xAlign="right" w:y="965"/>
    </w:pPr>
  </w:style>
  <w:style w:type="paragraph" w:styleId="ListParagraph">
    <w:name w:val="List Paragraph"/>
    <w:basedOn w:val="Normal"/>
    <w:uiPriority w:val="34"/>
    <w:qFormat/>
    <w:rsid w:val="003617ED"/>
    <w:pPr>
      <w:ind w:left="720"/>
      <w:contextualSpacing/>
      <w:jc w:val="left"/>
    </w:pPr>
  </w:style>
  <w:style w:type="character" w:styleId="UnresolvedMention">
    <w:name w:val="Unresolved Mention"/>
    <w:basedOn w:val="DefaultParagraphFont"/>
    <w:uiPriority w:val="99"/>
    <w:unhideWhenUsed/>
    <w:rsid w:val="00F63C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8748C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748CE"/>
    <w:rPr>
      <w:rFonts w:ascii="Segoe UI" w:hAnsi="Segoe UI" w:cs="Segoe UI"/>
      <w:sz w:val="18"/>
      <w:szCs w:val="18"/>
      <w:lang w:val="en-GB" w:eastAsia="en-US"/>
    </w:rPr>
  </w:style>
  <w:style w:type="character" w:styleId="CommentReference">
    <w:name w:val="annotation reference"/>
    <w:basedOn w:val="DefaultParagraphFont"/>
    <w:rsid w:val="00DE5E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5E9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E5E92"/>
    <w:rPr>
      <w:rFonts w:ascii="Verdana" w:hAnsi="Verdana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E5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5E92"/>
    <w:rPr>
      <w:rFonts w:ascii="Verdana" w:hAnsi="Verdana"/>
      <w:b/>
      <w:bCs/>
      <w:lang w:val="en-GB" w:eastAsia="en-US"/>
    </w:rPr>
  </w:style>
  <w:style w:type="character" w:styleId="Mention">
    <w:name w:val="Mention"/>
    <w:basedOn w:val="DefaultParagraphFont"/>
    <w:uiPriority w:val="99"/>
    <w:unhideWhenUsed/>
    <w:rsid w:val="009C77F1"/>
    <w:rPr>
      <w:color w:val="2B579A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2E41"/>
    <w:rPr>
      <w:rFonts w:ascii="Courier New" w:hAnsi="Courier New" w:cs="Courier New"/>
      <w:lang w:val="en-GB" w:eastAsia="en-GB"/>
    </w:rPr>
  </w:style>
  <w:style w:type="character" w:customStyle="1" w:styleId="pl-s">
    <w:name w:val="pl-s"/>
    <w:basedOn w:val="DefaultParagraphFont"/>
    <w:rsid w:val="00712E41"/>
  </w:style>
  <w:style w:type="character" w:customStyle="1" w:styleId="TableChar">
    <w:name w:val="Table Char"/>
    <w:link w:val="Table"/>
    <w:rsid w:val="00712E41"/>
    <w:rPr>
      <w:rFonts w:ascii="Verdana" w:hAnsi="Verdana"/>
      <w:sz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712E4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unhideWhenUsed/>
    <w:rsid w:val="00B31D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4A3B"/>
    <w:rPr>
      <w:i/>
      <w:iCs/>
    </w:rPr>
  </w:style>
  <w:style w:type="character" w:styleId="FollowedHyperlink">
    <w:name w:val="FollowedHyperlink"/>
    <w:basedOn w:val="DefaultParagraphFont"/>
    <w:rsid w:val="009522B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E27BC"/>
    <w:rPr>
      <w:rFonts w:ascii="Verdana" w:hAnsi="Verdana"/>
      <w:sz w:val="18"/>
      <w:lang w:val="en-GB" w:eastAsia="en-US"/>
    </w:rPr>
  </w:style>
  <w:style w:type="paragraph" w:styleId="Caption">
    <w:name w:val="caption"/>
    <w:basedOn w:val="Normal"/>
    <w:next w:val="Normal"/>
    <w:link w:val="CaptionChar"/>
    <w:unhideWhenUsed/>
    <w:qFormat/>
    <w:rsid w:val="0018532D"/>
    <w:pPr>
      <w:spacing w:after="0"/>
      <w:ind w:firstLine="0"/>
      <w:jc w:val="left"/>
    </w:pPr>
    <w:rPr>
      <w:b/>
      <w:bCs/>
    </w:rPr>
  </w:style>
  <w:style w:type="character" w:customStyle="1" w:styleId="CaptionChar">
    <w:name w:val="Caption Char"/>
    <w:link w:val="Caption"/>
    <w:locked/>
    <w:rsid w:val="0018532D"/>
    <w:rPr>
      <w:rFonts w:ascii="Verdana" w:hAnsi="Verdana"/>
      <w:b/>
      <w:bCs/>
      <w:sz w:val="18"/>
      <w:lang w:val="en-GB" w:eastAsia="en-US"/>
    </w:rPr>
  </w:style>
  <w:style w:type="paragraph" w:customStyle="1" w:styleId="Default">
    <w:name w:val="Default"/>
    <w:rsid w:val="005243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  <w:style w:type="character" w:customStyle="1" w:styleId="Heading3Char">
    <w:name w:val="Heading 3 Char"/>
    <w:aliases w:val="Title 3 Char,Tempo Heading 3 + Voor:  12 pt Char,Na:  6 pt + Voor:  18 pt Char,Na:  12 pt + Vo... Char,Tempo Heading 3 Char"/>
    <w:basedOn w:val="DefaultParagraphFont"/>
    <w:link w:val="Heading3"/>
    <w:rsid w:val="005D2145"/>
    <w:rPr>
      <w:rFonts w:ascii="Verdana" w:hAnsi="Verdana"/>
      <w:b/>
      <w:color w:val="0066A2"/>
      <w:sz w:val="22"/>
      <w:szCs w:val="26"/>
      <w:lang w:val="en-GB" w:eastAsia="en-US"/>
    </w:rPr>
  </w:style>
  <w:style w:type="character" w:customStyle="1" w:styleId="Heading4Char">
    <w:name w:val="Heading 4 Char"/>
    <w:aliases w:val="Title 4 Char"/>
    <w:basedOn w:val="DefaultParagraphFont"/>
    <w:link w:val="Heading4"/>
    <w:rsid w:val="00422194"/>
    <w:rPr>
      <w:rFonts w:ascii="Verdana" w:hAnsi="Verdana"/>
      <w:b/>
      <w:color w:val="0066A2"/>
      <w:szCs w:val="26"/>
      <w:lang w:val="en-GB" w:eastAsia="en-US"/>
    </w:rPr>
  </w:style>
  <w:style w:type="character" w:customStyle="1" w:styleId="Heading1Char">
    <w:name w:val="Heading 1 Char"/>
    <w:aliases w:val="Title 1 Char,Tempo Heading 1 Char"/>
    <w:basedOn w:val="DefaultParagraphFont"/>
    <w:link w:val="Heading1"/>
    <w:rsid w:val="00085DBD"/>
    <w:rPr>
      <w:rFonts w:ascii="Verdana" w:hAnsi="Verdana"/>
      <w:b/>
      <w:color w:val="0066A2"/>
      <w:sz w:val="28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9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6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8864\AppData\Roaming\Microsoft\Templates\Report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https://atos365.sharepoint.com/sites/100001715/_layouts/15/DocIdRedir.aspx?ID=CH7CAS54VY6N-468768402-59414</Url>
      <Description>CH7CAS54VY6N-468768402-59414</Description>
    </_dlc_DocIdUrl>
    <_dlc_DocIdPersistId xmlns="a53bc2f7-93a8-4cfc-aa31-3cfbd31e44e3" xsi:nil="true"/>
    <_dlc_DocId xmlns="a53bc2f7-93a8-4cfc-aa31-3cfbd31e44e3">CH7CAS54VY6N-468768402-59414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B513190-1F7D-48AC-8E7F-9C6B09751E12}"/>
</file>

<file path=customXml/itemProps2.xml><?xml version="1.0" encoding="utf-8"?>
<ds:datastoreItem xmlns:ds="http://schemas.openxmlformats.org/officeDocument/2006/customXml" ds:itemID="{067491CA-FC24-4E86-BD61-4395FCE09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13547-281F-471E-BA89-03CAF4CBD7B5}">
  <ds:schemaRefs>
    <ds:schemaRef ds:uri="http://schemas.microsoft.com/office/2006/metadata/properties"/>
    <ds:schemaRef ds:uri="http://schemas.microsoft.com/office/infopath/2007/PartnerControls"/>
    <ds:schemaRef ds:uri="6f4c75bc-52dc-4f5b-a5d1-32df24b79a17"/>
  </ds:schemaRefs>
</ds:datastoreItem>
</file>

<file path=customXml/itemProps4.xml><?xml version="1.0" encoding="utf-8"?>
<ds:datastoreItem xmlns:ds="http://schemas.openxmlformats.org/officeDocument/2006/customXml" ds:itemID="{AF39A04F-6712-4199-B52B-9A46B0F72F9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C954F52-E456-4922-98ED-9672B24A8250}"/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56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DCSAWS User Access Provision</vt:lpstr>
    </vt:vector>
  </TitlesOfParts>
  <Company>Atos S.E.</Company>
  <LinksUpToDate>false</LinksUpToDate>
  <CharactersWithSpaces>4270</CharactersWithSpaces>
  <SharedDoc>false</SharedDoc>
  <HLinks>
    <vt:vector size="726" baseType="variant">
      <vt:variant>
        <vt:i4>4194377</vt:i4>
      </vt:variant>
      <vt:variant>
        <vt:i4>1009</vt:i4>
      </vt:variant>
      <vt:variant>
        <vt:i4>0</vt:i4>
      </vt:variant>
      <vt:variant>
        <vt:i4>5</vt:i4>
      </vt:variant>
      <vt:variant>
        <vt:lpwstr>https://sp2013.myatos.net/portfolio/ms/BD/Cloud Commercial Operations/CloudHealth documentation (public)</vt:lpwstr>
      </vt:variant>
      <vt:variant>
        <vt:lpwstr/>
      </vt:variant>
      <vt:variant>
        <vt:i4>4784194</vt:i4>
      </vt:variant>
      <vt:variant>
        <vt:i4>949</vt:i4>
      </vt:variant>
      <vt:variant>
        <vt:i4>0</vt:i4>
      </vt:variant>
      <vt:variant>
        <vt:i4>5</vt:i4>
      </vt:variant>
      <vt:variant>
        <vt:lpwstr>https://docs.aws.amazon.com/aws-backup/latest/devguide/whatisbackup.html</vt:lpwstr>
      </vt:variant>
      <vt:variant>
        <vt:lpwstr/>
      </vt:variant>
      <vt:variant>
        <vt:i4>4587550</vt:i4>
      </vt:variant>
      <vt:variant>
        <vt:i4>940</vt:i4>
      </vt:variant>
      <vt:variant>
        <vt:i4>0</vt:i4>
      </vt:variant>
      <vt:variant>
        <vt:i4>5</vt:i4>
      </vt:variant>
      <vt:variant>
        <vt:lpwstr>https://docs.aws.amazon.com/config/latest/developerguide/managed-rules-by-aws-config.html</vt:lpwstr>
      </vt:variant>
      <vt:variant>
        <vt:lpwstr/>
      </vt:variant>
      <vt:variant>
        <vt:i4>3801151</vt:i4>
      </vt:variant>
      <vt:variant>
        <vt:i4>937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3801151</vt:i4>
      </vt:variant>
      <vt:variant>
        <vt:i4>934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2424959</vt:i4>
      </vt:variant>
      <vt:variant>
        <vt:i4>931</vt:i4>
      </vt:variant>
      <vt:variant>
        <vt:i4>0</vt:i4>
      </vt:variant>
      <vt:variant>
        <vt:i4>5</vt:i4>
      </vt:variant>
      <vt:variant>
        <vt:lpwstr>https://docs.aws.amazon.com/controltower/latest/userguide/strongly-recommended-guardrails.html</vt:lpwstr>
      </vt:variant>
      <vt:variant>
        <vt:lpwstr/>
      </vt:variant>
      <vt:variant>
        <vt:i4>4587550</vt:i4>
      </vt:variant>
      <vt:variant>
        <vt:i4>928</vt:i4>
      </vt:variant>
      <vt:variant>
        <vt:i4>0</vt:i4>
      </vt:variant>
      <vt:variant>
        <vt:i4>5</vt:i4>
      </vt:variant>
      <vt:variant>
        <vt:lpwstr>https://docs.aws.amazon.com/config/latest/developerguide/managed-rules-by-aws-config.html</vt:lpwstr>
      </vt:variant>
      <vt:variant>
        <vt:lpwstr/>
      </vt:variant>
      <vt:variant>
        <vt:i4>3801151</vt:i4>
      </vt:variant>
      <vt:variant>
        <vt:i4>925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3801151</vt:i4>
      </vt:variant>
      <vt:variant>
        <vt:i4>922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2424959</vt:i4>
      </vt:variant>
      <vt:variant>
        <vt:i4>919</vt:i4>
      </vt:variant>
      <vt:variant>
        <vt:i4>0</vt:i4>
      </vt:variant>
      <vt:variant>
        <vt:i4>5</vt:i4>
      </vt:variant>
      <vt:variant>
        <vt:lpwstr>https://docs.aws.amazon.com/controltower/latest/userguide/strongly-recommended-guardrails.html</vt:lpwstr>
      </vt:variant>
      <vt:variant>
        <vt:lpwstr/>
      </vt:variant>
      <vt:variant>
        <vt:i4>2359355</vt:i4>
      </vt:variant>
      <vt:variant>
        <vt:i4>916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655439</vt:i4>
      </vt:variant>
      <vt:variant>
        <vt:i4>913</vt:i4>
      </vt:variant>
      <vt:variant>
        <vt:i4>0</vt:i4>
      </vt:variant>
      <vt:variant>
        <vt:i4>5</vt:i4>
      </vt:variant>
      <vt:variant>
        <vt:lpwstr>https://docs.aws.amazon.com/controltower/latest/userguide/guardrails.html</vt:lpwstr>
      </vt:variant>
      <vt:variant>
        <vt:lpwstr/>
      </vt:variant>
      <vt:variant>
        <vt:i4>3473434</vt:i4>
      </vt:variant>
      <vt:variant>
        <vt:i4>907</vt:i4>
      </vt:variant>
      <vt:variant>
        <vt:i4>0</vt:i4>
      </vt:variant>
      <vt:variant>
        <vt:i4>5</vt:i4>
      </vt:variant>
      <vt:variant>
        <vt:lpwstr>https://docs.aws.amazon.com/inspector/latest/userguide/inspector_rule-packages_across_os.html</vt:lpwstr>
      </vt:variant>
      <vt:variant>
        <vt:lpwstr/>
      </vt:variant>
      <vt:variant>
        <vt:i4>34</vt:i4>
      </vt:variant>
      <vt:variant>
        <vt:i4>898</vt:i4>
      </vt:variant>
      <vt:variant>
        <vt:i4>0</vt:i4>
      </vt:variant>
      <vt:variant>
        <vt:i4>5</vt:i4>
      </vt:variant>
      <vt:variant>
        <vt:lpwstr>https://docs.aws.amazon.com/inspector/latest/userguide/inspector_assessments.html</vt:lpwstr>
      </vt:variant>
      <vt:variant>
        <vt:lpwstr>sns-topic</vt:lpwstr>
      </vt:variant>
      <vt:variant>
        <vt:i4>7274599</vt:i4>
      </vt:variant>
      <vt:variant>
        <vt:i4>895</vt:i4>
      </vt:variant>
      <vt:variant>
        <vt:i4>0</vt:i4>
      </vt:variant>
      <vt:variant>
        <vt:i4>5</vt:i4>
      </vt:variant>
      <vt:variant>
        <vt:lpwstr>https://docs.aws.amazon.com/elasticloadbalancing/latest/application/load-balancer-access-logs.html</vt:lpwstr>
      </vt:variant>
      <vt:variant>
        <vt:lpwstr/>
      </vt:variant>
      <vt:variant>
        <vt:i4>34</vt:i4>
      </vt:variant>
      <vt:variant>
        <vt:i4>889</vt:i4>
      </vt:variant>
      <vt:variant>
        <vt:i4>0</vt:i4>
      </vt:variant>
      <vt:variant>
        <vt:i4>5</vt:i4>
      </vt:variant>
      <vt:variant>
        <vt:lpwstr>https://docs.aws.amazon.com/inspector/latest/userguide/inspector_assessments.html</vt:lpwstr>
      </vt:variant>
      <vt:variant>
        <vt:lpwstr>sns-topic</vt:lpwstr>
      </vt:variant>
      <vt:variant>
        <vt:i4>7274599</vt:i4>
      </vt:variant>
      <vt:variant>
        <vt:i4>886</vt:i4>
      </vt:variant>
      <vt:variant>
        <vt:i4>0</vt:i4>
      </vt:variant>
      <vt:variant>
        <vt:i4>5</vt:i4>
      </vt:variant>
      <vt:variant>
        <vt:lpwstr>https://docs.aws.amazon.com/elasticloadbalancing/latest/application/load-balancer-access-logs.html</vt:lpwstr>
      </vt:variant>
      <vt:variant>
        <vt:lpwstr/>
      </vt:variant>
      <vt:variant>
        <vt:i4>3539048</vt:i4>
      </vt:variant>
      <vt:variant>
        <vt:i4>859</vt:i4>
      </vt:variant>
      <vt:variant>
        <vt:i4>0</vt:i4>
      </vt:variant>
      <vt:variant>
        <vt:i4>5</vt:i4>
      </vt:variant>
      <vt:variant>
        <vt:lpwstr>https://sp2013.myatos.net/portfolio/ms/Portfolio Offerings Document Library/Forms/AllItems.aspx</vt:lpwstr>
      </vt:variant>
      <vt:variant>
        <vt:lpwstr>InplviewHashda335fa8-6d44-49a2-8ccf-812cba5452c9=FilterField1%3DOffering%255Fx0020%255FName%255Fx0020%255F%255Fx0028%255Fcat%255Fx0029%255F-FilterValue1%3DIntegrated%2520Cloud%2520Edge</vt:lpwstr>
      </vt:variant>
      <vt:variant>
        <vt:i4>5701659</vt:i4>
      </vt:variant>
      <vt:variant>
        <vt:i4>853</vt:i4>
      </vt:variant>
      <vt:variant>
        <vt:i4>0</vt:i4>
      </vt:variant>
      <vt:variant>
        <vt:i4>5</vt:i4>
      </vt:variant>
      <vt:variant>
        <vt:lpwstr/>
      </vt:variant>
      <vt:variant>
        <vt:lpwstr>_Route_53</vt:lpwstr>
      </vt:variant>
      <vt:variant>
        <vt:i4>1310730</vt:i4>
      </vt:variant>
      <vt:variant>
        <vt:i4>841</vt:i4>
      </vt:variant>
      <vt:variant>
        <vt:i4>0</vt:i4>
      </vt:variant>
      <vt:variant>
        <vt:i4>5</vt:i4>
      </vt:variant>
      <vt:variant>
        <vt:lpwstr>https://docs.aws.amazon.com/directconnect/latest/UserGuide/monitoring-cloudwatch.html</vt:lpwstr>
      </vt:variant>
      <vt:variant>
        <vt:lpwstr>metrics-available-dimensions</vt:lpwstr>
      </vt:variant>
      <vt:variant>
        <vt:i4>1310730</vt:i4>
      </vt:variant>
      <vt:variant>
        <vt:i4>838</vt:i4>
      </vt:variant>
      <vt:variant>
        <vt:i4>0</vt:i4>
      </vt:variant>
      <vt:variant>
        <vt:i4>5</vt:i4>
      </vt:variant>
      <vt:variant>
        <vt:lpwstr>https://docs.aws.amazon.com/directconnect/latest/UserGuide/monitoring-cloudwatch.html</vt:lpwstr>
      </vt:variant>
      <vt:variant>
        <vt:lpwstr>metrics-available-dimensions</vt:lpwstr>
      </vt:variant>
      <vt:variant>
        <vt:i4>1704009</vt:i4>
      </vt:variant>
      <vt:variant>
        <vt:i4>835</vt:i4>
      </vt:variant>
      <vt:variant>
        <vt:i4>0</vt:i4>
      </vt:variant>
      <vt:variant>
        <vt:i4>5</vt:i4>
      </vt:variant>
      <vt:variant>
        <vt:lpwstr>https://docs.aws.amazon.com/AmazonCloudWatch/latest/monitoring/getting-metric-statistics.html</vt:lpwstr>
      </vt:variant>
      <vt:variant>
        <vt:lpwstr/>
      </vt:variant>
      <vt:variant>
        <vt:i4>720921</vt:i4>
      </vt:variant>
      <vt:variant>
        <vt:i4>793</vt:i4>
      </vt:variant>
      <vt:variant>
        <vt:i4>0</vt:i4>
      </vt:variant>
      <vt:variant>
        <vt:i4>5</vt:i4>
      </vt:variant>
      <vt:variant>
        <vt:lpwstr>https://aws.amazon.com/compliance/services-in-scope/</vt:lpwstr>
      </vt:variant>
      <vt:variant>
        <vt:lpwstr/>
      </vt:variant>
      <vt:variant>
        <vt:i4>2359355</vt:i4>
      </vt:variant>
      <vt:variant>
        <vt:i4>784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2359355</vt:i4>
      </vt:variant>
      <vt:variant>
        <vt:i4>781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2359355</vt:i4>
      </vt:variant>
      <vt:variant>
        <vt:i4>778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655439</vt:i4>
      </vt:variant>
      <vt:variant>
        <vt:i4>775</vt:i4>
      </vt:variant>
      <vt:variant>
        <vt:i4>0</vt:i4>
      </vt:variant>
      <vt:variant>
        <vt:i4>5</vt:i4>
      </vt:variant>
      <vt:variant>
        <vt:lpwstr>https://docs.aws.amazon.com/controltower/latest/userguide/guardrails.html</vt:lpwstr>
      </vt:variant>
      <vt:variant>
        <vt:lpwstr/>
      </vt:variant>
      <vt:variant>
        <vt:i4>93</vt:i4>
      </vt:variant>
      <vt:variant>
        <vt:i4>772</vt:i4>
      </vt:variant>
      <vt:variant>
        <vt:i4>0</vt:i4>
      </vt:variant>
      <vt:variant>
        <vt:i4>5</vt:i4>
      </vt:variant>
      <vt:variant>
        <vt:lpwstr>https://docs.aws.amazon.com/organizations/latest/userguide/orgs_manage_policies_scps_strategies.html</vt:lpwstr>
      </vt:variant>
      <vt:variant>
        <vt:lpwstr/>
      </vt:variant>
      <vt:variant>
        <vt:i4>7012393</vt:i4>
      </vt:variant>
      <vt:variant>
        <vt:i4>766</vt:i4>
      </vt:variant>
      <vt:variant>
        <vt:i4>0</vt:i4>
      </vt:variant>
      <vt:variant>
        <vt:i4>5</vt:i4>
      </vt:variant>
      <vt:variant>
        <vt:lpwstr>https://aws.amazon.com/premiumsupport/knowledge-center/non-us-currency/</vt:lpwstr>
      </vt:variant>
      <vt:variant>
        <vt:lpwstr/>
      </vt:variant>
      <vt:variant>
        <vt:i4>2949229</vt:i4>
      </vt:variant>
      <vt:variant>
        <vt:i4>763</vt:i4>
      </vt:variant>
      <vt:variant>
        <vt:i4>0</vt:i4>
      </vt:variant>
      <vt:variant>
        <vt:i4>5</vt:i4>
      </vt:variant>
      <vt:variant>
        <vt:lpwstr>https://aws.amazon.com/premiumsupport/knowledge-center/control-tower-account-root-user-access/</vt:lpwstr>
      </vt:variant>
      <vt:variant>
        <vt:lpwstr/>
      </vt:variant>
      <vt:variant>
        <vt:i4>1835092</vt:i4>
      </vt:variant>
      <vt:variant>
        <vt:i4>694</vt:i4>
      </vt:variant>
      <vt:variant>
        <vt:i4>0</vt:i4>
      </vt:variant>
      <vt:variant>
        <vt:i4>5</vt:i4>
      </vt:variant>
      <vt:variant>
        <vt:lpwstr>https://docs.aws.amazon.com/IAM/latest/UserGuide/id_roles_providers.html</vt:lpwstr>
      </vt:variant>
      <vt:variant>
        <vt:lpwstr/>
      </vt:variant>
      <vt:variant>
        <vt:i4>5111825</vt:i4>
      </vt:variant>
      <vt:variant>
        <vt:i4>685</vt:i4>
      </vt:variant>
      <vt:variant>
        <vt:i4>0</vt:i4>
      </vt:variant>
      <vt:variant>
        <vt:i4>5</vt:i4>
      </vt:variant>
      <vt:variant>
        <vt:lpwstr>https://www.cisecurity.org/benchmark/amazon_web_services/</vt:lpwstr>
      </vt:variant>
      <vt:variant>
        <vt:lpwstr/>
      </vt:variant>
      <vt:variant>
        <vt:i4>7864421</vt:i4>
      </vt:variant>
      <vt:variant>
        <vt:i4>682</vt:i4>
      </vt:variant>
      <vt:variant>
        <vt:i4>0</vt:i4>
      </vt:variant>
      <vt:variant>
        <vt:i4>5</vt:i4>
      </vt:variant>
      <vt:variant>
        <vt:lpwstr>https://docs.aws.amazon.com/wellarchitected/latest/security-pillar/welcome.html</vt:lpwstr>
      </vt:variant>
      <vt:variant>
        <vt:lpwstr/>
      </vt:variant>
      <vt:variant>
        <vt:i4>1769539</vt:i4>
      </vt:variant>
      <vt:variant>
        <vt:i4>673</vt:i4>
      </vt:variant>
      <vt:variant>
        <vt:i4>0</vt:i4>
      </vt:variant>
      <vt:variant>
        <vt:i4>5</vt:i4>
      </vt:variant>
      <vt:variant>
        <vt:lpwstr>https://docs.aws.amazon.com/whitepapers/latest/security-overview-aws-lambda/the-shared-responsibility-model.html</vt:lpwstr>
      </vt:variant>
      <vt:variant>
        <vt:lpwstr/>
      </vt:variant>
      <vt:variant>
        <vt:i4>6357114</vt:i4>
      </vt:variant>
      <vt:variant>
        <vt:i4>667</vt:i4>
      </vt:variant>
      <vt:variant>
        <vt:i4>0</vt:i4>
      </vt:variant>
      <vt:variant>
        <vt:i4>5</vt:i4>
      </vt:variant>
      <vt:variant>
        <vt:lpwstr>https://aws.amazon.com/compliance/shared-responsibility-model/</vt:lpwstr>
      </vt:variant>
      <vt:variant>
        <vt:lpwstr/>
      </vt:variant>
      <vt:variant>
        <vt:i4>589910</vt:i4>
      </vt:variant>
      <vt:variant>
        <vt:i4>664</vt:i4>
      </vt:variant>
      <vt:variant>
        <vt:i4>0</vt:i4>
      </vt:variant>
      <vt:variant>
        <vt:i4>5</vt:i4>
      </vt:variant>
      <vt:variant>
        <vt:lpwstr>https://aws.amazon.com/controltower/</vt:lpwstr>
      </vt:variant>
      <vt:variant>
        <vt:lpwstr/>
      </vt:variant>
      <vt:variant>
        <vt:i4>5963843</vt:i4>
      </vt:variant>
      <vt:variant>
        <vt:i4>655</vt:i4>
      </vt:variant>
      <vt:variant>
        <vt:i4>0</vt:i4>
      </vt:variant>
      <vt:variant>
        <vt:i4>5</vt:i4>
      </vt:variant>
      <vt:variant>
        <vt:lpwstr>https://aws.amazon.com/premiumsupport/plans/</vt:lpwstr>
      </vt:variant>
      <vt:variant>
        <vt:lpwstr/>
      </vt:variant>
      <vt:variant>
        <vt:i4>5963843</vt:i4>
      </vt:variant>
      <vt:variant>
        <vt:i4>652</vt:i4>
      </vt:variant>
      <vt:variant>
        <vt:i4>0</vt:i4>
      </vt:variant>
      <vt:variant>
        <vt:i4>5</vt:i4>
      </vt:variant>
      <vt:variant>
        <vt:lpwstr>https://aws.amazon.com/premiumsupport/plans/</vt:lpwstr>
      </vt:variant>
      <vt:variant>
        <vt:lpwstr/>
      </vt:variant>
      <vt:variant>
        <vt:i4>5963843</vt:i4>
      </vt:variant>
      <vt:variant>
        <vt:i4>649</vt:i4>
      </vt:variant>
      <vt:variant>
        <vt:i4>0</vt:i4>
      </vt:variant>
      <vt:variant>
        <vt:i4>5</vt:i4>
      </vt:variant>
      <vt:variant>
        <vt:lpwstr>https://aws.amazon.com/premiumsupport/plans/</vt:lpwstr>
      </vt:variant>
      <vt:variant>
        <vt:lpwstr/>
      </vt:variant>
      <vt:variant>
        <vt:i4>4194389</vt:i4>
      </vt:variant>
      <vt:variant>
        <vt:i4>646</vt:i4>
      </vt:variant>
      <vt:variant>
        <vt:i4>0</vt:i4>
      </vt:variant>
      <vt:variant>
        <vt:i4>5</vt:i4>
      </vt:variant>
      <vt:variant>
        <vt:lpwstr>https://d1.awsstatic.com/whitepapers/aws-partners-customers-work-together-website.pdf?did=wp_card&amp;trk=wp_card</vt:lpwstr>
      </vt:variant>
      <vt:variant>
        <vt:lpwstr/>
      </vt:variant>
      <vt:variant>
        <vt:i4>7471213</vt:i4>
      </vt:variant>
      <vt:variant>
        <vt:i4>643</vt:i4>
      </vt:variant>
      <vt:variant>
        <vt:i4>0</vt:i4>
      </vt:variant>
      <vt:variant>
        <vt:i4>5</vt:i4>
      </vt:variant>
      <vt:variant>
        <vt:lpwstr>https://partners.amazonaws.com/partners/001E000000YM87OIAT/</vt:lpwstr>
      </vt:variant>
      <vt:variant>
        <vt:lpwstr/>
      </vt:variant>
      <vt:variant>
        <vt:i4>1048624</vt:i4>
      </vt:variant>
      <vt:variant>
        <vt:i4>592</vt:i4>
      </vt:variant>
      <vt:variant>
        <vt:i4>0</vt:i4>
      </vt:variant>
      <vt:variant>
        <vt:i4>5</vt:i4>
      </vt:variant>
      <vt:variant>
        <vt:lpwstr/>
      </vt:variant>
      <vt:variant>
        <vt:lpwstr>_Toc70946685</vt:lpwstr>
      </vt:variant>
      <vt:variant>
        <vt:i4>1114160</vt:i4>
      </vt:variant>
      <vt:variant>
        <vt:i4>586</vt:i4>
      </vt:variant>
      <vt:variant>
        <vt:i4>0</vt:i4>
      </vt:variant>
      <vt:variant>
        <vt:i4>5</vt:i4>
      </vt:variant>
      <vt:variant>
        <vt:lpwstr/>
      </vt:variant>
      <vt:variant>
        <vt:lpwstr>_Toc70946684</vt:lpwstr>
      </vt:variant>
      <vt:variant>
        <vt:i4>1441840</vt:i4>
      </vt:variant>
      <vt:variant>
        <vt:i4>580</vt:i4>
      </vt:variant>
      <vt:variant>
        <vt:i4>0</vt:i4>
      </vt:variant>
      <vt:variant>
        <vt:i4>5</vt:i4>
      </vt:variant>
      <vt:variant>
        <vt:lpwstr/>
      </vt:variant>
      <vt:variant>
        <vt:lpwstr>_Toc70946683</vt:lpwstr>
      </vt:variant>
      <vt:variant>
        <vt:i4>1507376</vt:i4>
      </vt:variant>
      <vt:variant>
        <vt:i4>574</vt:i4>
      </vt:variant>
      <vt:variant>
        <vt:i4>0</vt:i4>
      </vt:variant>
      <vt:variant>
        <vt:i4>5</vt:i4>
      </vt:variant>
      <vt:variant>
        <vt:lpwstr/>
      </vt:variant>
      <vt:variant>
        <vt:lpwstr>_Toc70946682</vt:lpwstr>
      </vt:variant>
      <vt:variant>
        <vt:i4>1310768</vt:i4>
      </vt:variant>
      <vt:variant>
        <vt:i4>568</vt:i4>
      </vt:variant>
      <vt:variant>
        <vt:i4>0</vt:i4>
      </vt:variant>
      <vt:variant>
        <vt:i4>5</vt:i4>
      </vt:variant>
      <vt:variant>
        <vt:lpwstr/>
      </vt:variant>
      <vt:variant>
        <vt:lpwstr>_Toc70946681</vt:lpwstr>
      </vt:variant>
      <vt:variant>
        <vt:i4>1376304</vt:i4>
      </vt:variant>
      <vt:variant>
        <vt:i4>562</vt:i4>
      </vt:variant>
      <vt:variant>
        <vt:i4>0</vt:i4>
      </vt:variant>
      <vt:variant>
        <vt:i4>5</vt:i4>
      </vt:variant>
      <vt:variant>
        <vt:lpwstr/>
      </vt:variant>
      <vt:variant>
        <vt:lpwstr>_Toc70946680</vt:lpwstr>
      </vt:variant>
      <vt:variant>
        <vt:i4>1835071</vt:i4>
      </vt:variant>
      <vt:variant>
        <vt:i4>556</vt:i4>
      </vt:variant>
      <vt:variant>
        <vt:i4>0</vt:i4>
      </vt:variant>
      <vt:variant>
        <vt:i4>5</vt:i4>
      </vt:variant>
      <vt:variant>
        <vt:lpwstr/>
      </vt:variant>
      <vt:variant>
        <vt:lpwstr>_Toc70946679</vt:lpwstr>
      </vt:variant>
      <vt:variant>
        <vt:i4>1900607</vt:i4>
      </vt:variant>
      <vt:variant>
        <vt:i4>550</vt:i4>
      </vt:variant>
      <vt:variant>
        <vt:i4>0</vt:i4>
      </vt:variant>
      <vt:variant>
        <vt:i4>5</vt:i4>
      </vt:variant>
      <vt:variant>
        <vt:lpwstr/>
      </vt:variant>
      <vt:variant>
        <vt:lpwstr>_Toc70946678</vt:lpwstr>
      </vt:variant>
      <vt:variant>
        <vt:i4>1179711</vt:i4>
      </vt:variant>
      <vt:variant>
        <vt:i4>544</vt:i4>
      </vt:variant>
      <vt:variant>
        <vt:i4>0</vt:i4>
      </vt:variant>
      <vt:variant>
        <vt:i4>5</vt:i4>
      </vt:variant>
      <vt:variant>
        <vt:lpwstr/>
      </vt:variant>
      <vt:variant>
        <vt:lpwstr>_Toc70946677</vt:lpwstr>
      </vt:variant>
      <vt:variant>
        <vt:i4>1245247</vt:i4>
      </vt:variant>
      <vt:variant>
        <vt:i4>538</vt:i4>
      </vt:variant>
      <vt:variant>
        <vt:i4>0</vt:i4>
      </vt:variant>
      <vt:variant>
        <vt:i4>5</vt:i4>
      </vt:variant>
      <vt:variant>
        <vt:lpwstr/>
      </vt:variant>
      <vt:variant>
        <vt:lpwstr>_Toc70946676</vt:lpwstr>
      </vt:variant>
      <vt:variant>
        <vt:i4>1048639</vt:i4>
      </vt:variant>
      <vt:variant>
        <vt:i4>532</vt:i4>
      </vt:variant>
      <vt:variant>
        <vt:i4>0</vt:i4>
      </vt:variant>
      <vt:variant>
        <vt:i4>5</vt:i4>
      </vt:variant>
      <vt:variant>
        <vt:lpwstr/>
      </vt:variant>
      <vt:variant>
        <vt:lpwstr>_Toc70946675</vt:lpwstr>
      </vt:variant>
      <vt:variant>
        <vt:i4>1114175</vt:i4>
      </vt:variant>
      <vt:variant>
        <vt:i4>526</vt:i4>
      </vt:variant>
      <vt:variant>
        <vt:i4>0</vt:i4>
      </vt:variant>
      <vt:variant>
        <vt:i4>5</vt:i4>
      </vt:variant>
      <vt:variant>
        <vt:lpwstr/>
      </vt:variant>
      <vt:variant>
        <vt:lpwstr>_Toc70946674</vt:lpwstr>
      </vt:variant>
      <vt:variant>
        <vt:i4>1441855</vt:i4>
      </vt:variant>
      <vt:variant>
        <vt:i4>520</vt:i4>
      </vt:variant>
      <vt:variant>
        <vt:i4>0</vt:i4>
      </vt:variant>
      <vt:variant>
        <vt:i4>5</vt:i4>
      </vt:variant>
      <vt:variant>
        <vt:lpwstr/>
      </vt:variant>
      <vt:variant>
        <vt:lpwstr>_Toc70946673</vt:lpwstr>
      </vt:variant>
      <vt:variant>
        <vt:i4>1507391</vt:i4>
      </vt:variant>
      <vt:variant>
        <vt:i4>514</vt:i4>
      </vt:variant>
      <vt:variant>
        <vt:i4>0</vt:i4>
      </vt:variant>
      <vt:variant>
        <vt:i4>5</vt:i4>
      </vt:variant>
      <vt:variant>
        <vt:lpwstr/>
      </vt:variant>
      <vt:variant>
        <vt:lpwstr>_Toc70946672</vt:lpwstr>
      </vt:variant>
      <vt:variant>
        <vt:i4>1310783</vt:i4>
      </vt:variant>
      <vt:variant>
        <vt:i4>508</vt:i4>
      </vt:variant>
      <vt:variant>
        <vt:i4>0</vt:i4>
      </vt:variant>
      <vt:variant>
        <vt:i4>5</vt:i4>
      </vt:variant>
      <vt:variant>
        <vt:lpwstr/>
      </vt:variant>
      <vt:variant>
        <vt:lpwstr>_Toc70946671</vt:lpwstr>
      </vt:variant>
      <vt:variant>
        <vt:i4>1376319</vt:i4>
      </vt:variant>
      <vt:variant>
        <vt:i4>502</vt:i4>
      </vt:variant>
      <vt:variant>
        <vt:i4>0</vt:i4>
      </vt:variant>
      <vt:variant>
        <vt:i4>5</vt:i4>
      </vt:variant>
      <vt:variant>
        <vt:lpwstr/>
      </vt:variant>
      <vt:variant>
        <vt:lpwstr>_Toc70946670</vt:lpwstr>
      </vt:variant>
      <vt:variant>
        <vt:i4>1835070</vt:i4>
      </vt:variant>
      <vt:variant>
        <vt:i4>496</vt:i4>
      </vt:variant>
      <vt:variant>
        <vt:i4>0</vt:i4>
      </vt:variant>
      <vt:variant>
        <vt:i4>5</vt:i4>
      </vt:variant>
      <vt:variant>
        <vt:lpwstr/>
      </vt:variant>
      <vt:variant>
        <vt:lpwstr>_Toc70946669</vt:lpwstr>
      </vt:variant>
      <vt:variant>
        <vt:i4>1900606</vt:i4>
      </vt:variant>
      <vt:variant>
        <vt:i4>490</vt:i4>
      </vt:variant>
      <vt:variant>
        <vt:i4>0</vt:i4>
      </vt:variant>
      <vt:variant>
        <vt:i4>5</vt:i4>
      </vt:variant>
      <vt:variant>
        <vt:lpwstr/>
      </vt:variant>
      <vt:variant>
        <vt:lpwstr>_Toc70946668</vt:lpwstr>
      </vt:variant>
      <vt:variant>
        <vt:i4>1179710</vt:i4>
      </vt:variant>
      <vt:variant>
        <vt:i4>484</vt:i4>
      </vt:variant>
      <vt:variant>
        <vt:i4>0</vt:i4>
      </vt:variant>
      <vt:variant>
        <vt:i4>5</vt:i4>
      </vt:variant>
      <vt:variant>
        <vt:lpwstr/>
      </vt:variant>
      <vt:variant>
        <vt:lpwstr>_Toc70946667</vt:lpwstr>
      </vt:variant>
      <vt:variant>
        <vt:i4>1245246</vt:i4>
      </vt:variant>
      <vt:variant>
        <vt:i4>478</vt:i4>
      </vt:variant>
      <vt:variant>
        <vt:i4>0</vt:i4>
      </vt:variant>
      <vt:variant>
        <vt:i4>5</vt:i4>
      </vt:variant>
      <vt:variant>
        <vt:lpwstr/>
      </vt:variant>
      <vt:variant>
        <vt:lpwstr>_Toc70946666</vt:lpwstr>
      </vt:variant>
      <vt:variant>
        <vt:i4>1048638</vt:i4>
      </vt:variant>
      <vt:variant>
        <vt:i4>472</vt:i4>
      </vt:variant>
      <vt:variant>
        <vt:i4>0</vt:i4>
      </vt:variant>
      <vt:variant>
        <vt:i4>5</vt:i4>
      </vt:variant>
      <vt:variant>
        <vt:lpwstr/>
      </vt:variant>
      <vt:variant>
        <vt:lpwstr>_Toc70946665</vt:lpwstr>
      </vt:variant>
      <vt:variant>
        <vt:i4>1114174</vt:i4>
      </vt:variant>
      <vt:variant>
        <vt:i4>466</vt:i4>
      </vt:variant>
      <vt:variant>
        <vt:i4>0</vt:i4>
      </vt:variant>
      <vt:variant>
        <vt:i4>5</vt:i4>
      </vt:variant>
      <vt:variant>
        <vt:lpwstr/>
      </vt:variant>
      <vt:variant>
        <vt:lpwstr>_Toc70946664</vt:lpwstr>
      </vt:variant>
      <vt:variant>
        <vt:i4>1441854</vt:i4>
      </vt:variant>
      <vt:variant>
        <vt:i4>460</vt:i4>
      </vt:variant>
      <vt:variant>
        <vt:i4>0</vt:i4>
      </vt:variant>
      <vt:variant>
        <vt:i4>5</vt:i4>
      </vt:variant>
      <vt:variant>
        <vt:lpwstr/>
      </vt:variant>
      <vt:variant>
        <vt:lpwstr>_Toc70946663</vt:lpwstr>
      </vt:variant>
      <vt:variant>
        <vt:i4>1507390</vt:i4>
      </vt:variant>
      <vt:variant>
        <vt:i4>454</vt:i4>
      </vt:variant>
      <vt:variant>
        <vt:i4>0</vt:i4>
      </vt:variant>
      <vt:variant>
        <vt:i4>5</vt:i4>
      </vt:variant>
      <vt:variant>
        <vt:lpwstr/>
      </vt:variant>
      <vt:variant>
        <vt:lpwstr>_Toc70946662</vt:lpwstr>
      </vt:variant>
      <vt:variant>
        <vt:i4>1310782</vt:i4>
      </vt:variant>
      <vt:variant>
        <vt:i4>448</vt:i4>
      </vt:variant>
      <vt:variant>
        <vt:i4>0</vt:i4>
      </vt:variant>
      <vt:variant>
        <vt:i4>5</vt:i4>
      </vt:variant>
      <vt:variant>
        <vt:lpwstr/>
      </vt:variant>
      <vt:variant>
        <vt:lpwstr>_Toc70946661</vt:lpwstr>
      </vt:variant>
      <vt:variant>
        <vt:i4>1376318</vt:i4>
      </vt:variant>
      <vt:variant>
        <vt:i4>442</vt:i4>
      </vt:variant>
      <vt:variant>
        <vt:i4>0</vt:i4>
      </vt:variant>
      <vt:variant>
        <vt:i4>5</vt:i4>
      </vt:variant>
      <vt:variant>
        <vt:lpwstr/>
      </vt:variant>
      <vt:variant>
        <vt:lpwstr>_Toc70946660</vt:lpwstr>
      </vt:variant>
      <vt:variant>
        <vt:i4>1835069</vt:i4>
      </vt:variant>
      <vt:variant>
        <vt:i4>436</vt:i4>
      </vt:variant>
      <vt:variant>
        <vt:i4>0</vt:i4>
      </vt:variant>
      <vt:variant>
        <vt:i4>5</vt:i4>
      </vt:variant>
      <vt:variant>
        <vt:lpwstr/>
      </vt:variant>
      <vt:variant>
        <vt:lpwstr>_Toc70946659</vt:lpwstr>
      </vt:variant>
      <vt:variant>
        <vt:i4>1900605</vt:i4>
      </vt:variant>
      <vt:variant>
        <vt:i4>430</vt:i4>
      </vt:variant>
      <vt:variant>
        <vt:i4>0</vt:i4>
      </vt:variant>
      <vt:variant>
        <vt:i4>5</vt:i4>
      </vt:variant>
      <vt:variant>
        <vt:lpwstr/>
      </vt:variant>
      <vt:variant>
        <vt:lpwstr>_Toc70946658</vt:lpwstr>
      </vt:variant>
      <vt:variant>
        <vt:i4>1179709</vt:i4>
      </vt:variant>
      <vt:variant>
        <vt:i4>424</vt:i4>
      </vt:variant>
      <vt:variant>
        <vt:i4>0</vt:i4>
      </vt:variant>
      <vt:variant>
        <vt:i4>5</vt:i4>
      </vt:variant>
      <vt:variant>
        <vt:lpwstr/>
      </vt:variant>
      <vt:variant>
        <vt:lpwstr>_Toc70946657</vt:lpwstr>
      </vt:variant>
      <vt:variant>
        <vt:i4>1245245</vt:i4>
      </vt:variant>
      <vt:variant>
        <vt:i4>418</vt:i4>
      </vt:variant>
      <vt:variant>
        <vt:i4>0</vt:i4>
      </vt:variant>
      <vt:variant>
        <vt:i4>5</vt:i4>
      </vt:variant>
      <vt:variant>
        <vt:lpwstr/>
      </vt:variant>
      <vt:variant>
        <vt:lpwstr>_Toc70946656</vt:lpwstr>
      </vt:variant>
      <vt:variant>
        <vt:i4>1048637</vt:i4>
      </vt:variant>
      <vt:variant>
        <vt:i4>412</vt:i4>
      </vt:variant>
      <vt:variant>
        <vt:i4>0</vt:i4>
      </vt:variant>
      <vt:variant>
        <vt:i4>5</vt:i4>
      </vt:variant>
      <vt:variant>
        <vt:lpwstr/>
      </vt:variant>
      <vt:variant>
        <vt:lpwstr>_Toc70946655</vt:lpwstr>
      </vt:variant>
      <vt:variant>
        <vt:i4>1114173</vt:i4>
      </vt:variant>
      <vt:variant>
        <vt:i4>406</vt:i4>
      </vt:variant>
      <vt:variant>
        <vt:i4>0</vt:i4>
      </vt:variant>
      <vt:variant>
        <vt:i4>5</vt:i4>
      </vt:variant>
      <vt:variant>
        <vt:lpwstr/>
      </vt:variant>
      <vt:variant>
        <vt:lpwstr>_Toc70946654</vt:lpwstr>
      </vt:variant>
      <vt:variant>
        <vt:i4>1441853</vt:i4>
      </vt:variant>
      <vt:variant>
        <vt:i4>400</vt:i4>
      </vt:variant>
      <vt:variant>
        <vt:i4>0</vt:i4>
      </vt:variant>
      <vt:variant>
        <vt:i4>5</vt:i4>
      </vt:variant>
      <vt:variant>
        <vt:lpwstr/>
      </vt:variant>
      <vt:variant>
        <vt:lpwstr>_Toc70946653</vt:lpwstr>
      </vt:variant>
      <vt:variant>
        <vt:i4>1507389</vt:i4>
      </vt:variant>
      <vt:variant>
        <vt:i4>394</vt:i4>
      </vt:variant>
      <vt:variant>
        <vt:i4>0</vt:i4>
      </vt:variant>
      <vt:variant>
        <vt:i4>5</vt:i4>
      </vt:variant>
      <vt:variant>
        <vt:lpwstr/>
      </vt:variant>
      <vt:variant>
        <vt:lpwstr>_Toc70946652</vt:lpwstr>
      </vt:variant>
      <vt:variant>
        <vt:i4>1310781</vt:i4>
      </vt:variant>
      <vt:variant>
        <vt:i4>388</vt:i4>
      </vt:variant>
      <vt:variant>
        <vt:i4>0</vt:i4>
      </vt:variant>
      <vt:variant>
        <vt:i4>5</vt:i4>
      </vt:variant>
      <vt:variant>
        <vt:lpwstr/>
      </vt:variant>
      <vt:variant>
        <vt:lpwstr>_Toc70946651</vt:lpwstr>
      </vt:variant>
      <vt:variant>
        <vt:i4>1376317</vt:i4>
      </vt:variant>
      <vt:variant>
        <vt:i4>382</vt:i4>
      </vt:variant>
      <vt:variant>
        <vt:i4>0</vt:i4>
      </vt:variant>
      <vt:variant>
        <vt:i4>5</vt:i4>
      </vt:variant>
      <vt:variant>
        <vt:lpwstr/>
      </vt:variant>
      <vt:variant>
        <vt:lpwstr>_Toc70946650</vt:lpwstr>
      </vt:variant>
      <vt:variant>
        <vt:i4>1835068</vt:i4>
      </vt:variant>
      <vt:variant>
        <vt:i4>376</vt:i4>
      </vt:variant>
      <vt:variant>
        <vt:i4>0</vt:i4>
      </vt:variant>
      <vt:variant>
        <vt:i4>5</vt:i4>
      </vt:variant>
      <vt:variant>
        <vt:lpwstr/>
      </vt:variant>
      <vt:variant>
        <vt:lpwstr>_Toc70946649</vt:lpwstr>
      </vt:variant>
      <vt:variant>
        <vt:i4>1900604</vt:i4>
      </vt:variant>
      <vt:variant>
        <vt:i4>370</vt:i4>
      </vt:variant>
      <vt:variant>
        <vt:i4>0</vt:i4>
      </vt:variant>
      <vt:variant>
        <vt:i4>5</vt:i4>
      </vt:variant>
      <vt:variant>
        <vt:lpwstr/>
      </vt:variant>
      <vt:variant>
        <vt:lpwstr>_Toc70946648</vt:lpwstr>
      </vt:variant>
      <vt:variant>
        <vt:i4>1179708</vt:i4>
      </vt:variant>
      <vt:variant>
        <vt:i4>364</vt:i4>
      </vt:variant>
      <vt:variant>
        <vt:i4>0</vt:i4>
      </vt:variant>
      <vt:variant>
        <vt:i4>5</vt:i4>
      </vt:variant>
      <vt:variant>
        <vt:lpwstr/>
      </vt:variant>
      <vt:variant>
        <vt:lpwstr>_Toc70946647</vt:lpwstr>
      </vt:variant>
      <vt:variant>
        <vt:i4>1245244</vt:i4>
      </vt:variant>
      <vt:variant>
        <vt:i4>358</vt:i4>
      </vt:variant>
      <vt:variant>
        <vt:i4>0</vt:i4>
      </vt:variant>
      <vt:variant>
        <vt:i4>5</vt:i4>
      </vt:variant>
      <vt:variant>
        <vt:lpwstr/>
      </vt:variant>
      <vt:variant>
        <vt:lpwstr>_Toc70946646</vt:lpwstr>
      </vt:variant>
      <vt:variant>
        <vt:i4>1048636</vt:i4>
      </vt:variant>
      <vt:variant>
        <vt:i4>352</vt:i4>
      </vt:variant>
      <vt:variant>
        <vt:i4>0</vt:i4>
      </vt:variant>
      <vt:variant>
        <vt:i4>5</vt:i4>
      </vt:variant>
      <vt:variant>
        <vt:lpwstr/>
      </vt:variant>
      <vt:variant>
        <vt:lpwstr>_Toc70946645</vt:lpwstr>
      </vt:variant>
      <vt:variant>
        <vt:i4>1114172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_Toc70946644</vt:lpwstr>
      </vt:variant>
      <vt:variant>
        <vt:i4>1441852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_Toc70946643</vt:lpwstr>
      </vt:variant>
      <vt:variant>
        <vt:i4>1507388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_Toc70946642</vt:lpwstr>
      </vt:variant>
      <vt:variant>
        <vt:i4>1310780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_Toc70946641</vt:lpwstr>
      </vt:variant>
      <vt:variant>
        <vt:i4>1376316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_Toc70946640</vt:lpwstr>
      </vt:variant>
      <vt:variant>
        <vt:i4>1835067</vt:i4>
      </vt:variant>
      <vt:variant>
        <vt:i4>316</vt:i4>
      </vt:variant>
      <vt:variant>
        <vt:i4>0</vt:i4>
      </vt:variant>
      <vt:variant>
        <vt:i4>5</vt:i4>
      </vt:variant>
      <vt:variant>
        <vt:lpwstr/>
      </vt:variant>
      <vt:variant>
        <vt:lpwstr>_Toc70946639</vt:lpwstr>
      </vt:variant>
      <vt:variant>
        <vt:i4>1900603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_Toc70946638</vt:lpwstr>
      </vt:variant>
      <vt:variant>
        <vt:i4>1179707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_Toc70946637</vt:lpwstr>
      </vt:variant>
      <vt:variant>
        <vt:i4>1245243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_Toc70946636</vt:lpwstr>
      </vt:variant>
      <vt:variant>
        <vt:i4>1048635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_Toc70946635</vt:lpwstr>
      </vt:variant>
      <vt:variant>
        <vt:i4>1114171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_Toc70946634</vt:lpwstr>
      </vt:variant>
      <vt:variant>
        <vt:i4>1441851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_Toc70946633</vt:lpwstr>
      </vt:variant>
      <vt:variant>
        <vt:i4>1507387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_Toc70946632</vt:lpwstr>
      </vt:variant>
      <vt:variant>
        <vt:i4>1310779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_Toc70946631</vt:lpwstr>
      </vt:variant>
      <vt:variant>
        <vt:i4>1376315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_Toc70946630</vt:lpwstr>
      </vt:variant>
      <vt:variant>
        <vt:i4>1835066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_Toc70946629</vt:lpwstr>
      </vt:variant>
      <vt:variant>
        <vt:i4>1900602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_Toc70946628</vt:lpwstr>
      </vt:variant>
      <vt:variant>
        <vt:i4>1179706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_Toc70946627</vt:lpwstr>
      </vt:variant>
      <vt:variant>
        <vt:i4>1245242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_Toc70946626</vt:lpwstr>
      </vt:variant>
      <vt:variant>
        <vt:i4>1048634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_Toc70946625</vt:lpwstr>
      </vt:variant>
      <vt:variant>
        <vt:i4>1114170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_Toc70946624</vt:lpwstr>
      </vt:variant>
      <vt:variant>
        <vt:i4>1441850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_Toc70946623</vt:lpwstr>
      </vt:variant>
      <vt:variant>
        <vt:i4>1507386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_Toc70946622</vt:lpwstr>
      </vt:variant>
      <vt:variant>
        <vt:i4>1310778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_Toc70946621</vt:lpwstr>
      </vt:variant>
      <vt:variant>
        <vt:i4>1376314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_Toc70946620</vt:lpwstr>
      </vt:variant>
      <vt:variant>
        <vt:i4>1835065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_Toc70946619</vt:lpwstr>
      </vt:variant>
      <vt:variant>
        <vt:i4>1900601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_Toc70946618</vt:lpwstr>
      </vt:variant>
      <vt:variant>
        <vt:i4>1179705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_Toc70946617</vt:lpwstr>
      </vt:variant>
      <vt:variant>
        <vt:i4>1245241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_Toc70946616</vt:lpwstr>
      </vt:variant>
      <vt:variant>
        <vt:i4>1048633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_Toc70946615</vt:lpwstr>
      </vt:variant>
      <vt:variant>
        <vt:i4>1114169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_Toc70946614</vt:lpwstr>
      </vt:variant>
      <vt:variant>
        <vt:i4>1441849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_Toc70946613</vt:lpwstr>
      </vt:variant>
      <vt:variant>
        <vt:i4>1507385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_Toc70946612</vt:lpwstr>
      </vt:variant>
      <vt:variant>
        <vt:i4>1310777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_Toc70946611</vt:lpwstr>
      </vt:variant>
      <vt:variant>
        <vt:i4>1376313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_Toc70946610</vt:lpwstr>
      </vt:variant>
      <vt:variant>
        <vt:i4>1835064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_Toc70946609</vt:lpwstr>
      </vt:variant>
      <vt:variant>
        <vt:i4>1900600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_Toc70946608</vt:lpwstr>
      </vt:variant>
      <vt:variant>
        <vt:i4>1179704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_Toc70946607</vt:lpwstr>
      </vt:variant>
      <vt:variant>
        <vt:i4>1245240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_Toc70946606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DCS AWS HLA</dc:title>
  <dc:subject/>
  <dc:creator>Mithbawkar, Rajiv</dc:creator>
  <cp:keywords/>
  <cp:lastModifiedBy>Wadekar, Kirti</cp:lastModifiedBy>
  <cp:revision>6</cp:revision>
  <cp:lastPrinted>2021-08-02T16:20:00Z</cp:lastPrinted>
  <dcterms:created xsi:type="dcterms:W3CDTF">2022-04-06T09:35:00Z</dcterms:created>
  <dcterms:modified xsi:type="dcterms:W3CDTF">2022-04-06T13:18:00Z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Martin Foote</vt:lpwstr>
  </property>
  <property fmtid="{D5CDD505-2E9C-101B-9397-08002B2CF9AE}" pid="3" name="AuthorCode">
    <vt:lpwstr/>
  </property>
  <property fmtid="{D5CDD505-2E9C-101B-9397-08002B2CF9AE}" pid="4" name="CellNameInFooter">
    <vt:lpwstr>Atos</vt:lpwstr>
  </property>
  <property fmtid="{D5CDD505-2E9C-101B-9397-08002B2CF9AE}" pid="5" name="Classification">
    <vt:lpwstr>Atos for internal use</vt:lpwstr>
  </property>
  <property fmtid="{D5CDD505-2E9C-101B-9397-08002B2CF9AE}" pid="6" name="Classification1">
    <vt:lpwstr>Public</vt:lpwstr>
  </property>
  <property fmtid="{D5CDD505-2E9C-101B-9397-08002B2CF9AE}" pid="7" name="Classification2">
    <vt:lpwstr>Atos for internal use</vt:lpwstr>
  </property>
  <property fmtid="{D5CDD505-2E9C-101B-9397-08002B2CF9AE}" pid="8" name="Classification3">
    <vt:lpwstr>Atos Confidential - Commercial in confidence</vt:lpwstr>
  </property>
  <property fmtid="{D5CDD505-2E9C-101B-9397-08002B2CF9AE}" pid="9" name="Classification4">
    <vt:lpwstr>Atos Confidential</vt:lpwstr>
  </property>
  <property fmtid="{D5CDD505-2E9C-101B-9397-08002B2CF9AE}" pid="10" name="Classification5">
    <vt:lpwstr>Atos Secret</vt:lpwstr>
  </property>
  <property fmtid="{D5CDD505-2E9C-101B-9397-08002B2CF9AE}" pid="11" name="CompanyCode">
    <vt:lpwstr/>
  </property>
  <property fmtid="{D5CDD505-2E9C-101B-9397-08002B2CF9AE}" pid="12" name="CompanyName">
    <vt:lpwstr>Atos</vt:lpwstr>
  </property>
  <property fmtid="{D5CDD505-2E9C-101B-9397-08002B2CF9AE}" pid="13" name="CompanyNameLegal">
    <vt:lpwstr>Atos UK Ltd</vt:lpwstr>
  </property>
  <property fmtid="{D5CDD505-2E9C-101B-9397-08002B2CF9AE}" pid="14" name="Copyright">
    <vt:lpwstr>2021</vt:lpwstr>
  </property>
  <property fmtid="{D5CDD505-2E9C-101B-9397-08002B2CF9AE}" pid="15" name="Copyright2">
    <vt:lpwstr/>
  </property>
  <property fmtid="{D5CDD505-2E9C-101B-9397-08002B2CF9AE}" pid="16" name="DatesReview">
    <vt:lpwstr/>
  </property>
  <property fmtid="{D5CDD505-2E9C-101B-9397-08002B2CF9AE}" pid="17" name="DatesRfO">
    <vt:lpwstr/>
  </property>
  <property fmtid="{D5CDD505-2E9C-101B-9397-08002B2CF9AE}" pid="18" name="DatesRfT">
    <vt:lpwstr/>
  </property>
  <property fmtid="{D5CDD505-2E9C-101B-9397-08002B2CF9AE}" pid="19" name="DocDate">
    <vt:lpwstr/>
  </property>
  <property fmtid="{D5CDD505-2E9C-101B-9397-08002B2CF9AE}" pid="20" name="DocumentNumber">
    <vt:lpwstr>CCT-FFF-XXXX</vt:lpwstr>
  </property>
  <property fmtid="{D5CDD505-2E9C-101B-9397-08002B2CF9AE}" pid="21" name="DocumentNumberTbx">
    <vt:lpwstr>CCT-FFF-XXXX</vt:lpwstr>
  </property>
  <property fmtid="{D5CDD505-2E9C-101B-9397-08002B2CF9AE}" pid="22" name="Footer2">
    <vt:lpwstr/>
  </property>
  <property fmtid="{D5CDD505-2E9C-101B-9397-08002B2CF9AE}" pid="23" name="HeaderField1">
    <vt:lpwstr>Version: </vt:lpwstr>
  </property>
  <property fmtid="{D5CDD505-2E9C-101B-9397-08002B2CF9AE}" pid="24" name="HeaderField1Tbx">
    <vt:lpwstr>Automatic</vt:lpwstr>
  </property>
  <property fmtid="{D5CDD505-2E9C-101B-9397-08002B2CF9AE}" pid="25" name="HeaderField3">
    <vt:lpwstr>Doc. No.: CCT-FFF-XXXX</vt:lpwstr>
  </property>
  <property fmtid="{D5CDD505-2E9C-101B-9397-08002B2CF9AE}" pid="26" name="HeaderField3Tbx">
    <vt:lpwstr>Automatic</vt:lpwstr>
  </property>
  <property fmtid="{D5CDD505-2E9C-101B-9397-08002B2CF9AE}" pid="27" name="LanguageCode">
    <vt:lpwstr>US</vt:lpwstr>
  </property>
  <property fmtid="{D5CDD505-2E9C-101B-9397-08002B2CF9AE}" pid="28" name="lblAuthor">
    <vt:lpwstr>Author</vt:lpwstr>
  </property>
  <property fmtid="{D5CDD505-2E9C-101B-9397-08002B2CF9AE}" pid="29" name="lblAuthors">
    <vt:lpwstr>Author(s)</vt:lpwstr>
  </property>
  <property fmtid="{D5CDD505-2E9C-101B-9397-08002B2CF9AE}" pid="30" name="lblChapter">
    <vt:lpwstr>Chapter one</vt:lpwstr>
  </property>
  <property fmtid="{D5CDD505-2E9C-101B-9397-08002B2CF9AE}" pid="31" name="lblContents">
    <vt:lpwstr>Contents</vt:lpwstr>
  </property>
  <property fmtid="{D5CDD505-2E9C-101B-9397-08002B2CF9AE}" pid="32" name="lblCopyright">
    <vt:lpwstr>All rights reserved.</vt:lpwstr>
  </property>
  <property fmtid="{D5CDD505-2E9C-101B-9397-08002B2CF9AE}" pid="33" name="lblCopyright2">
    <vt:lpwstr>Reproduction in whole or in part is prohibited without the prior written consent of the copyright owner.</vt:lpwstr>
  </property>
  <property fmtid="{D5CDD505-2E9C-101B-9397-08002B2CF9AE}" pid="34" name="lblDate">
    <vt:lpwstr>Date</vt:lpwstr>
  </property>
  <property fmtid="{D5CDD505-2E9C-101B-9397-08002B2CF9AE}" pid="35" name="lblDatesReview">
    <vt:lpwstr>Review before</vt:lpwstr>
  </property>
  <property fmtid="{D5CDD505-2E9C-101B-9397-08002B2CF9AE}" pid="36" name="lblDatesRfO">
    <vt:lpwstr>Released for operations</vt:lpwstr>
  </property>
  <property fmtid="{D5CDD505-2E9C-101B-9397-08002B2CF9AE}" pid="37" name="lblDatesRfT">
    <vt:lpwstr>Released for training</vt:lpwstr>
  </property>
  <property fmtid="{D5CDD505-2E9C-101B-9397-08002B2CF9AE}" pid="38" name="lbldcocAdditional">
    <vt:lpwstr>Additional Information</vt:lpwstr>
  </property>
  <property fmtid="{D5CDD505-2E9C-101B-9397-08002B2CF9AE}" pid="39" name="lbldcocAppendices">
    <vt:lpwstr>Appendices</vt:lpwstr>
  </property>
  <property fmtid="{D5CDD505-2E9C-101B-9397-08002B2CF9AE}" pid="40" name="lbldcocAppendicesTitle">
    <vt:lpwstr>xxxTitle textxxxxxxx</vt:lpwstr>
  </property>
  <property fmtid="{D5CDD505-2E9C-101B-9397-08002B2CF9AE}" pid="41" name="lbldcocCritical">
    <vt:lpwstr>Critical elements</vt:lpwstr>
  </property>
  <property fmtid="{D5CDD505-2E9C-101B-9397-08002B2CF9AE}" pid="42" name="lbldcocDescription">
    <vt:lpwstr>Description</vt:lpwstr>
  </property>
  <property fmtid="{D5CDD505-2E9C-101B-9397-08002B2CF9AE}" pid="43" name="lbldcocDocumentControl">
    <vt:lpwstr>Document control</vt:lpwstr>
  </property>
  <property fmtid="{D5CDD505-2E9C-101B-9397-08002B2CF9AE}" pid="44" name="lbldcocFlowchart">
    <vt:lpwstr>Flowchart</vt:lpwstr>
  </property>
  <property fmtid="{D5CDD505-2E9C-101B-9397-08002B2CF9AE}" pid="45" name="lbldcocHardware">
    <vt:lpwstr>Hardware / Software</vt:lpwstr>
  </property>
  <property fmtid="{D5CDD505-2E9C-101B-9397-08002B2CF9AE}" pid="46" name="lbldcocHardwareComments">
    <vt:lpwstr>Comments</vt:lpwstr>
  </property>
  <property fmtid="{D5CDD505-2E9C-101B-9397-08002B2CF9AE}" pid="47" name="lbldcocHardwareID">
    <vt:lpwstr>Hardware / Software identifier</vt:lpwstr>
  </property>
  <property fmtid="{D5CDD505-2E9C-101B-9397-08002B2CF9AE}" pid="48" name="lbldcocInput">
    <vt:lpwstr>Input</vt:lpwstr>
  </property>
  <property fmtid="{D5CDD505-2E9C-101B-9397-08002B2CF9AE}" pid="49" name="lbldcocInterfaces">
    <vt:lpwstr>Interfaces</vt:lpwstr>
  </property>
  <property fmtid="{D5CDD505-2E9C-101B-9397-08002B2CF9AE}" pid="50" name="lbldcocInterfacesInterfaceToOther">
    <vt:lpwstr>Interface to other procedures</vt:lpwstr>
  </property>
  <property fmtid="{D5CDD505-2E9C-101B-9397-08002B2CF9AE}" pid="51" name="lbldcocInterfacesInterfaceToUnit">
    <vt:lpwstr>Interface to unit roles</vt:lpwstr>
  </property>
  <property fmtid="{D5CDD505-2E9C-101B-9397-08002B2CF9AE}" pid="52" name="lbldcocInterfacesStepno">
    <vt:lpwstr>Stepno</vt:lpwstr>
  </property>
  <property fmtid="{D5CDD505-2E9C-101B-9397-08002B2CF9AE}" pid="53" name="lbldcocInterfacesTools">
    <vt:lpwstr>Tools</vt:lpwstr>
  </property>
  <property fmtid="{D5CDD505-2E9C-101B-9397-08002B2CF9AE}" pid="54" name="lbldcocInterfacesWork">
    <vt:lpwstr>Work instruction</vt:lpwstr>
  </property>
  <property fmtid="{D5CDD505-2E9C-101B-9397-08002B2CF9AE}" pid="55" name="lbldcocOutpuInputFor">
    <vt:lpwstr>Input for (process or organization)</vt:lpwstr>
  </property>
  <property fmtid="{D5CDD505-2E9C-101B-9397-08002B2CF9AE}" pid="56" name="lbldcocOutput">
    <vt:lpwstr>Output</vt:lpwstr>
  </property>
  <property fmtid="{D5CDD505-2E9C-101B-9397-08002B2CF9AE}" pid="57" name="lbldcocOutputDescription">
    <vt:lpwstr>Description</vt:lpwstr>
  </property>
  <property fmtid="{D5CDD505-2E9C-101B-9397-08002B2CF9AE}" pid="58" name="lbldcocOutputFrom">
    <vt:lpwstr>Output from (process or organization)</vt:lpwstr>
  </property>
  <property fmtid="{D5CDD505-2E9C-101B-9397-08002B2CF9AE}" pid="59" name="lbldcocPrerequisites">
    <vt:lpwstr>Prerequisites</vt:lpwstr>
  </property>
  <property fmtid="{D5CDD505-2E9C-101B-9397-08002B2CF9AE}" pid="60" name="lbldcocProcedure">
    <vt:lpwstr>Procedure</vt:lpwstr>
  </property>
  <property fmtid="{D5CDD505-2E9C-101B-9397-08002B2CF9AE}" pid="61" name="lbldcocProcedureControl">
    <vt:lpwstr>Procedure control</vt:lpwstr>
  </property>
  <property fmtid="{D5CDD505-2E9C-101B-9397-08002B2CF9AE}" pid="62" name="lbldcocProcedureDescription">
    <vt:lpwstr>Procedure description</vt:lpwstr>
  </property>
  <property fmtid="{D5CDD505-2E9C-101B-9397-08002B2CF9AE}" pid="63" name="lbldcocPurpose">
    <vt:lpwstr>Purpose</vt:lpwstr>
  </property>
  <property fmtid="{D5CDD505-2E9C-101B-9397-08002B2CF9AE}" pid="64" name="lbldcocQuality">
    <vt:lpwstr>Quality records</vt:lpwstr>
  </property>
  <property fmtid="{D5CDD505-2E9C-101B-9397-08002B2CF9AE}" pid="65" name="lbldcocQualityArchivalLocation">
    <vt:lpwstr>Archival Location</vt:lpwstr>
  </property>
  <property fmtid="{D5CDD505-2E9C-101B-9397-08002B2CF9AE}" pid="66" name="lbldcocQualityArchived">
    <vt:lpwstr>The following quality records are archived:</vt:lpwstr>
  </property>
  <property fmtid="{D5CDD505-2E9C-101B-9397-08002B2CF9AE}" pid="67" name="lbldcocQualityName1">
    <vt:lpwstr>Name</vt:lpwstr>
  </property>
  <property fmtid="{D5CDD505-2E9C-101B-9397-08002B2CF9AE}" pid="68" name="lbldcocQualityName2">
    <vt:lpwstr>(quality record ID)</vt:lpwstr>
  </property>
  <property fmtid="{D5CDD505-2E9C-101B-9397-08002B2CF9AE}" pid="69" name="lbldcocQualityResponsible">
    <vt:lpwstr>Responsible</vt:lpwstr>
  </property>
  <property fmtid="{D5CDD505-2E9C-101B-9397-08002B2CF9AE}" pid="70" name="lbldcocQualityRetention">
    <vt:lpwstr>Retention period</vt:lpwstr>
  </property>
  <property fmtid="{D5CDD505-2E9C-101B-9397-08002B2CF9AE}" pid="71" name="lbldcocQualityUse">
    <vt:lpwstr>Use</vt:lpwstr>
  </property>
  <property fmtid="{D5CDD505-2E9C-101B-9397-08002B2CF9AE}" pid="72" name="lbldcocRelatedDocs">
    <vt:lpwstr>Related documents</vt:lpwstr>
  </property>
  <property fmtid="{D5CDD505-2E9C-101B-9397-08002B2CF9AE}" pid="73" name="lbldcocRelatedDocsDocLocation">
    <vt:lpwstr>Document location</vt:lpwstr>
  </property>
  <property fmtid="{D5CDD505-2E9C-101B-9397-08002B2CF9AE}" pid="74" name="lbldcocRelatedDocsTitle">
    <vt:lpwstr>Title</vt:lpwstr>
  </property>
  <property fmtid="{D5CDD505-2E9C-101B-9397-08002B2CF9AE}" pid="75" name="lbldcocRelatedDocsWork">
    <vt:lpwstr>Work instruction / Procedure number</vt:lpwstr>
  </property>
  <property fmtid="{D5CDD505-2E9C-101B-9397-08002B2CF9AE}" pid="76" name="lbldcocResponsibilities">
    <vt:lpwstr>Responsibilities</vt:lpwstr>
  </property>
  <property fmtid="{D5CDD505-2E9C-101B-9397-08002B2CF9AE}" pid="77" name="lbldcocResponsibilitiesAccountable">
    <vt:lpwstr>A = Accountable</vt:lpwstr>
  </property>
  <property fmtid="{D5CDD505-2E9C-101B-9397-08002B2CF9AE}" pid="78" name="lbldcocResponsibilitiesConsulted">
    <vt:lpwstr>C = Consulted</vt:lpwstr>
  </property>
  <property fmtid="{D5CDD505-2E9C-101B-9397-08002B2CF9AE}" pid="79" name="lbldcocResponsibilitiesInformed">
    <vt:lpwstr>I = Informed</vt:lpwstr>
  </property>
  <property fmtid="{D5CDD505-2E9C-101B-9397-08002B2CF9AE}" pid="80" name="lbldcocResponsibilitiesProcedure">
    <vt:lpwstr>Procedure step description</vt:lpwstr>
  </property>
  <property fmtid="{D5CDD505-2E9C-101B-9397-08002B2CF9AE}" pid="81" name="lbldcocResponsibilitiesResponsible">
    <vt:lpwstr>R = Responsible</vt:lpwstr>
  </property>
  <property fmtid="{D5CDD505-2E9C-101B-9397-08002B2CF9AE}" pid="82" name="lbldcocResponsibilitiesRole">
    <vt:lpwstr>Role</vt:lpwstr>
  </property>
  <property fmtid="{D5CDD505-2E9C-101B-9397-08002B2CF9AE}" pid="83" name="lbldcocResponsibilitiesStepno">
    <vt:lpwstr>Stepno</vt:lpwstr>
  </property>
  <property fmtid="{D5CDD505-2E9C-101B-9397-08002B2CF9AE}" pid="84" name="lbldcocRules">
    <vt:lpwstr>Rules and exceptions</vt:lpwstr>
  </property>
  <property fmtid="{D5CDD505-2E9C-101B-9397-08002B2CF9AE}" pid="85" name="lbldcocScope">
    <vt:lpwstr>Scope</vt:lpwstr>
  </property>
  <property fmtid="{D5CDD505-2E9C-101B-9397-08002B2CF9AE}" pid="86" name="lbldcocSites">
    <vt:lpwstr>Organization / Sites</vt:lpwstr>
  </property>
  <property fmtid="{D5CDD505-2E9C-101B-9397-08002B2CF9AE}" pid="87" name="lbldcocSitesComments">
    <vt:lpwstr>Comments</vt:lpwstr>
  </property>
  <property fmtid="{D5CDD505-2E9C-101B-9397-08002B2CF9AE}" pid="88" name="lbldcocSitesID">
    <vt:lpwstr>Organization / Site identifier</vt:lpwstr>
  </property>
  <property fmtid="{D5CDD505-2E9C-101B-9397-08002B2CF9AE}" pid="89" name="lbldcocStepsDescription">
    <vt:lpwstr>Steps description</vt:lpwstr>
  </property>
  <property fmtid="{D5CDD505-2E9C-101B-9397-08002B2CF9AE}" pid="90" name="lbldcocStepsInput">
    <vt:lpwstr>Input</vt:lpwstr>
  </property>
  <property fmtid="{D5CDD505-2E9C-101B-9397-08002B2CF9AE}" pid="91" name="lbldcocStepsInputFrom">
    <vt:lpwstr>Input from</vt:lpwstr>
  </property>
  <property fmtid="{D5CDD505-2E9C-101B-9397-08002B2CF9AE}" pid="92" name="lbldcocStepsOutput">
    <vt:lpwstr>Output</vt:lpwstr>
  </property>
  <property fmtid="{D5CDD505-2E9C-101B-9397-08002B2CF9AE}" pid="93" name="lbldcocStepsOutputTo">
    <vt:lpwstr>Output to</vt:lpwstr>
  </property>
  <property fmtid="{D5CDD505-2E9C-101B-9397-08002B2CF9AE}" pid="94" name="lbldcocStepsProcedure">
    <vt:lpwstr>Procedure step description</vt:lpwstr>
  </property>
  <property fmtid="{D5CDD505-2E9C-101B-9397-08002B2CF9AE}" pid="95" name="lbldcocStepsStepno">
    <vt:lpwstr>Stepno</vt:lpwstr>
  </property>
  <property fmtid="{D5CDD505-2E9C-101B-9397-08002B2CF9AE}" pid="96" name="lbldcocSupportiveDocs">
    <vt:lpwstr>Supportive documents</vt:lpwstr>
  </property>
  <property fmtid="{D5CDD505-2E9C-101B-9397-08002B2CF9AE}" pid="97" name="lbldcocSupportiveDocsDocLocation">
    <vt:lpwstr>Document location</vt:lpwstr>
  </property>
  <property fmtid="{D5CDD505-2E9C-101B-9397-08002B2CF9AE}" pid="98" name="lbldcocSupportiveDocsTitle">
    <vt:lpwstr>Title</vt:lpwstr>
  </property>
  <property fmtid="{D5CDD505-2E9C-101B-9397-08002B2CF9AE}" pid="99" name="lbldcocTraining">
    <vt:lpwstr>Training</vt:lpwstr>
  </property>
  <property fmtid="{D5CDD505-2E9C-101B-9397-08002B2CF9AE}" pid="100" name="lbldcocTrainingExplanation">
    <vt:lpwstr>Explanation of skills and / or training required</vt:lpwstr>
  </property>
  <property fmtid="{D5CDD505-2E9C-101B-9397-08002B2CF9AE}" pid="101" name="lbldcocTrainingProcedure">
    <vt:lpwstr>Procedure step</vt:lpwstr>
  </property>
  <property fmtid="{D5CDD505-2E9C-101B-9397-08002B2CF9AE}" pid="102" name="lbldcocTrainingRole">
    <vt:lpwstr>Role</vt:lpwstr>
  </property>
  <property fmtid="{D5CDD505-2E9C-101B-9397-08002B2CF9AE}" pid="103" name="lblDescription">
    <vt:lpwstr>Description</vt:lpwstr>
  </property>
  <property fmtid="{D5CDD505-2E9C-101B-9397-08002B2CF9AE}" pid="104" name="lblDocNo">
    <vt:lpwstr>Doc. No.</vt:lpwstr>
  </property>
  <property fmtid="{D5CDD505-2E9C-101B-9397-08002B2CF9AE}" pid="105" name="lblDocumentDate">
    <vt:lpwstr>Document date</vt:lpwstr>
  </property>
  <property fmtid="{D5CDD505-2E9C-101B-9397-08002B2CF9AE}" pid="106" name="lblDocumentNumber">
    <vt:lpwstr>document number</vt:lpwstr>
  </property>
  <property fmtid="{D5CDD505-2E9C-101B-9397-08002B2CF9AE}" pid="107" name="lblInitials">
    <vt:lpwstr>Initials</vt:lpwstr>
  </property>
  <property fmtid="{D5CDD505-2E9C-101B-9397-08002B2CF9AE}" pid="108" name="lblListOfChanges">
    <vt:lpwstr>List of changes</vt:lpwstr>
  </property>
  <property fmtid="{D5CDD505-2E9C-101B-9397-08002B2CF9AE}" pid="109" name="lblMatDate">
    <vt:lpwstr>Date</vt:lpwstr>
  </property>
  <property fmtid="{D5CDD505-2E9C-101B-9397-08002B2CF9AE}" pid="110" name="lblMatDocumentOwner">
    <vt:lpwstr>Document Owner</vt:lpwstr>
  </property>
  <property fmtid="{D5CDD505-2E9C-101B-9397-08002B2CF9AE}" pid="111" name="lblMatName">
    <vt:lpwstr>Name</vt:lpwstr>
  </property>
  <property fmtid="{D5CDD505-2E9C-101B-9397-08002B2CF9AE}" pid="112" name="lblMatQualityAssuranceFunction">
    <vt:lpwstr>Quality Assurance Function</vt:lpwstr>
  </property>
  <property fmtid="{D5CDD505-2E9C-101B-9397-08002B2CF9AE}" pid="113" name="lblMatRecordOwner">
    <vt:lpwstr>Record owner</vt:lpwstr>
  </property>
  <property fmtid="{D5CDD505-2E9C-101B-9397-08002B2CF9AE}" pid="114" name="lblMatReviewer1">
    <vt:lpwstr>Reviewer 1</vt:lpwstr>
  </property>
  <property fmtid="{D5CDD505-2E9C-101B-9397-08002B2CF9AE}" pid="115" name="lblMatReviewer2">
    <vt:lpwstr>Reviewer 2</vt:lpwstr>
  </property>
  <property fmtid="{D5CDD505-2E9C-101B-9397-08002B2CF9AE}" pid="116" name="lblMatRole">
    <vt:lpwstr>Role</vt:lpwstr>
  </property>
  <property fmtid="{D5CDD505-2E9C-101B-9397-08002B2CF9AE}" pid="117" name="lblMatSeniorManager">
    <vt:lpwstr>Senior Manager Atos</vt:lpwstr>
  </property>
  <property fmtid="{D5CDD505-2E9C-101B-9397-08002B2CF9AE}" pid="118" name="lblMatSignature">
    <vt:lpwstr>Signature</vt:lpwstr>
  </property>
  <property fmtid="{D5CDD505-2E9C-101B-9397-08002B2CF9AE}" pid="119" name="lblNumberOfPages">
    <vt:lpwstr>Number of pages</vt:lpwstr>
  </property>
  <property fmtid="{D5CDD505-2E9C-101B-9397-08002B2CF9AE}" pid="120" name="lblOf">
    <vt:lpwstr>of</vt:lpwstr>
  </property>
  <property fmtid="{D5CDD505-2E9C-101B-9397-08002B2CF9AE}" pid="121" name="lblOwner">
    <vt:lpwstr>Owner</vt:lpwstr>
  </property>
  <property fmtid="{D5CDD505-2E9C-101B-9397-08002B2CF9AE}" pid="122" name="lblQuestions">
    <vt:lpwstr>For any questions or remarks on this document, please contact</vt:lpwstr>
  </property>
  <property fmtid="{D5CDD505-2E9C-101B-9397-08002B2CF9AE}" pid="123" name="lblRecordReference">
    <vt:lpwstr>record reference</vt:lpwstr>
  </property>
  <property fmtid="{D5CDD505-2E9C-101B-9397-08002B2CF9AE}" pid="124" name="lblSource">
    <vt:lpwstr>Source</vt:lpwstr>
  </property>
  <property fmtid="{D5CDD505-2E9C-101B-9397-08002B2CF9AE}" pid="125" name="lblStatus">
    <vt:lpwstr>Status</vt:lpwstr>
  </property>
  <property fmtid="{D5CDD505-2E9C-101B-9397-08002B2CF9AE}" pid="126" name="lblTargetDistribution">
    <vt:lpwstr>Distribution / publication method</vt:lpwstr>
  </property>
  <property fmtid="{D5CDD505-2E9C-101B-9397-08002B2CF9AE}" pid="127" name="lblTargetGroup">
    <vt:lpwstr>Target group</vt:lpwstr>
  </property>
  <property fmtid="{D5CDD505-2E9C-101B-9397-08002B2CF9AE}" pid="128" name="lblTargetReaders">
    <vt:lpwstr>Target readers, communication method</vt:lpwstr>
  </property>
  <property fmtid="{D5CDD505-2E9C-101B-9397-08002B2CF9AE}" pid="129" name="lblTermsAndAbbreviations">
    <vt:lpwstr>Terms and abbreviations</vt:lpwstr>
  </property>
  <property fmtid="{D5CDD505-2E9C-101B-9397-08002B2CF9AE}" pid="130" name="lblTermsDescription">
    <vt:lpwstr>Description</vt:lpwstr>
  </property>
  <property fmtid="{D5CDD505-2E9C-101B-9397-08002B2CF9AE}" pid="131" name="lblTermsSlashAbbreviations">
    <vt:lpwstr>Terms / Abbreviations</vt:lpwstr>
  </property>
  <property fmtid="{D5CDD505-2E9C-101B-9397-08002B2CF9AE}" pid="132" name="lblVersion">
    <vt:lpwstr>version</vt:lpwstr>
  </property>
  <property fmtid="{D5CDD505-2E9C-101B-9397-08002B2CF9AE}" pid="133" name="LevelsInToc">
    <vt:lpwstr>3</vt:lpwstr>
  </property>
  <property fmtid="{D5CDD505-2E9C-101B-9397-08002B2CF9AE}" pid="134" name="Owner">
    <vt:lpwstr>Martin Foote</vt:lpwstr>
  </property>
  <property fmtid="{D5CDD505-2E9C-101B-9397-08002B2CF9AE}" pid="135" name="OwnerMAT">
    <vt:lpwstr/>
  </property>
  <property fmtid="{D5CDD505-2E9C-101B-9397-08002B2CF9AE}" pid="136" name="ProjectProtect">
    <vt:lpwstr>atos</vt:lpwstr>
  </property>
  <property fmtid="{D5CDD505-2E9C-101B-9397-08002B2CF9AE}" pid="137" name="QuestionPhone">
    <vt:lpwstr>07733312877</vt:lpwstr>
  </property>
  <property fmtid="{D5CDD505-2E9C-101B-9397-08002B2CF9AE}" pid="138" name="ReleasedBy">
    <vt:lpwstr/>
  </property>
  <property fmtid="{D5CDD505-2E9C-101B-9397-08002B2CF9AE}" pid="139" name="Source">
    <vt:lpwstr/>
  </property>
  <property fmtid="{D5CDD505-2E9C-101B-9397-08002B2CF9AE}" pid="140" name="Status">
    <vt:lpwstr>Draft</vt:lpwstr>
  </property>
  <property fmtid="{D5CDD505-2E9C-101B-9397-08002B2CF9AE}" pid="141" name="Status1">
    <vt:lpwstr>Draft</vt:lpwstr>
  </property>
  <property fmtid="{D5CDD505-2E9C-101B-9397-08002B2CF9AE}" pid="142" name="Status2">
    <vt:lpwstr>Final</vt:lpwstr>
  </property>
  <property fmtid="{D5CDD505-2E9C-101B-9397-08002B2CF9AE}" pid="143" name="sys_ListSep">
    <vt:lpwstr>;</vt:lpwstr>
  </property>
  <property fmtid="{D5CDD505-2E9C-101B-9397-08002B2CF9AE}" pid="144" name="sys_Template">
    <vt:lpwstr>Report</vt:lpwstr>
  </property>
  <property fmtid="{D5CDD505-2E9C-101B-9397-08002B2CF9AE}" pid="145" name="sys_WordMark_Continued">
    <vt:lpwstr>sys_WordMark_AT_Continued</vt:lpwstr>
  </property>
  <property fmtid="{D5CDD505-2E9C-101B-9397-08002B2CF9AE}" pid="146" name="sys_WordMark_Page1">
    <vt:lpwstr>sys_WordMark_AT_Page1</vt:lpwstr>
  </property>
  <property fmtid="{D5CDD505-2E9C-101B-9397-08002B2CF9AE}" pid="147" name="SystemDate">
    <vt:lpwstr/>
  </property>
  <property fmtid="{D5CDD505-2E9C-101B-9397-08002B2CF9AE}" pid="148" name="Title">
    <vt:lpwstr>DCS AWS HLA</vt:lpwstr>
  </property>
  <property fmtid="{D5CDD505-2E9C-101B-9397-08002B2CF9AE}" pid="149" name="TitleTitlePage">
    <vt:lpwstr>DCS AWS HLA</vt:lpwstr>
  </property>
  <property fmtid="{D5CDD505-2E9C-101B-9397-08002B2CF9AE}" pid="150" name="Version">
    <vt:lpwstr/>
  </property>
  <property fmtid="{D5CDD505-2E9C-101B-9397-08002B2CF9AE}" pid="151" name="ApplicationReleaseDate">
    <vt:lpwstr>01-05-2019</vt:lpwstr>
  </property>
  <property fmtid="{D5CDD505-2E9C-101B-9397-08002B2CF9AE}" pid="152" name="ApplicationReleaseVersion">
    <vt:lpwstr>8.22</vt:lpwstr>
  </property>
  <property fmtid="{D5CDD505-2E9C-101B-9397-08002B2CF9AE}" pid="153" name="Identifier">
    <vt:lpwstr>Atos</vt:lpwstr>
  </property>
  <property fmtid="{D5CDD505-2E9C-101B-9397-08002B2CF9AE}" pid="154" name="AuthorName">
    <vt:lpwstr>Martin Foote</vt:lpwstr>
  </property>
  <property fmtid="{D5CDD505-2E9C-101B-9397-08002B2CF9AE}" pid="155" name="AuthorFunction">
    <vt:lpwstr>Cloud Architect</vt:lpwstr>
  </property>
  <property fmtid="{D5CDD505-2E9C-101B-9397-08002B2CF9AE}" pid="156" name="BrandCode">
    <vt:lpwstr>AT</vt:lpwstr>
  </property>
  <property fmtid="{D5CDD505-2E9C-101B-9397-08002B2CF9AE}" pid="157" name="BrandName">
    <vt:lpwstr>Atos</vt:lpwstr>
  </property>
  <property fmtid="{D5CDD505-2E9C-101B-9397-08002B2CF9AE}" pid="158" name="Building">
    <vt:lpwstr/>
  </property>
  <property fmtid="{D5CDD505-2E9C-101B-9397-08002B2CF9AE}" pid="159" name="ChamberOfCommerce">
    <vt:lpwstr>Registration no. 02479330</vt:lpwstr>
  </property>
  <property fmtid="{D5CDD505-2E9C-101B-9397-08002B2CF9AE}" pid="160" name="Country">
    <vt:lpwstr>United Kingdom</vt:lpwstr>
  </property>
  <property fmtid="{D5CDD505-2E9C-101B-9397-08002B2CF9AE}" pid="161" name="Department">
    <vt:lpwstr>Cloud Services</vt:lpwstr>
  </property>
  <property fmtid="{D5CDD505-2E9C-101B-9397-08002B2CF9AE}" pid="162" name="Fax">
    <vt:lpwstr/>
  </property>
  <property fmtid="{D5CDD505-2E9C-101B-9397-08002B2CF9AE}" pid="163" name="Internet">
    <vt:lpwstr>atos.net</vt:lpwstr>
  </property>
  <property fmtid="{D5CDD505-2E9C-101B-9397-08002B2CF9AE}" pid="164" name="Phone">
    <vt:lpwstr>07733312877</vt:lpwstr>
  </property>
  <property fmtid="{D5CDD505-2E9C-101B-9397-08002B2CF9AE}" pid="165" name="POBox">
    <vt:lpwstr/>
  </property>
  <property fmtid="{D5CDD505-2E9C-101B-9397-08002B2CF9AE}" pid="166" name="PostalPlace">
    <vt:lpwstr>London</vt:lpwstr>
  </property>
  <property fmtid="{D5CDD505-2E9C-101B-9397-08002B2CF9AE}" pid="167" name="PostalPostalCode">
    <vt:lpwstr>WC1V 6EA</vt:lpwstr>
  </property>
  <property fmtid="{D5CDD505-2E9C-101B-9397-08002B2CF9AE}" pid="168" name="RefCode1">
    <vt:lpwstr/>
  </property>
  <property fmtid="{D5CDD505-2E9C-101B-9397-08002B2CF9AE}" pid="169" name="RefCode2">
    <vt:lpwstr/>
  </property>
  <property fmtid="{D5CDD505-2E9C-101B-9397-08002B2CF9AE}" pid="170" name="Street">
    <vt:lpwstr>71 High Holborn</vt:lpwstr>
  </property>
  <property fmtid="{D5CDD505-2E9C-101B-9397-08002B2CF9AE}" pid="171" name="VisitPlace">
    <vt:lpwstr>London</vt:lpwstr>
  </property>
  <property fmtid="{D5CDD505-2E9C-101B-9397-08002B2CF9AE}" pid="172" name="VisitPostalCode">
    <vt:lpwstr>WC1V 6EA</vt:lpwstr>
  </property>
  <property fmtid="{D5CDD505-2E9C-101B-9397-08002B2CF9AE}" pid="173" name="Sender">
    <vt:lpwstr>Atos, 71 High Holborn, WC1V 6EA London</vt:lpwstr>
  </property>
  <property fmtid="{D5CDD505-2E9C-101B-9397-08002B2CF9AE}" pid="174" name="sys_WordMark">
    <vt:lpwstr>sys_WordMark</vt:lpwstr>
  </property>
  <property fmtid="{D5CDD505-2E9C-101B-9397-08002B2CF9AE}" pid="175" name="ContentTypeId">
    <vt:lpwstr>0x0101007FCA6F21805B864E87B405F37E9B5AD8</vt:lpwstr>
  </property>
  <property fmtid="{D5CDD505-2E9C-101B-9397-08002B2CF9AE}" pid="176" name="MSIP_Label_e463cba9-5f6c-478d-9329-7b2295e4e8ed_Enabled">
    <vt:lpwstr>true</vt:lpwstr>
  </property>
  <property fmtid="{D5CDD505-2E9C-101B-9397-08002B2CF9AE}" pid="177" name="MSIP_Label_e463cba9-5f6c-478d-9329-7b2295e4e8ed_SetDate">
    <vt:lpwstr>2021-04-22T11:32:29Z</vt:lpwstr>
  </property>
  <property fmtid="{D5CDD505-2E9C-101B-9397-08002B2CF9AE}" pid="178" name="MSIP_Label_e463cba9-5f6c-478d-9329-7b2295e4e8ed_Method">
    <vt:lpwstr>Standard</vt:lpwstr>
  </property>
  <property fmtid="{D5CDD505-2E9C-101B-9397-08002B2CF9AE}" pid="179" name="MSIP_Label_e463cba9-5f6c-478d-9329-7b2295e4e8ed_Name">
    <vt:lpwstr>All Employees_2</vt:lpwstr>
  </property>
  <property fmtid="{D5CDD505-2E9C-101B-9397-08002B2CF9AE}" pid="180" name="MSIP_Label_e463cba9-5f6c-478d-9329-7b2295e4e8ed_SiteId">
    <vt:lpwstr>33440fc6-b7c7-412c-bb73-0e70b0198d5a</vt:lpwstr>
  </property>
  <property fmtid="{D5CDD505-2E9C-101B-9397-08002B2CF9AE}" pid="181" name="MSIP_Label_e463cba9-5f6c-478d-9329-7b2295e4e8ed_ActionId">
    <vt:lpwstr>7857185f-7aba-4737-b144-28bf31f32989</vt:lpwstr>
  </property>
  <property fmtid="{D5CDD505-2E9C-101B-9397-08002B2CF9AE}" pid="182" name="MSIP_Label_e463cba9-5f6c-478d-9329-7b2295e4e8ed_ContentBits">
    <vt:lpwstr>0</vt:lpwstr>
  </property>
  <property fmtid="{D5CDD505-2E9C-101B-9397-08002B2CF9AE}" pid="183" name="_dlc_DocIdItemGuid">
    <vt:lpwstr>89731758-8c4f-4487-9833-d25d7db53575</vt:lpwstr>
  </property>
</Properties>
</file>