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97FA" w14:textId="573C654A" w:rsidR="003D4C67" w:rsidRPr="00BA088C" w:rsidRDefault="00E933C5" w:rsidP="00681A5D">
      <w:pPr>
        <w:pStyle w:val="sysWordMarkPage1"/>
        <w:framePr w:wrap="around"/>
        <w:jc w:val="left"/>
      </w:pPr>
      <w:r>
        <w:fldChar w:fldCharType="begin"/>
      </w:r>
      <w:r>
        <w:instrText xml:space="preserve"> AUTOTEXT </w:instrText>
      </w:r>
      <w:r>
        <w:fldChar w:fldCharType="begin"/>
      </w:r>
      <w:r>
        <w:instrText xml:space="preserve"> DOCPROPERTY sys_WordMark_Page1 </w:instrText>
      </w:r>
      <w:r>
        <w:fldChar w:fldCharType="separate"/>
      </w:r>
      <w:r w:rsidR="00DE0362">
        <w:instrText>sys_WordMark_AT_Page1</w:instrText>
      </w:r>
      <w:r>
        <w:fldChar w:fldCharType="end"/>
      </w:r>
      <w:r>
        <w:instrText xml:space="preserve"> </w:instrText>
      </w:r>
      <w:r>
        <w:fldChar w:fldCharType="separate"/>
      </w:r>
      <w:r w:rsidR="00DE0362" w:rsidRPr="0039713A">
        <w:rPr>
          <w:noProof/>
          <w:lang w:val="nl-NL"/>
        </w:rPr>
        <w:drawing>
          <wp:inline distT="0" distB="0" distL="0" distR="0" wp14:anchorId="0BF67E49" wp14:editId="133915B2">
            <wp:extent cx="1171575" cy="457200"/>
            <wp:effectExtent l="0" t="0" r="9525" b="0"/>
            <wp:docPr id="472421835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9" cy="4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bookmarkStart w:id="0" w:name="_Hlk99398954"/>
    <w:p w14:paraId="4AA02FEE" w14:textId="7259F226" w:rsidR="00915C0E" w:rsidRPr="00BA088C" w:rsidRDefault="00915C0E" w:rsidP="00681A5D">
      <w:pPr>
        <w:pStyle w:val="sysClass"/>
        <w:framePr w:wrap="notBeside"/>
        <w:jc w:val="left"/>
      </w:pPr>
      <w:r w:rsidRPr="00BA088C">
        <w:fldChar w:fldCharType="begin"/>
      </w:r>
      <w:r w:rsidRPr="00BA088C">
        <w:instrText xml:space="preserve"> DOCPROPERTY "Classification" </w:instrText>
      </w:r>
      <w:r w:rsidRPr="00BA088C">
        <w:fldChar w:fldCharType="separate"/>
      </w:r>
      <w:r w:rsidR="00DE0362">
        <w:t>Atos for internal use</w:t>
      </w:r>
      <w:r w:rsidRPr="00BA088C">
        <w:fldChar w:fldCharType="end"/>
      </w:r>
    </w:p>
    <w:p w14:paraId="7E5BAB14" w14:textId="33E169D2" w:rsidR="00915C0E" w:rsidRPr="00BA088C" w:rsidRDefault="00915C0E" w:rsidP="00AC1991">
      <w:pPr>
        <w:pStyle w:val="Title"/>
        <w:framePr w:wrap="notBeside"/>
        <w:ind w:firstLine="0"/>
        <w:jc w:val="left"/>
      </w:pPr>
      <w:r w:rsidRPr="00BA088C">
        <w:fldChar w:fldCharType="begin"/>
      </w:r>
      <w:r w:rsidRPr="00BA088C">
        <w:instrText xml:space="preserve"> DOCPROPERTY "TitleTITLEPAGE" </w:instrText>
      </w:r>
      <w:r w:rsidRPr="00BA088C">
        <w:fldChar w:fldCharType="separate"/>
      </w:r>
      <w:r w:rsidR="00944534">
        <w:t xml:space="preserve">Wintershall </w:t>
      </w:r>
      <w:r w:rsidR="0078361D">
        <w:t>User Access Provision</w:t>
      </w:r>
      <w:r w:rsidRPr="00BA088C">
        <w:fldChar w:fldCharType="end"/>
      </w:r>
    </w:p>
    <w:p w14:paraId="1DBF1481" w14:textId="7769CE78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"lblAuthors"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author(s)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944534">
        <w:t>Natarajan Kanappan</w:t>
      </w:r>
    </w:p>
    <w:p w14:paraId="4682649E" w14:textId="0787A140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"lblDocumentNumber"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number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"DocumentNumber" </w:instrText>
      </w:r>
      <w:r w:rsidRPr="00BA088C">
        <w:fldChar w:fldCharType="separate"/>
      </w:r>
      <w:r w:rsidR="00DE0362">
        <w:t>CCT-FFF-XXXX</w:t>
      </w:r>
      <w:r w:rsidRPr="00BA088C">
        <w:fldChar w:fldCharType="end"/>
      </w:r>
    </w:p>
    <w:p w14:paraId="135ACD61" w14:textId="35BB11C9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"lblVersion"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version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"Version" </w:instrText>
      </w:r>
      <w:r w:rsidRPr="00BA088C">
        <w:fldChar w:fldCharType="end"/>
      </w:r>
    </w:p>
    <w:p w14:paraId="1D85BCC2" w14:textId="7EF977CE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"lblStatus"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status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"Status" </w:instrText>
      </w:r>
      <w:r w:rsidRPr="00BA088C">
        <w:fldChar w:fldCharType="separate"/>
      </w:r>
      <w:r w:rsidR="00DE0362">
        <w:t>Draft</w:t>
      </w:r>
      <w:r w:rsidRPr="00BA088C">
        <w:fldChar w:fldCharType="end"/>
      </w:r>
    </w:p>
    <w:p w14:paraId="2EA732FF" w14:textId="5B2B0221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"lblSource"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source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</w:p>
    <w:p w14:paraId="30095EC9" w14:textId="62ED9349" w:rsidR="00915C0E" w:rsidRPr="00BA088C" w:rsidRDefault="00915C0E" w:rsidP="0078361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"lblDocumentDate"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date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bookmarkStart w:id="1" w:name="sys_DCO_Dates"/>
      <w:r w:rsidR="00F3275E">
        <w:t>06</w:t>
      </w:r>
      <w:r w:rsidR="0078361D">
        <w:t xml:space="preserve"> </w:t>
      </w:r>
      <w:r w:rsidR="00F3275E">
        <w:t>April</w:t>
      </w:r>
      <w:r w:rsidR="0078361D">
        <w:t xml:space="preserve"> 2022</w:t>
      </w:r>
      <w:r w:rsidRPr="00BA088C">
        <w:fldChar w:fldCharType="begin"/>
      </w:r>
      <w:r w:rsidRPr="00BA088C">
        <w:instrText xml:space="preserve"> IF </w:instrText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end"/>
      </w:r>
      <w:r w:rsidRPr="00BA088C">
        <w:instrText xml:space="preserve"> &lt;&gt; "" "</w:instrText>
      </w:r>
    </w:p>
    <w:p w14:paraId="728624B3" w14:textId="3D9C419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"lblDatesReview" \* Lower </w:instrText>
      </w:r>
      <w:r w:rsidRPr="00BA088C">
        <w:rPr>
          <w:rStyle w:val="sysDocStatisticslbl"/>
        </w:rPr>
        <w:fldChar w:fldCharType="separate"/>
      </w:r>
      <w:r w:rsidR="008B40CC" w:rsidRPr="00BA088C">
        <w:rPr>
          <w:rStyle w:val="sysDocStatisticslbl"/>
        </w:rPr>
        <w:instrText>review before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tab/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separate"/>
      </w:r>
      <w:r w:rsidR="008B40CC" w:rsidRPr="00BA088C">
        <w:instrText>d MMMM yyyy</w:instrText>
      </w:r>
      <w:r w:rsidRPr="00BA088C">
        <w:fldChar w:fldCharType="end"/>
      </w:r>
      <w:r w:rsidRPr="00BA088C">
        <w:instrText xml:space="preserve">" </w:instrText>
      </w:r>
      <w:r w:rsidRPr="00BA088C">
        <w:fldChar w:fldCharType="end"/>
      </w:r>
      <w:bookmarkEnd w:id="1"/>
    </w:p>
    <w:p w14:paraId="1F3AE582" w14:textId="309C69A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"lblNumberOfPages"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number of pages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CE167F">
        <w:t>6</w:t>
      </w:r>
    </w:p>
    <w:p w14:paraId="31837715" w14:textId="0A1B4F17" w:rsidR="00915C0E" w:rsidRPr="00BA088C" w:rsidRDefault="004E0833" w:rsidP="00681A5D">
      <w:pPr>
        <w:pStyle w:val="sysDocStatisticsOwner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IF </w:instrText>
      </w:r>
      <w:r w:rsidRPr="00BA088C">
        <w:fldChar w:fldCharType="begin"/>
      </w:r>
      <w:r w:rsidRPr="00BA088C">
        <w:instrText xml:space="preserve"> DOCPROPERTY "Owner" </w:instrText>
      </w:r>
      <w:r w:rsidRPr="00BA088C">
        <w:fldChar w:fldCharType="separate"/>
      </w:r>
      <w:r w:rsidR="00DE0362">
        <w:instrText>Martin Foote</w:instrText>
      </w:r>
      <w:r w:rsidRPr="00BA088C">
        <w:fldChar w:fldCharType="end"/>
      </w:r>
      <w:r w:rsidRPr="00BA088C">
        <w:rPr>
          <w:rStyle w:val="sysDocStatisticslbl"/>
        </w:rPr>
        <w:instrText xml:space="preserve"> &lt;&gt; "" "</w:instrText>
      </w: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"lblOwner" \* Lower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instrText>owner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rPr>
          <w:rStyle w:val="sysDocStatisticslbl"/>
        </w:rPr>
        <w:instrText xml:space="preserve">" ""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owner</w:t>
      </w:r>
      <w:r w:rsidR="00DE0362" w:rsidRPr="00BA088C">
        <w:tab/>
        <w:t>:</w:t>
      </w:r>
      <w:r w:rsidRPr="00BA088C">
        <w:rPr>
          <w:rStyle w:val="sysDocStatisticslbl"/>
        </w:rPr>
        <w:fldChar w:fldCharType="end"/>
      </w:r>
      <w:r w:rsidR="00915C0E" w:rsidRPr="00BA088C">
        <w:tab/>
      </w:r>
      <w:r w:rsidR="00F3275E">
        <w:t>Shyjith Kallitil</w:t>
      </w:r>
      <w:r w:rsidR="0078361D">
        <w:t>/</w:t>
      </w:r>
      <w:r w:rsidR="00F3275E">
        <w:t>Kirti Wadekar</w:t>
      </w:r>
    </w:p>
    <w:p w14:paraId="1B7C25B7" w14:textId="77777777" w:rsidR="00915C0E" w:rsidRPr="00BA088C" w:rsidRDefault="00915C0E" w:rsidP="00681A5D">
      <w:pPr>
        <w:pStyle w:val="sysMAT"/>
        <w:framePr w:wrap="around"/>
        <w:jc w:val="left"/>
      </w:pPr>
      <w:bookmarkStart w:id="2" w:name="sys_ManagementApprovalTable"/>
      <w:bookmarkEnd w:id="0"/>
      <w:bookmarkEnd w:id="2"/>
    </w:p>
    <w:p w14:paraId="04BFA318" w14:textId="6AF262AE" w:rsidR="00915C0E" w:rsidRPr="00BA088C" w:rsidRDefault="00915C0E" w:rsidP="00681A5D">
      <w:pPr>
        <w:pStyle w:val="sysCopyright"/>
        <w:framePr w:wrap="around"/>
        <w:jc w:val="left"/>
      </w:pPr>
      <w:r w:rsidRPr="00BA088C">
        <w:t xml:space="preserve">© Copyright </w:t>
      </w:r>
      <w:r w:rsidRPr="00BA088C">
        <w:fldChar w:fldCharType="begin"/>
      </w:r>
      <w:r w:rsidRPr="00BA088C">
        <w:instrText xml:space="preserve"> DOCPROPERTY "Copyright" </w:instrText>
      </w:r>
      <w:r w:rsidRPr="00BA088C">
        <w:fldChar w:fldCharType="separate"/>
      </w:r>
      <w:r w:rsidR="00DE0362">
        <w:t>2021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DOCPROPERTY"CompanyNameLegal" </w:instrText>
      </w:r>
      <w:r w:rsidRPr="00BA088C">
        <w:fldChar w:fldCharType="separate"/>
      </w:r>
      <w:r w:rsidR="00DE0362">
        <w:t>Atos UK Ltd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"lblCopyright" </w:instrText>
      </w:r>
      <w:r w:rsidRPr="00BA088C">
        <w:fldChar w:fldCharType="separate"/>
      </w:r>
      <w:r w:rsidR="00DE0362">
        <w:t>All rights reserved.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"lblCopyright2" </w:instrText>
      </w:r>
      <w:r w:rsidRPr="00BA088C">
        <w:fldChar w:fldCharType="separate"/>
      </w:r>
      <w:r w:rsidR="00DE0362">
        <w:t>Reproduction in whole or in part is prohibited without the prior written consent of the copyright owner.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"lblQuestions" </w:instrText>
      </w:r>
      <w:r w:rsidRPr="00BA088C">
        <w:fldChar w:fldCharType="separate"/>
      </w:r>
      <w:r w:rsidR="00DE0362">
        <w:t>For any questions or remarks on this document, please contact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 "QuestionPhone" </w:instrText>
      </w:r>
      <w:r w:rsidRPr="00BA088C">
        <w:fldChar w:fldCharType="separate"/>
      </w:r>
      <w:r w:rsidR="00DE0362">
        <w:t>07733312877</w:t>
      </w:r>
      <w:r w:rsidRPr="00BA088C">
        <w:fldChar w:fldCharType="end"/>
      </w:r>
      <w:r w:rsidRPr="00BA088C">
        <w:t>.</w:t>
      </w:r>
    </w:p>
    <w:p w14:paraId="46E07961" w14:textId="77777777" w:rsidR="00915C0E" w:rsidRPr="00BA088C" w:rsidRDefault="00915C0E" w:rsidP="00681A5D">
      <w:pPr>
        <w:pStyle w:val="BodyText"/>
        <w:jc w:val="left"/>
      </w:pPr>
    </w:p>
    <w:p w14:paraId="2C9D57C7" w14:textId="77777777" w:rsidR="00915C0E" w:rsidRPr="00BA088C" w:rsidRDefault="00915C0E" w:rsidP="00681A5D">
      <w:pPr>
        <w:pStyle w:val="BodyText"/>
        <w:jc w:val="left"/>
        <w:sectPr w:rsidR="00915C0E" w:rsidRPr="00BA088C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2B3D4975" w14:textId="48D3066B" w:rsidR="00915C0E" w:rsidRPr="00BA088C" w:rsidRDefault="00915C0E" w:rsidP="00681A5D">
      <w:pPr>
        <w:pStyle w:val="Heading0nono"/>
        <w:jc w:val="left"/>
      </w:pPr>
      <w:r w:rsidRPr="00BA088C">
        <w:lastRenderedPageBreak/>
        <w:softHyphen/>
      </w:r>
      <w:r w:rsidRPr="00BA088C">
        <w:softHyphen/>
      </w:r>
      <w:r w:rsidRPr="00BA088C">
        <w:softHyphen/>
      </w:r>
      <w:r w:rsidRPr="00BA088C">
        <w:fldChar w:fldCharType="begin"/>
      </w:r>
      <w:r w:rsidRPr="00BA088C">
        <w:instrText xml:space="preserve"> DOCPROPERTY "lblContents" </w:instrText>
      </w:r>
      <w:r w:rsidRPr="00BA088C">
        <w:fldChar w:fldCharType="separate"/>
      </w:r>
      <w:r w:rsidR="00DE0362">
        <w:t>Contents</w:t>
      </w:r>
      <w:r w:rsidRPr="00BA088C">
        <w:fldChar w:fldCharType="end"/>
      </w:r>
    </w:p>
    <w:p w14:paraId="6D2BF28B" w14:textId="7F1FF979" w:rsidR="00944534" w:rsidRDefault="00EB2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"1-3" \h \z \t "Appendix,1,Heading 1 Cust no.,1,Heading 2 Cust no.,2,Heading 3 Cust no.,3" </w:instrText>
      </w:r>
      <w:r>
        <w:rPr>
          <w:noProof w:val="0"/>
        </w:rPr>
        <w:fldChar w:fldCharType="separate"/>
      </w:r>
      <w:hyperlink w:anchor="_Toc100161674" w:history="1">
        <w:r w:rsidR="00944534" w:rsidRPr="005C7B9F">
          <w:rPr>
            <w:rStyle w:val="Hyperlink"/>
          </w:rPr>
          <w:t>1</w:t>
        </w:r>
        <w:r w:rsidR="00944534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944534" w:rsidRPr="005C7B9F">
          <w:rPr>
            <w:rStyle w:val="Hyperlink"/>
          </w:rPr>
          <w:t>About this document</w:t>
        </w:r>
        <w:r w:rsidR="00944534">
          <w:rPr>
            <w:webHidden/>
          </w:rPr>
          <w:tab/>
        </w:r>
        <w:r w:rsidR="00944534">
          <w:rPr>
            <w:webHidden/>
          </w:rPr>
          <w:fldChar w:fldCharType="begin"/>
        </w:r>
        <w:r w:rsidR="00944534">
          <w:rPr>
            <w:webHidden/>
          </w:rPr>
          <w:instrText xml:space="preserve"> PAGEREF _Toc100161674 \h </w:instrText>
        </w:r>
        <w:r w:rsidR="00944534">
          <w:rPr>
            <w:webHidden/>
          </w:rPr>
        </w:r>
        <w:r w:rsidR="00944534">
          <w:rPr>
            <w:webHidden/>
          </w:rPr>
          <w:fldChar w:fldCharType="separate"/>
        </w:r>
        <w:r w:rsidR="00944534">
          <w:rPr>
            <w:webHidden/>
          </w:rPr>
          <w:t>4</w:t>
        </w:r>
        <w:r w:rsidR="00944534">
          <w:rPr>
            <w:webHidden/>
          </w:rPr>
          <w:fldChar w:fldCharType="end"/>
        </w:r>
      </w:hyperlink>
    </w:p>
    <w:p w14:paraId="4A049E8E" w14:textId="5F2C860D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5" w:history="1">
        <w:r w:rsidRPr="005C7B9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438255" w14:textId="674CD618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6" w:history="1">
        <w:r w:rsidRPr="005C7B9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EBBB10" w14:textId="01A95013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7" w:history="1">
        <w:r w:rsidRPr="005C7B9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Authors and Credits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439E4" w14:textId="3D8E873B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8" w:history="1">
        <w:r w:rsidRPr="005C7B9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DDBB04" w14:textId="7F7F7767" w:rsidR="00944534" w:rsidRDefault="0094453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9" w:history="1">
        <w:r w:rsidRPr="005C7B9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User Access Provision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5C6477" w14:textId="080AE00C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80" w:history="1">
        <w:r w:rsidRPr="005C7B9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Pre-Requites: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87052B" w14:textId="05C3B401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81" w:history="1">
        <w:r w:rsidRPr="005C7B9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Steps to Provide Access on Wintershall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5A532F" w14:textId="17DE1798" w:rsidR="00915C0E" w:rsidRPr="00BA088C" w:rsidRDefault="00EB2E3D" w:rsidP="00681A5D">
      <w:pPr>
        <w:pStyle w:val="TOC1"/>
        <w:jc w:val="left"/>
        <w:rPr>
          <w:noProof w:val="0"/>
        </w:rPr>
      </w:pPr>
      <w:r>
        <w:rPr>
          <w:noProof w:val="0"/>
        </w:rPr>
        <w:fldChar w:fldCharType="end"/>
      </w:r>
    </w:p>
    <w:p w14:paraId="49788686" w14:textId="77777777" w:rsidR="00915C0E" w:rsidRDefault="00915C0E" w:rsidP="00681A5D">
      <w:pPr>
        <w:pStyle w:val="TOC1"/>
        <w:jc w:val="left"/>
        <w:rPr>
          <w:noProof w:val="0"/>
        </w:rPr>
      </w:pPr>
    </w:p>
    <w:p w14:paraId="7CA73B3F" w14:textId="1FEB3A59" w:rsidR="00B35B87" w:rsidRDefault="00B35B87" w:rsidP="00B35B87">
      <w:pPr>
        <w:tabs>
          <w:tab w:val="left" w:pos="3998"/>
        </w:tabs>
        <w:rPr>
          <w:sz w:val="20"/>
          <w:szCs w:val="24"/>
        </w:rPr>
      </w:pPr>
      <w:r>
        <w:rPr>
          <w:sz w:val="20"/>
          <w:szCs w:val="24"/>
        </w:rPr>
        <w:tab/>
      </w:r>
    </w:p>
    <w:p w14:paraId="2D35E58D" w14:textId="3698D334" w:rsidR="00B35B87" w:rsidRPr="00B35B87" w:rsidRDefault="00B35B87" w:rsidP="00B35B87">
      <w:pPr>
        <w:tabs>
          <w:tab w:val="left" w:pos="3998"/>
        </w:tabs>
        <w:sectPr w:rsidR="00B35B87" w:rsidRPr="00B35B87" w:rsidSect="005F43A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  <w:r>
        <w:tab/>
      </w:r>
    </w:p>
    <w:p w14:paraId="62F0AAD8" w14:textId="4FDB953B" w:rsidR="00433CC7" w:rsidRPr="00BA088C" w:rsidRDefault="00433CC7" w:rsidP="00433CC7">
      <w:pPr>
        <w:pStyle w:val="Heading0nono"/>
        <w:jc w:val="left"/>
      </w:pPr>
      <w:r w:rsidRPr="00BA088C">
        <w:lastRenderedPageBreak/>
        <w:fldChar w:fldCharType="begin"/>
      </w:r>
      <w:r w:rsidRPr="00BA088C">
        <w:instrText xml:space="preserve"> DOCPROPERTY "lblListOfChanges" </w:instrText>
      </w:r>
      <w:r w:rsidRPr="00BA088C">
        <w:fldChar w:fldCharType="separate"/>
      </w:r>
      <w:r w:rsidR="00DE0362">
        <w:t>List of changes</w:t>
      </w:r>
      <w:r w:rsidRPr="00BA088C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433CC7" w:rsidRPr="00BA088C" w14:paraId="1D530568" w14:textId="77777777" w:rsidTr="002055E1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5D70925" w14:textId="285F39C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"lblVersion" </w:instrText>
            </w:r>
            <w:r w:rsidRPr="00BA088C">
              <w:fldChar w:fldCharType="separate"/>
            </w:r>
            <w:r w:rsidR="00DE0362">
              <w:t>version</w:t>
            </w:r>
            <w:r w:rsidRPr="00BA088C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86A0C3" w14:textId="7E25D809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"lblDate" </w:instrText>
            </w:r>
            <w:r w:rsidRPr="00BA088C">
              <w:fldChar w:fldCharType="separate"/>
            </w:r>
            <w:r w:rsidR="00DE0362">
              <w:t>Date</w:t>
            </w:r>
            <w:r w:rsidRPr="00BA088C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8D24E40" w14:textId="3161473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"lblDescription" </w:instrText>
            </w:r>
            <w:r w:rsidRPr="00BA088C">
              <w:fldChar w:fldCharType="separate"/>
            </w:r>
            <w:r w:rsidR="00DE0362">
              <w:t>Description</w:t>
            </w:r>
            <w:r w:rsidRPr="00BA088C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3710DF4B" w14:textId="4C54E86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"lblAuthors" </w:instrText>
            </w:r>
            <w:r w:rsidRPr="00BA088C">
              <w:fldChar w:fldCharType="separate"/>
            </w:r>
            <w:r w:rsidR="00DE0362">
              <w:t>Author(s)</w:t>
            </w:r>
            <w:r w:rsidRPr="00BA088C">
              <w:fldChar w:fldCharType="end"/>
            </w:r>
          </w:p>
        </w:tc>
      </w:tr>
      <w:tr w:rsidR="00433CC7" w:rsidRPr="00BA088C" w14:paraId="4D272132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503335C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36D61C5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F097611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90342D1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392FEA51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13149C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AE7AC70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74CEFC0E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3A8AE34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5AC1A58F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E3CEEB4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29E61F6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120C382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0F8FAFE" w14:textId="77777777" w:rsidR="00433CC7" w:rsidRPr="00BA088C" w:rsidRDefault="00433CC7" w:rsidP="002055E1">
            <w:pPr>
              <w:pStyle w:val="Table"/>
              <w:jc w:val="left"/>
            </w:pPr>
          </w:p>
        </w:tc>
      </w:tr>
    </w:tbl>
    <w:p w14:paraId="51F93D22" w14:textId="77777777" w:rsidR="00433CC7" w:rsidRDefault="00433CC7" w:rsidP="00433CC7">
      <w:pPr>
        <w:ind w:firstLine="0"/>
        <w:jc w:val="left"/>
      </w:pPr>
    </w:p>
    <w:p w14:paraId="61AB278D" w14:textId="176E385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1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List of Changes</w:t>
      </w:r>
    </w:p>
    <w:p w14:paraId="7E194321" w14:textId="77777777" w:rsidR="00433CC7" w:rsidRPr="00BA088C" w:rsidRDefault="00433CC7" w:rsidP="00433CC7">
      <w:pPr>
        <w:ind w:firstLine="0"/>
        <w:jc w:val="left"/>
      </w:pPr>
    </w:p>
    <w:p w14:paraId="2A31534F" w14:textId="77777777" w:rsidR="00433CC7" w:rsidRPr="00BA088C" w:rsidRDefault="00433CC7" w:rsidP="00433CC7">
      <w:pPr>
        <w:jc w:val="left"/>
      </w:pPr>
      <w:bookmarkStart w:id="4" w:name="sys_DCO_Tables"/>
      <w:r w:rsidRPr="00BA088C">
        <w:softHyphen/>
      </w:r>
      <w:bookmarkStart w:id="5" w:name="sys_DCO_Target"/>
      <w:bookmarkEnd w:id="5"/>
      <w:r w:rsidRPr="00BA088C">
        <w:softHyphen/>
      </w:r>
      <w:bookmarkStart w:id="6" w:name="sys_DCO_Terms"/>
      <w:bookmarkEnd w:id="6"/>
      <w:r w:rsidRPr="00BA088C">
        <w:softHyphen/>
      </w:r>
      <w:bookmarkStart w:id="7" w:name="sys_DCO_Chapters_Anchor"/>
      <w:bookmarkEnd w:id="7"/>
      <w:r w:rsidRPr="00BA088C">
        <w:softHyphen/>
      </w:r>
      <w:bookmarkEnd w:id="4"/>
      <w:r w:rsidRPr="00BA088C">
        <w:fldChar w:fldCharType="begin"/>
      </w:r>
      <w:r w:rsidRPr="00BA088C">
        <w:fldChar w:fldCharType="end"/>
      </w:r>
    </w:p>
    <w:p w14:paraId="4155BD2A" w14:textId="77777777" w:rsidR="00433CC7" w:rsidRPr="00BA088C" w:rsidRDefault="00433CC7" w:rsidP="00433CC7">
      <w:pPr>
        <w:pStyle w:val="Heading1"/>
        <w:jc w:val="left"/>
        <w:sectPr w:rsidR="00433CC7" w:rsidRPr="00BA088C" w:rsidSect="00DA5336">
          <w:headerReference w:type="first" r:id="rId24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146C855" w14:textId="77777777" w:rsidR="00433CC7" w:rsidRDefault="00433CC7" w:rsidP="00433CC7">
      <w:pPr>
        <w:pStyle w:val="Heading1"/>
        <w:jc w:val="left"/>
      </w:pPr>
      <w:bookmarkStart w:id="8" w:name="_Toc162152016"/>
      <w:bookmarkStart w:id="9" w:name="_Toc257483866"/>
      <w:bookmarkStart w:id="10" w:name="_Toc255484255"/>
      <w:bookmarkStart w:id="11" w:name="_Toc239840286"/>
      <w:bookmarkStart w:id="12" w:name="_Toc170501892"/>
      <w:bookmarkStart w:id="13" w:name="_Toc254947123"/>
      <w:bookmarkStart w:id="14" w:name="_Toc171956894"/>
      <w:bookmarkStart w:id="15" w:name="_Toc170501648"/>
      <w:bookmarkStart w:id="16" w:name="_Toc169305393"/>
      <w:bookmarkStart w:id="17" w:name="_Toc169004416"/>
      <w:bookmarkStart w:id="18" w:name="_Toc169001179"/>
      <w:bookmarkStart w:id="19" w:name="_Toc251929032"/>
      <w:bookmarkStart w:id="20" w:name="_Toc61603711"/>
      <w:bookmarkStart w:id="21" w:name="_Toc63160040"/>
      <w:bookmarkStart w:id="22" w:name="_Toc63160190"/>
      <w:bookmarkStart w:id="23" w:name="_Toc10016167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About this document</w:t>
      </w:r>
      <w:bookmarkEnd w:id="21"/>
      <w:bookmarkEnd w:id="22"/>
      <w:bookmarkEnd w:id="23"/>
    </w:p>
    <w:p w14:paraId="638010B6" w14:textId="77777777" w:rsidR="00433CC7" w:rsidRDefault="00433CC7" w:rsidP="00433CC7">
      <w:pPr>
        <w:pStyle w:val="Heading2"/>
        <w:jc w:val="left"/>
      </w:pPr>
      <w:bookmarkStart w:id="24" w:name="_Toc63160041"/>
      <w:bookmarkStart w:id="25" w:name="_Toc63160191"/>
      <w:bookmarkStart w:id="26" w:name="_Toc100161675"/>
      <w:r>
        <w:t>Purpose</w:t>
      </w:r>
      <w:bookmarkEnd w:id="24"/>
      <w:bookmarkEnd w:id="25"/>
      <w:bookmarkEnd w:id="26"/>
    </w:p>
    <w:p w14:paraId="430DF9EC" w14:textId="44D02E7C" w:rsidR="00433CC7" w:rsidRDefault="00433CC7" w:rsidP="00433CC7">
      <w:pPr>
        <w:ind w:firstLine="0"/>
        <w:jc w:val="left"/>
      </w:pPr>
      <w:r>
        <w:t xml:space="preserve">The purpose of this document is to describe the </w:t>
      </w:r>
      <w:r w:rsidR="00890391">
        <w:t>Step-by-step</w:t>
      </w:r>
      <w:r w:rsidR="00B35B87">
        <w:t xml:space="preserve"> Guide to provide access for new user over requested </w:t>
      </w:r>
      <w:r w:rsidR="00944534">
        <w:t>Wintershall</w:t>
      </w:r>
      <w:r w:rsidR="00B35B87">
        <w:t xml:space="preserve"> Customers Environment</w:t>
      </w:r>
      <w:r>
        <w:t>.</w:t>
      </w:r>
    </w:p>
    <w:p w14:paraId="0A39AA7B" w14:textId="77777777" w:rsidR="00433CC7" w:rsidRDefault="00433CC7" w:rsidP="00433CC7">
      <w:pPr>
        <w:jc w:val="left"/>
      </w:pPr>
    </w:p>
    <w:p w14:paraId="614DD8B2" w14:textId="77777777" w:rsidR="00433CC7" w:rsidRDefault="00433CC7" w:rsidP="00433CC7">
      <w:pPr>
        <w:pStyle w:val="Heading2"/>
        <w:jc w:val="left"/>
      </w:pPr>
      <w:bookmarkStart w:id="27" w:name="_Toc63160042"/>
      <w:bookmarkStart w:id="28" w:name="_Toc63160192"/>
      <w:bookmarkStart w:id="29" w:name="_Toc100161676"/>
      <w:r>
        <w:t>Audience</w:t>
      </w:r>
      <w:bookmarkEnd w:id="27"/>
      <w:bookmarkEnd w:id="28"/>
      <w:bookmarkEnd w:id="29"/>
    </w:p>
    <w:p w14:paraId="027EFE5B" w14:textId="4E785E88" w:rsidR="00433CC7" w:rsidRDefault="00433CC7" w:rsidP="00433CC7">
      <w:pPr>
        <w:ind w:firstLine="0"/>
        <w:jc w:val="left"/>
      </w:pPr>
      <w:r>
        <w:t xml:space="preserve">This document is primarily intended for </w:t>
      </w:r>
      <w:r w:rsidR="00944534">
        <w:t>Wintershall</w:t>
      </w:r>
      <w:r w:rsidR="00B35B87">
        <w:t xml:space="preserve"> Cloud Administrators</w:t>
      </w:r>
      <w:r>
        <w:t xml:space="preserve">. This includes </w:t>
      </w:r>
      <w:r w:rsidR="00B35B87">
        <w:t>Admins</w:t>
      </w:r>
      <w:r>
        <w:t xml:space="preserve"> working as part of the </w:t>
      </w:r>
      <w:r w:rsidR="00B35B87">
        <w:t>Operations</w:t>
      </w:r>
      <w:r>
        <w:t xml:space="preserve"> </w:t>
      </w:r>
      <w:r w:rsidR="00273DBC">
        <w:t>team.</w:t>
      </w:r>
    </w:p>
    <w:p w14:paraId="5CF0ACCB" w14:textId="77777777" w:rsidR="00433CC7" w:rsidRDefault="00433CC7" w:rsidP="00433CC7">
      <w:pPr>
        <w:jc w:val="left"/>
      </w:pPr>
    </w:p>
    <w:p w14:paraId="1821C962" w14:textId="77777777" w:rsidR="00433CC7" w:rsidRDefault="00433CC7" w:rsidP="00433CC7">
      <w:pPr>
        <w:pStyle w:val="Heading2"/>
        <w:jc w:val="left"/>
      </w:pPr>
      <w:bookmarkStart w:id="30" w:name="_Toc63160043"/>
      <w:bookmarkStart w:id="31" w:name="_Toc63160193"/>
      <w:bookmarkStart w:id="32" w:name="_Toc100161677"/>
      <w:r>
        <w:t>Authors and Credits</w:t>
      </w:r>
      <w:bookmarkEnd w:id="30"/>
      <w:bookmarkEnd w:id="31"/>
      <w:bookmarkEnd w:id="32"/>
    </w:p>
    <w:p w14:paraId="633772B7" w14:textId="77777777" w:rsidR="00433CC7" w:rsidRDefault="00433CC7" w:rsidP="00433CC7">
      <w:pPr>
        <w:ind w:firstLine="0"/>
        <w:jc w:val="left"/>
      </w:pPr>
      <w:r>
        <w:t>The following people contributed to this creation of this document.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7"/>
        <w:gridCol w:w="3474"/>
        <w:gridCol w:w="3188"/>
      </w:tblGrid>
      <w:tr w:rsidR="00433CC7" w14:paraId="0527C96D" w14:textId="77777777" w:rsidTr="002055E1">
        <w:trPr>
          <w:tblHeader/>
        </w:trPr>
        <w:tc>
          <w:tcPr>
            <w:tcW w:w="228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138C692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347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A26C50D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318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</w:tcPr>
          <w:p w14:paraId="1C6260C9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Contribution</w:t>
            </w:r>
          </w:p>
        </w:tc>
      </w:tr>
      <w:tr w:rsidR="00433CC7" w14:paraId="322F904C" w14:textId="77777777" w:rsidTr="002055E1">
        <w:tc>
          <w:tcPr>
            <w:tcW w:w="228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2671C3C" w14:textId="22892904" w:rsidR="00433CC7" w:rsidRDefault="00F3275E" w:rsidP="002055E1">
            <w:pPr>
              <w:pStyle w:val="Table"/>
              <w:ind w:firstLine="0"/>
              <w:jc w:val="left"/>
            </w:pPr>
            <w:r w:rsidRPr="00F3275E">
              <w:t>Cloud Device Administrator</w:t>
            </w:r>
          </w:p>
        </w:tc>
        <w:tc>
          <w:tcPr>
            <w:tcW w:w="3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8B30822" w14:textId="684AD9B8" w:rsidR="00433CC7" w:rsidRDefault="008B77C1" w:rsidP="002055E1">
            <w:pPr>
              <w:pStyle w:val="Table"/>
              <w:ind w:firstLine="0"/>
              <w:jc w:val="left"/>
            </w:pPr>
            <w:r>
              <w:t xml:space="preserve">Natarajan </w:t>
            </w:r>
            <w:proofErr w:type="spellStart"/>
            <w:r>
              <w:t>Kanappan</w:t>
            </w:r>
            <w:proofErr w:type="spellEnd"/>
          </w:p>
        </w:tc>
        <w:tc>
          <w:tcPr>
            <w:tcW w:w="3188" w:type="dxa"/>
          </w:tcPr>
          <w:p w14:paraId="774BCE20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Throughout</w:t>
            </w:r>
          </w:p>
        </w:tc>
      </w:tr>
    </w:tbl>
    <w:p w14:paraId="1378FD5B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239C3F76" w14:textId="3A44E80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2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Authors and Credits</w:t>
      </w:r>
    </w:p>
    <w:p w14:paraId="3C3B5C92" w14:textId="77777777" w:rsidR="00433CC7" w:rsidRPr="003315EC" w:rsidRDefault="00433CC7" w:rsidP="00433CC7">
      <w:pPr>
        <w:ind w:firstLine="0"/>
        <w:jc w:val="left"/>
      </w:pPr>
    </w:p>
    <w:p w14:paraId="4C5B2A8D" w14:textId="77777777" w:rsidR="00433CC7" w:rsidRDefault="00433CC7" w:rsidP="00433CC7">
      <w:pPr>
        <w:pStyle w:val="Heading2"/>
        <w:jc w:val="left"/>
      </w:pPr>
      <w:bookmarkStart w:id="33" w:name="_Toc63160044"/>
      <w:bookmarkStart w:id="34" w:name="_Toc63160194"/>
      <w:bookmarkStart w:id="35" w:name="_Toc100161678"/>
      <w:r>
        <w:t>Review</w:t>
      </w:r>
      <w:bookmarkEnd w:id="33"/>
      <w:bookmarkEnd w:id="34"/>
      <w:bookmarkEnd w:id="35"/>
    </w:p>
    <w:p w14:paraId="607C3112" w14:textId="77777777" w:rsidR="00433CC7" w:rsidRPr="0099014F" w:rsidRDefault="00433CC7" w:rsidP="00433CC7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433CC7" w14:paraId="3E2E6BC9" w14:textId="77777777" w:rsidTr="002055E1">
        <w:trPr>
          <w:tblHeader/>
        </w:trPr>
        <w:tc>
          <w:tcPr>
            <w:tcW w:w="223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1773752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3631FE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CCCCC7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Review Date</w:t>
            </w:r>
          </w:p>
        </w:tc>
        <w:tc>
          <w:tcPr>
            <w:tcW w:w="2238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7CCFDB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Approval Date</w:t>
            </w:r>
          </w:p>
        </w:tc>
      </w:tr>
      <w:tr w:rsidR="00433CC7" w14:paraId="0EF6E56B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5E9E619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Head of Public Cloud Product Development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2D0C06" w14:textId="06666AC7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0330BD5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159D96D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E0D1D6C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0CC03E7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Owner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DBE7A14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F5E1DD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ABB35F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9ECCC82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82EB73D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Lead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33874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7DA4E6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CFFBC70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E474489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C6E7D6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Security &amp; Compliance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5CEB5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616202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DD6A63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9B9AF53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1D1D2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Cloud Operations (CO)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AF5264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CA7750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7502C21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2BE43DCF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387EBFA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Manager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074B427" w14:textId="221B0599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30304F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BBA0F27" w14:textId="77777777" w:rsidR="00433CC7" w:rsidRDefault="00433CC7" w:rsidP="002055E1">
            <w:pPr>
              <w:pStyle w:val="Table"/>
              <w:jc w:val="left"/>
            </w:pPr>
          </w:p>
        </w:tc>
      </w:tr>
    </w:tbl>
    <w:p w14:paraId="6E2404BD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76D6BEFE" w14:textId="1D45AD66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3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Review</w:t>
      </w:r>
    </w:p>
    <w:p w14:paraId="276A0BB0" w14:textId="77777777" w:rsidR="00433CC7" w:rsidRDefault="00433CC7" w:rsidP="00433CC7">
      <w:pPr>
        <w:jc w:val="left"/>
      </w:pPr>
    </w:p>
    <w:p w14:paraId="2A4F2AB1" w14:textId="66C27C46" w:rsidR="00433CC7" w:rsidRDefault="00433CC7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  <w:bookmarkStart w:id="36" w:name="_Toc63160045"/>
      <w:bookmarkStart w:id="37" w:name="_Toc63160195"/>
    </w:p>
    <w:p w14:paraId="4E2688A8" w14:textId="37557F35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65FDD67D" w14:textId="0506F234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1BF73678" w14:textId="0BC60A46" w:rsidR="0078361D" w:rsidRDefault="0078361D" w:rsidP="0078361D">
      <w:pPr>
        <w:pStyle w:val="Heading1"/>
        <w:jc w:val="left"/>
      </w:pPr>
      <w:bookmarkStart w:id="38" w:name="_Toc100161679"/>
      <w:r>
        <w:lastRenderedPageBreak/>
        <w:t>User Access Provision</w:t>
      </w:r>
      <w:bookmarkEnd w:id="38"/>
    </w:p>
    <w:p w14:paraId="16C0FE13" w14:textId="0F8E8F9E" w:rsidR="0078361D" w:rsidRPr="0078361D" w:rsidRDefault="0078361D" w:rsidP="0078361D">
      <w:pPr>
        <w:pStyle w:val="Heading2"/>
      </w:pPr>
      <w:bookmarkStart w:id="39" w:name="_Toc100161680"/>
      <w:r w:rsidRPr="0078361D">
        <w:t>Pre-Requites:</w:t>
      </w:r>
      <w:bookmarkEnd w:id="39"/>
    </w:p>
    <w:p w14:paraId="04DFDC7F" w14:textId="77777777" w:rsidR="0078361D" w:rsidRDefault="0078361D" w:rsidP="0078361D">
      <w:pPr>
        <w:ind w:left="1080"/>
      </w:pPr>
    </w:p>
    <w:p w14:paraId="1B1AB374" w14:textId="77777777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>Atos Engineer who is going to Work on this Task should have access over the following account</w:t>
      </w:r>
    </w:p>
    <w:p w14:paraId="6A632F45" w14:textId="20CECA4D" w:rsidR="0078361D" w:rsidRDefault="00CE72C9" w:rsidP="0078361D">
      <w:pPr>
        <w:pStyle w:val="ListParagraph"/>
        <w:ind w:left="1440" w:firstLine="0"/>
      </w:pPr>
      <w:r>
        <w:t xml:space="preserve">Master SSO Account - </w:t>
      </w:r>
      <w:r w:rsidRPr="00B35B87">
        <w:rPr>
          <w:rFonts w:asciiTheme="minorHAnsi" w:hAnsiTheme="minorHAnsi" w:cstheme="minorHAnsi"/>
          <w:sz w:val="20"/>
        </w:rPr>
        <w:t>503320646205</w:t>
      </w:r>
    </w:p>
    <w:p w14:paraId="7A196ADD" w14:textId="77777777" w:rsidR="0078361D" w:rsidRDefault="0078361D" w:rsidP="0078361D">
      <w:pPr>
        <w:pStyle w:val="ListParagraph"/>
        <w:ind w:left="1440" w:firstLine="0"/>
      </w:pPr>
    </w:p>
    <w:p w14:paraId="3C25A9B4" w14:textId="62803491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 xml:space="preserve">SSO Groups Needs to </w:t>
      </w:r>
      <w:r w:rsidR="00B35B87">
        <w:t>Create</w:t>
      </w:r>
      <w:r>
        <w:t xml:space="preserve"> for Respective Customer as a part of Deployment Process</w:t>
      </w:r>
      <w:r w:rsidR="00B35B87">
        <w:t>.</w:t>
      </w:r>
    </w:p>
    <w:p w14:paraId="0BEC3D54" w14:textId="77777777" w:rsidR="0078361D" w:rsidRDefault="0078361D" w:rsidP="0078361D"/>
    <w:p w14:paraId="00F97851" w14:textId="77777777" w:rsidR="0078361D" w:rsidRDefault="0078361D" w:rsidP="0078361D"/>
    <w:p w14:paraId="7D8962C2" w14:textId="77777777" w:rsidR="0078361D" w:rsidRDefault="0078361D" w:rsidP="0078361D"/>
    <w:p w14:paraId="2AF649A6" w14:textId="13C206B8" w:rsidR="00B35B87" w:rsidRPr="0078361D" w:rsidRDefault="00B35B87" w:rsidP="00B35B87">
      <w:pPr>
        <w:pStyle w:val="Heading2"/>
      </w:pPr>
      <w:bookmarkStart w:id="40" w:name="_Toc100161681"/>
      <w:r>
        <w:t xml:space="preserve">Steps to Provide Access on </w:t>
      </w:r>
      <w:r w:rsidR="00944534">
        <w:t>Wintershall</w:t>
      </w:r>
      <w:r w:rsidR="00890391">
        <w:t xml:space="preserve"> </w:t>
      </w:r>
      <w:r>
        <w:t>Environment</w:t>
      </w:r>
      <w:bookmarkEnd w:id="40"/>
    </w:p>
    <w:p w14:paraId="061A33AD" w14:textId="77777777" w:rsidR="0078361D" w:rsidRDefault="0078361D" w:rsidP="00B35B87">
      <w:pPr>
        <w:ind w:firstLine="0"/>
      </w:pPr>
    </w:p>
    <w:p w14:paraId="363D2D3E" w14:textId="77777777" w:rsidR="0078361D" w:rsidRDefault="0078361D" w:rsidP="0078361D"/>
    <w:tbl>
      <w:tblPr>
        <w:tblW w:w="114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2"/>
        <w:gridCol w:w="7990"/>
      </w:tblGrid>
      <w:tr w:rsidR="0078361D" w:rsidRPr="0053757F" w14:paraId="7E0D983C" w14:textId="77777777" w:rsidTr="0071709B">
        <w:trPr>
          <w:tblHeader/>
        </w:trPr>
        <w:tc>
          <w:tcPr>
            <w:tcW w:w="3492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3FD829B" w14:textId="77777777" w:rsidR="0078361D" w:rsidRPr="0053757F" w:rsidRDefault="0078361D" w:rsidP="0071709B">
            <w:pPr>
              <w:pStyle w:val="TableHeader"/>
            </w:pPr>
            <w:r w:rsidRPr="0053757F">
              <w:t>Steps</w:t>
            </w:r>
          </w:p>
        </w:tc>
        <w:tc>
          <w:tcPr>
            <w:tcW w:w="7990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F886168" w14:textId="77777777" w:rsidR="0078361D" w:rsidRPr="0053757F" w:rsidRDefault="0078361D" w:rsidP="0071709B">
            <w:pPr>
              <w:pStyle w:val="TableHeader"/>
            </w:pPr>
            <w:r w:rsidRPr="0053757F">
              <w:t>Visual View</w:t>
            </w:r>
          </w:p>
        </w:tc>
      </w:tr>
      <w:tr w:rsidR="0078361D" w14:paraId="18F2FAEC" w14:textId="77777777" w:rsidTr="0071709B">
        <w:tc>
          <w:tcPr>
            <w:tcW w:w="3492" w:type="dxa"/>
          </w:tcPr>
          <w:p w14:paraId="21D2F69B" w14:textId="645EB802" w:rsidR="0078361D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Send email to Customer SPOC for access creation with user details.</w:t>
            </w:r>
          </w:p>
          <w:p w14:paraId="20C62229" w14:textId="6C1934EA" w:rsidR="008B77C1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1E0FF3CA" w14:textId="4E150C4A" w:rsidR="008B77C1" w:rsidRPr="00B35B87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This access must be requested for Azure Portal and DevOps console.</w:t>
            </w:r>
          </w:p>
          <w:p w14:paraId="354B5B4C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3CB01ED9" w14:textId="366A787C" w:rsidR="0078361D" w:rsidRPr="00575505" w:rsidRDefault="0078361D" w:rsidP="00B35B87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990" w:type="dxa"/>
          </w:tcPr>
          <w:p w14:paraId="4B9C3FE0" w14:textId="275E5654" w:rsidR="0078361D" w:rsidRDefault="008B77C1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229840" wp14:editId="6F37B0E1">
                  <wp:extent cx="4936490" cy="1735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B546F" w14:textId="37B45145" w:rsidR="0078361D" w:rsidRDefault="0078361D" w:rsidP="0071709B">
            <w:pPr>
              <w:rPr>
                <w:sz w:val="20"/>
              </w:rPr>
            </w:pPr>
          </w:p>
        </w:tc>
      </w:tr>
      <w:tr w:rsidR="0078361D" w14:paraId="04E8B76B" w14:textId="77777777" w:rsidTr="0071709B">
        <w:tc>
          <w:tcPr>
            <w:tcW w:w="3492" w:type="dxa"/>
          </w:tcPr>
          <w:p w14:paraId="1DD3BB82" w14:textId="340BE733" w:rsidR="0078361D" w:rsidRPr="00B35B87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Once receive credentials, make sure all given access are present.</w:t>
            </w:r>
          </w:p>
          <w:p w14:paraId="5ECD1E3A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22347924" w14:textId="5129C4D4" w:rsidR="0078361D" w:rsidRPr="00B35B87" w:rsidRDefault="00B35B8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 w:rsidRPr="00B35B8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7990" w:type="dxa"/>
          </w:tcPr>
          <w:p w14:paraId="43E8EB99" w14:textId="77777777" w:rsidR="0078361D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Contributor.</w:t>
            </w:r>
          </w:p>
          <w:p w14:paraId="6FCC2484" w14:textId="10A9D25E" w:rsidR="008B77C1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Azure Portal access</w:t>
            </w:r>
          </w:p>
          <w:p w14:paraId="5DF824A2" w14:textId="0BA6FA9D" w:rsidR="008B77C1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DevOps Console access</w:t>
            </w:r>
          </w:p>
          <w:p w14:paraId="1FE90219" w14:textId="7AFFA15A" w:rsidR="008B77C1" w:rsidRPr="00775A97" w:rsidRDefault="00775A97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Repository visibility</w:t>
            </w:r>
          </w:p>
          <w:p w14:paraId="3BDDECA3" w14:textId="4C101F3D" w:rsidR="00775A97" w:rsidRPr="00775A97" w:rsidRDefault="00775A97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All 18 Subscription visibility.</w:t>
            </w:r>
          </w:p>
          <w:p w14:paraId="52182FA5" w14:textId="621236C6" w:rsidR="008B77C1" w:rsidRDefault="008B77C1" w:rsidP="0071709B">
            <w:pPr>
              <w:rPr>
                <w:sz w:val="20"/>
              </w:rPr>
            </w:pPr>
          </w:p>
        </w:tc>
      </w:tr>
      <w:tr w:rsidR="0078361D" w14:paraId="640A4A98" w14:textId="77777777" w:rsidTr="0071709B">
        <w:trPr>
          <w:trHeight w:val="4129"/>
        </w:trPr>
        <w:tc>
          <w:tcPr>
            <w:tcW w:w="3492" w:type="dxa"/>
          </w:tcPr>
          <w:p w14:paraId="63E70CB1" w14:textId="1517C9D0" w:rsidR="00775A97" w:rsidRPr="00775A97" w:rsidRDefault="00775A97" w:rsidP="00775A9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 order to receive access at all WDEA servers, need to contact AD Team to make sure users are added in “</w:t>
            </w:r>
            <w:proofErr w:type="gramStart"/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ResAD.Admin.Tier1.Atos</w:t>
            </w:r>
            <w:proofErr w:type="gramEnd"/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.AdminGateUsers</w:t>
            </w:r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>
              <w:rPr>
                <w:rFonts w:asciiTheme="minorHAnsi" w:hAnsiTheme="minorHAnsi" w:cstheme="minorHAnsi"/>
                <w:sz w:val="20"/>
              </w:rPr>
              <w:t>and  “</w:t>
            </w:r>
            <w:r w:rsidRPr="00775A97">
              <w:rPr>
                <w:rFonts w:asciiTheme="minorHAnsi" w:hAnsiTheme="minorHAnsi" w:cstheme="minorHAnsi"/>
                <w:sz w:val="20"/>
              </w:rPr>
              <w:t>ResAD.Admin.Tier1.Atos.VMAzureOperators</w:t>
            </w:r>
            <w:r>
              <w:rPr>
                <w:rFonts w:asciiTheme="minorHAnsi" w:hAnsiTheme="minorHAnsi" w:cstheme="minorHAnsi"/>
                <w:sz w:val="20"/>
              </w:rPr>
              <w:t>” group.</w:t>
            </w:r>
          </w:p>
          <w:p w14:paraId="6ED13B9D" w14:textId="31DEC356" w:rsidR="00193F65" w:rsidRPr="00B35B87" w:rsidRDefault="00193F65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90" w:type="dxa"/>
          </w:tcPr>
          <w:p w14:paraId="6BE8FBA1" w14:textId="06171BCD" w:rsidR="0078361D" w:rsidRDefault="00775A97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924A6C" wp14:editId="6A3DE33E">
                  <wp:extent cx="4936490" cy="1860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6"/>
      <w:bookmarkEnd w:id="37"/>
    </w:tbl>
    <w:p w14:paraId="7686570E" w14:textId="77777777" w:rsidR="0078361D" w:rsidRDefault="0078361D" w:rsidP="00EB0F5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sectPr w:rsidR="0078361D" w:rsidSect="00B35B87">
      <w:pgSz w:w="15840" w:h="24480" w:code="3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0668" w14:textId="77777777" w:rsidR="00FE24B2" w:rsidRDefault="00FE24B2">
      <w:r>
        <w:separator/>
      </w:r>
    </w:p>
  </w:endnote>
  <w:endnote w:type="continuationSeparator" w:id="0">
    <w:p w14:paraId="2DE5A849" w14:textId="77777777" w:rsidR="00FE24B2" w:rsidRDefault="00FE24B2">
      <w:r>
        <w:continuationSeparator/>
      </w:r>
    </w:p>
  </w:endnote>
  <w:endnote w:type="continuationNotice" w:id="1">
    <w:p w14:paraId="650BF385" w14:textId="77777777" w:rsidR="00FE24B2" w:rsidRDefault="00FE2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F878" w14:textId="77777777" w:rsidR="00CE167F" w:rsidRDefault="00CE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13AA" w14:textId="77777777" w:rsidR="00CE167F" w:rsidRDefault="00CE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73F2" w14:textId="77777777" w:rsidR="00CE167F" w:rsidRDefault="00CE16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271C" w14:textId="77777777" w:rsidR="00912DD0" w:rsidRPr="00BA088C" w:rsidRDefault="00912DD0">
    <w:pPr>
      <w:pStyle w:val="sysFooter2Line"/>
    </w:pPr>
  </w:p>
  <w:p w14:paraId="32A937C3" w14:textId="5FC7EB2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20CCFE78" w14:textId="63FE13DF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DE0362">
      <w:t>15 January 2021</w:t>
    </w:r>
    <w:r w:rsidRPr="00BA088C">
      <w:fldChar w:fldCharType="end"/>
    </w:r>
  </w:p>
  <w:p w14:paraId="734B1822" w14:textId="1CB1FAB5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4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6FC" w14:textId="77777777" w:rsidR="00912DD0" w:rsidRPr="00BA088C" w:rsidRDefault="00912DD0">
    <w:pPr>
      <w:pStyle w:val="sysFooter2Line"/>
    </w:pPr>
  </w:p>
  <w:p w14:paraId="03787397" w14:textId="554E38A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3EF72D04" w14:textId="61CE105D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EB0F57">
      <w:t>06</w:t>
    </w:r>
    <w:r w:rsidR="00DE0362">
      <w:t xml:space="preserve"> </w:t>
    </w:r>
    <w:r w:rsidR="00EB0F57">
      <w:t>April</w:t>
    </w:r>
    <w:r w:rsidR="00DE0362">
      <w:t xml:space="preserve"> </w:t>
    </w:r>
    <w:r w:rsidR="00EB0F57">
      <w:t>2022</w:t>
    </w:r>
    <w:r w:rsidRPr="00BA088C">
      <w:fldChar w:fldCharType="end"/>
    </w:r>
  </w:p>
  <w:p w14:paraId="2B86BF08" w14:textId="11D4A14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6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6</w:t>
    </w:r>
    <w:r w:rsidRPr="00BA088C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A560" w14:textId="77777777" w:rsidR="00912DD0" w:rsidRPr="00BA088C" w:rsidRDefault="00912DD0">
    <w:pPr>
      <w:pStyle w:val="sysFooter2Line"/>
    </w:pPr>
  </w:p>
  <w:p w14:paraId="79DFBC82" w14:textId="403BC3DD" w:rsidR="00912DD0" w:rsidRPr="00BA088C" w:rsidRDefault="00912DD0" w:rsidP="0078361D">
    <w:pPr>
      <w:pStyle w:val="sysFooter2L"/>
      <w:framePr w:wrap="around"/>
      <w:ind w:firstLine="0"/>
    </w:pPr>
  </w:p>
  <w:p w14:paraId="174FC209" w14:textId="27A4921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3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00C1" w14:textId="77777777" w:rsidR="00FE24B2" w:rsidRDefault="00FE24B2">
      <w:r>
        <w:separator/>
      </w:r>
    </w:p>
  </w:footnote>
  <w:footnote w:type="continuationSeparator" w:id="0">
    <w:p w14:paraId="10C08AC4" w14:textId="77777777" w:rsidR="00FE24B2" w:rsidRDefault="00FE24B2">
      <w:r>
        <w:continuationSeparator/>
      </w:r>
    </w:p>
  </w:footnote>
  <w:footnote w:type="continuationNotice" w:id="1">
    <w:p w14:paraId="79947B1D" w14:textId="77777777" w:rsidR="00FE24B2" w:rsidRDefault="00FE2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25B1" w14:textId="77777777" w:rsidR="00CE167F" w:rsidRDefault="00CE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856" w14:textId="77777777" w:rsidR="00CE167F" w:rsidRDefault="00CE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CA04" w14:textId="77777777" w:rsidR="00CE167F" w:rsidRDefault="00CE16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C6F" w14:textId="5D8085C1" w:rsidR="00912DD0" w:rsidRPr="00BA088C" w:rsidRDefault="00912DD0" w:rsidP="00AF41A2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DE0362">
      <w:t>DCS AWS HLA</w:t>
    </w:r>
    <w:r w:rsidRPr="00BA088C">
      <w:fldChar w:fldCharType="end"/>
    </w:r>
  </w:p>
  <w:p w14:paraId="7CC572F5" w14:textId="4837A4F4" w:rsidR="00912DD0" w:rsidRPr="00BA088C" w:rsidRDefault="00912DD0" w:rsidP="00AF41A2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31C2C8E" wp14:editId="5AE6181B">
          <wp:extent cx="1047750" cy="352425"/>
          <wp:effectExtent l="0" t="0" r="0" b="0"/>
          <wp:docPr id="13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3DD80988" w14:textId="55D1FBCC" w:rsidR="00912DD0" w:rsidRPr="00BA088C" w:rsidRDefault="00912DD0" w:rsidP="00AF41A2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3F268DF" w14:textId="1D309DF9" w:rsidR="00912DD0" w:rsidRPr="00BA088C" w:rsidRDefault="00912DD0" w:rsidP="00AF41A2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5ADEAE9" w14:textId="4DF02276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3DFA" w14:textId="2CE49E9C" w:rsidR="0078361D" w:rsidRPr="00BA088C" w:rsidRDefault="00EB0F57" w:rsidP="0078361D">
    <w:pPr>
      <w:pStyle w:val="sysHeaderLinebelow"/>
    </w:pPr>
    <w:r>
      <w:fldChar w:fldCharType="begin"/>
    </w:r>
    <w:r>
      <w:instrText xml:space="preserve"> DOCPROPERTY  Title </w:instrText>
    </w:r>
    <w:r>
      <w:fldChar w:fldCharType="separate"/>
    </w:r>
    <w:r>
      <w:t>Buecrest HLA</w:t>
    </w:r>
    <w:r>
      <w:fldChar w:fldCharType="end"/>
    </w:r>
  </w:p>
  <w:p w14:paraId="0641E002" w14:textId="03BFA4F0" w:rsidR="00912DD0" w:rsidRPr="00BA088C" w:rsidRDefault="00912DD0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1C51BEC2" wp14:editId="070FC9DC">
          <wp:extent cx="1047750" cy="352425"/>
          <wp:effectExtent l="0" t="0" r="0" b="0"/>
          <wp:docPr id="1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283B6885" w14:textId="296BA497" w:rsidR="00912DD0" w:rsidRPr="00BA088C" w:rsidRDefault="00912DD0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0A258E36" w14:textId="14BBB478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5DCD6390" w14:textId="0EA81287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C1D" w14:textId="4277F71A" w:rsidR="00912DD0" w:rsidRPr="00BA088C" w:rsidRDefault="00912DD0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 w:rsidR="00DE0362">
      <w:t xml:space="preserve"> </w:t>
    </w:r>
    <w:r w:rsidR="0078361D">
      <w:t>User Access Provision</w:t>
    </w:r>
    <w:r w:rsidRPr="00BA088C">
      <w:fldChar w:fldCharType="end"/>
    </w:r>
  </w:p>
  <w:bookmarkStart w:id="3" w:name="sys_WordMark"/>
  <w:p w14:paraId="1D775D2E" w14:textId="54CD40F1" w:rsidR="00912DD0" w:rsidRPr="00BA088C" w:rsidRDefault="00912DD0">
    <w:pPr>
      <w:pStyle w:val="sysWordMark"/>
      <w:framePr w:wrap="around"/>
    </w:pPr>
    <w:r>
      <w:fldChar w:fldCharType="begin" w:fldLock="1"/>
    </w:r>
    <w:r>
      <w:instrText xml:space="preserve"> AUTOTEXT </w:instrText>
    </w:r>
    <w:r>
      <w:fldChar w:fldCharType="begin" w:fldLock="1"/>
    </w:r>
    <w:r>
      <w:instrText xml:space="preserve"> DOCPROPERTY sys_WordMark_Continued </w:instrText>
    </w:r>
    <w:r>
      <w:fldChar w:fldCharType="separate"/>
    </w:r>
    <w:r>
      <w:instrText>sys_WordMark_AT_Continued</w:instrText>
    </w:r>
    <w:r>
      <w:fldChar w:fldCharType="end"/>
    </w:r>
    <w:r>
      <w:instrText xml:space="preserve"> </w:instrText>
    </w:r>
    <w:r>
      <w:fldChar w:fldCharType="separate"/>
    </w:r>
    <w:r w:rsidR="4E2D9558">
      <w:rPr>
        <w:noProof/>
      </w:rPr>
      <w:drawing>
        <wp:inline distT="0" distB="0" distL="0" distR="0" wp14:anchorId="2BFF9895" wp14:editId="7791010D">
          <wp:extent cx="1047750" cy="352425"/>
          <wp:effectExtent l="0" t="0" r="0" b="0"/>
          <wp:docPr id="440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  <w:r>
      <w:fldChar w:fldCharType="begin" w:fldLock="1"/>
    </w:r>
    <w:r>
      <w:fldChar w:fldCharType="end"/>
    </w:r>
    <w:bookmarkEnd w:id="3"/>
  </w:p>
  <w:p w14:paraId="073E5C9F" w14:textId="2733F695" w:rsidR="00912DD0" w:rsidRPr="00BA088C" w:rsidRDefault="00912DD0" w:rsidP="00542B14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7E73E7FF" w14:textId="59267369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3F98103B" w14:textId="043C3095" w:rsidR="00912DD0" w:rsidRPr="00BA088C" w:rsidRDefault="00912DD0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433D" w14:textId="3EBC1446" w:rsidR="0078361D" w:rsidRPr="00BA088C" w:rsidRDefault="0078361D" w:rsidP="0078361D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>
      <w:t xml:space="preserve"> User Access Provision</w:t>
    </w:r>
    <w:r w:rsidRPr="00BA088C">
      <w:fldChar w:fldCharType="end"/>
    </w:r>
  </w:p>
  <w:p w14:paraId="2703EC0B" w14:textId="2DDB90C2" w:rsidR="00433CC7" w:rsidRPr="00BA088C" w:rsidRDefault="00433CC7" w:rsidP="00DA5336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659D8E7" wp14:editId="2FE2E0EC">
          <wp:extent cx="1047750" cy="352425"/>
          <wp:effectExtent l="0" t="0" r="0" b="0"/>
          <wp:docPr id="2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5C831F36" w14:textId="134AA422" w:rsidR="00433CC7" w:rsidRPr="00BA088C" w:rsidRDefault="00433CC7" w:rsidP="000A1A7E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D5143D1" w14:textId="346AF78C" w:rsidR="00433CC7" w:rsidRPr="00BA088C" w:rsidRDefault="00433CC7" w:rsidP="000A1A7E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1A383AB" w14:textId="419C5B92" w:rsidR="00433CC7" w:rsidRPr="00BA088C" w:rsidRDefault="00433CC7" w:rsidP="000A1A7E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8B7917"/>
    <w:multiLevelType w:val="hybridMultilevel"/>
    <w:tmpl w:val="55D428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4869"/>
    <w:multiLevelType w:val="multilevel"/>
    <w:tmpl w:val="D3E2FF1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6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42F"/>
    <w:multiLevelType w:val="hybridMultilevel"/>
    <w:tmpl w:val="98847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A088C"/>
    <w:rsid w:val="000002B3"/>
    <w:rsid w:val="000002CF"/>
    <w:rsid w:val="00000799"/>
    <w:rsid w:val="00000EC5"/>
    <w:rsid w:val="000025C8"/>
    <w:rsid w:val="00002E6A"/>
    <w:rsid w:val="000037CB"/>
    <w:rsid w:val="0000539F"/>
    <w:rsid w:val="00005C1D"/>
    <w:rsid w:val="0000625C"/>
    <w:rsid w:val="000066C0"/>
    <w:rsid w:val="00006BFC"/>
    <w:rsid w:val="0000717B"/>
    <w:rsid w:val="0001017B"/>
    <w:rsid w:val="000112EA"/>
    <w:rsid w:val="00011948"/>
    <w:rsid w:val="0001354A"/>
    <w:rsid w:val="000136D9"/>
    <w:rsid w:val="00013E8B"/>
    <w:rsid w:val="000145BE"/>
    <w:rsid w:val="00014BEF"/>
    <w:rsid w:val="00015B5E"/>
    <w:rsid w:val="00016354"/>
    <w:rsid w:val="0001672D"/>
    <w:rsid w:val="0001684A"/>
    <w:rsid w:val="00016FBB"/>
    <w:rsid w:val="00017017"/>
    <w:rsid w:val="00017073"/>
    <w:rsid w:val="000170E4"/>
    <w:rsid w:val="000176C1"/>
    <w:rsid w:val="00017E00"/>
    <w:rsid w:val="00020941"/>
    <w:rsid w:val="00020E61"/>
    <w:rsid w:val="00021FD2"/>
    <w:rsid w:val="00022CAF"/>
    <w:rsid w:val="00023239"/>
    <w:rsid w:val="00024E9B"/>
    <w:rsid w:val="0002536E"/>
    <w:rsid w:val="0002612C"/>
    <w:rsid w:val="000264F4"/>
    <w:rsid w:val="0002780E"/>
    <w:rsid w:val="00027AD4"/>
    <w:rsid w:val="00027D3F"/>
    <w:rsid w:val="00027F10"/>
    <w:rsid w:val="00030D79"/>
    <w:rsid w:val="00030FD6"/>
    <w:rsid w:val="00031465"/>
    <w:rsid w:val="000325D6"/>
    <w:rsid w:val="00033BF6"/>
    <w:rsid w:val="00033FD6"/>
    <w:rsid w:val="00034254"/>
    <w:rsid w:val="000342F3"/>
    <w:rsid w:val="00034371"/>
    <w:rsid w:val="000347C4"/>
    <w:rsid w:val="00034AD7"/>
    <w:rsid w:val="000375E5"/>
    <w:rsid w:val="000377FC"/>
    <w:rsid w:val="00037AF4"/>
    <w:rsid w:val="000420F9"/>
    <w:rsid w:val="00042556"/>
    <w:rsid w:val="00044697"/>
    <w:rsid w:val="00044CE9"/>
    <w:rsid w:val="00045301"/>
    <w:rsid w:val="00046AB5"/>
    <w:rsid w:val="00047928"/>
    <w:rsid w:val="000512BA"/>
    <w:rsid w:val="0005146F"/>
    <w:rsid w:val="000522AF"/>
    <w:rsid w:val="000523E5"/>
    <w:rsid w:val="00053A64"/>
    <w:rsid w:val="00053A6F"/>
    <w:rsid w:val="0005415B"/>
    <w:rsid w:val="000545BF"/>
    <w:rsid w:val="00054AE2"/>
    <w:rsid w:val="000554B8"/>
    <w:rsid w:val="00055E93"/>
    <w:rsid w:val="0005604E"/>
    <w:rsid w:val="000563C9"/>
    <w:rsid w:val="00056818"/>
    <w:rsid w:val="00056B9F"/>
    <w:rsid w:val="0006081E"/>
    <w:rsid w:val="000612D7"/>
    <w:rsid w:val="00061377"/>
    <w:rsid w:val="00062656"/>
    <w:rsid w:val="00062DD8"/>
    <w:rsid w:val="00062E8B"/>
    <w:rsid w:val="00063E21"/>
    <w:rsid w:val="00064869"/>
    <w:rsid w:val="000657D3"/>
    <w:rsid w:val="00065E8B"/>
    <w:rsid w:val="000662EF"/>
    <w:rsid w:val="00066519"/>
    <w:rsid w:val="00067E59"/>
    <w:rsid w:val="00070BEF"/>
    <w:rsid w:val="00071AA0"/>
    <w:rsid w:val="00073630"/>
    <w:rsid w:val="000738A9"/>
    <w:rsid w:val="000744E2"/>
    <w:rsid w:val="00074717"/>
    <w:rsid w:val="00074C93"/>
    <w:rsid w:val="00075850"/>
    <w:rsid w:val="00075F71"/>
    <w:rsid w:val="00076937"/>
    <w:rsid w:val="00080314"/>
    <w:rsid w:val="0008051E"/>
    <w:rsid w:val="000809F1"/>
    <w:rsid w:val="00081CC6"/>
    <w:rsid w:val="00081CFF"/>
    <w:rsid w:val="000820DC"/>
    <w:rsid w:val="000826A0"/>
    <w:rsid w:val="000834EA"/>
    <w:rsid w:val="00084719"/>
    <w:rsid w:val="00084857"/>
    <w:rsid w:val="00085DBD"/>
    <w:rsid w:val="00086141"/>
    <w:rsid w:val="000865FF"/>
    <w:rsid w:val="000872B9"/>
    <w:rsid w:val="000878A8"/>
    <w:rsid w:val="00087A12"/>
    <w:rsid w:val="0009045B"/>
    <w:rsid w:val="00090F33"/>
    <w:rsid w:val="00091EB8"/>
    <w:rsid w:val="00092060"/>
    <w:rsid w:val="0009208D"/>
    <w:rsid w:val="00092772"/>
    <w:rsid w:val="00093114"/>
    <w:rsid w:val="000938D1"/>
    <w:rsid w:val="0009752B"/>
    <w:rsid w:val="000A0961"/>
    <w:rsid w:val="000A0BF6"/>
    <w:rsid w:val="000A1786"/>
    <w:rsid w:val="000A1A7E"/>
    <w:rsid w:val="000A2A02"/>
    <w:rsid w:val="000A2A2A"/>
    <w:rsid w:val="000A2D48"/>
    <w:rsid w:val="000A2E6D"/>
    <w:rsid w:val="000A30CC"/>
    <w:rsid w:val="000A45A8"/>
    <w:rsid w:val="000A4FCE"/>
    <w:rsid w:val="000A5143"/>
    <w:rsid w:val="000A560A"/>
    <w:rsid w:val="000A68C8"/>
    <w:rsid w:val="000A68EF"/>
    <w:rsid w:val="000A7FDA"/>
    <w:rsid w:val="000B0444"/>
    <w:rsid w:val="000B0740"/>
    <w:rsid w:val="000B0DEB"/>
    <w:rsid w:val="000B1FCC"/>
    <w:rsid w:val="000B20F4"/>
    <w:rsid w:val="000B2667"/>
    <w:rsid w:val="000B32E5"/>
    <w:rsid w:val="000B4040"/>
    <w:rsid w:val="000B4577"/>
    <w:rsid w:val="000B51D4"/>
    <w:rsid w:val="000B5EE3"/>
    <w:rsid w:val="000B60AB"/>
    <w:rsid w:val="000B67EB"/>
    <w:rsid w:val="000B7AB6"/>
    <w:rsid w:val="000C00D4"/>
    <w:rsid w:val="000C0206"/>
    <w:rsid w:val="000C0C98"/>
    <w:rsid w:val="000C173D"/>
    <w:rsid w:val="000C17EB"/>
    <w:rsid w:val="000C1938"/>
    <w:rsid w:val="000C2249"/>
    <w:rsid w:val="000C2456"/>
    <w:rsid w:val="000C3E22"/>
    <w:rsid w:val="000C3EB8"/>
    <w:rsid w:val="000C4162"/>
    <w:rsid w:val="000C46A5"/>
    <w:rsid w:val="000C5009"/>
    <w:rsid w:val="000C5533"/>
    <w:rsid w:val="000C5625"/>
    <w:rsid w:val="000C5799"/>
    <w:rsid w:val="000C5F5B"/>
    <w:rsid w:val="000C6258"/>
    <w:rsid w:val="000C6339"/>
    <w:rsid w:val="000C66D0"/>
    <w:rsid w:val="000C7638"/>
    <w:rsid w:val="000D0045"/>
    <w:rsid w:val="000D0130"/>
    <w:rsid w:val="000D1406"/>
    <w:rsid w:val="000D3E34"/>
    <w:rsid w:val="000D41E7"/>
    <w:rsid w:val="000D5888"/>
    <w:rsid w:val="000D5F54"/>
    <w:rsid w:val="000D61A9"/>
    <w:rsid w:val="000D729A"/>
    <w:rsid w:val="000E22DF"/>
    <w:rsid w:val="000E2EBB"/>
    <w:rsid w:val="000E2F85"/>
    <w:rsid w:val="000E3059"/>
    <w:rsid w:val="000E523C"/>
    <w:rsid w:val="000E66D9"/>
    <w:rsid w:val="000E7962"/>
    <w:rsid w:val="000E7EB1"/>
    <w:rsid w:val="000F1547"/>
    <w:rsid w:val="000F15D4"/>
    <w:rsid w:val="000F2237"/>
    <w:rsid w:val="000F2E91"/>
    <w:rsid w:val="000F3430"/>
    <w:rsid w:val="000F355D"/>
    <w:rsid w:val="000F41D5"/>
    <w:rsid w:val="000F5AD6"/>
    <w:rsid w:val="000F5B59"/>
    <w:rsid w:val="000F5EA3"/>
    <w:rsid w:val="000F5F24"/>
    <w:rsid w:val="000F63DA"/>
    <w:rsid w:val="000F70A2"/>
    <w:rsid w:val="000F7123"/>
    <w:rsid w:val="000F7139"/>
    <w:rsid w:val="000F74E2"/>
    <w:rsid w:val="000F7A71"/>
    <w:rsid w:val="000F7B15"/>
    <w:rsid w:val="001001A5"/>
    <w:rsid w:val="001009D8"/>
    <w:rsid w:val="001018A5"/>
    <w:rsid w:val="00102CED"/>
    <w:rsid w:val="00102F40"/>
    <w:rsid w:val="00103665"/>
    <w:rsid w:val="0010378D"/>
    <w:rsid w:val="00103C5C"/>
    <w:rsid w:val="0010432F"/>
    <w:rsid w:val="00104905"/>
    <w:rsid w:val="00104DA5"/>
    <w:rsid w:val="0010505E"/>
    <w:rsid w:val="00106647"/>
    <w:rsid w:val="00107311"/>
    <w:rsid w:val="00111690"/>
    <w:rsid w:val="00112897"/>
    <w:rsid w:val="00113359"/>
    <w:rsid w:val="0011370F"/>
    <w:rsid w:val="00114AFD"/>
    <w:rsid w:val="00115C7D"/>
    <w:rsid w:val="00116464"/>
    <w:rsid w:val="001172EE"/>
    <w:rsid w:val="0011799A"/>
    <w:rsid w:val="001179A7"/>
    <w:rsid w:val="00120A6F"/>
    <w:rsid w:val="00120C72"/>
    <w:rsid w:val="00121375"/>
    <w:rsid w:val="00121A45"/>
    <w:rsid w:val="0012200B"/>
    <w:rsid w:val="001221F2"/>
    <w:rsid w:val="001223D9"/>
    <w:rsid w:val="00123156"/>
    <w:rsid w:val="00123603"/>
    <w:rsid w:val="00123879"/>
    <w:rsid w:val="0012571F"/>
    <w:rsid w:val="0012604A"/>
    <w:rsid w:val="00126980"/>
    <w:rsid w:val="00126B65"/>
    <w:rsid w:val="00126C8F"/>
    <w:rsid w:val="00126D2C"/>
    <w:rsid w:val="00130044"/>
    <w:rsid w:val="00130517"/>
    <w:rsid w:val="00130F58"/>
    <w:rsid w:val="00132DCF"/>
    <w:rsid w:val="001330C8"/>
    <w:rsid w:val="00134DE3"/>
    <w:rsid w:val="00135614"/>
    <w:rsid w:val="00135646"/>
    <w:rsid w:val="00136D4C"/>
    <w:rsid w:val="00136E2A"/>
    <w:rsid w:val="001370F9"/>
    <w:rsid w:val="00137FC8"/>
    <w:rsid w:val="00141AAC"/>
    <w:rsid w:val="00142435"/>
    <w:rsid w:val="0014244D"/>
    <w:rsid w:val="0014353A"/>
    <w:rsid w:val="00143565"/>
    <w:rsid w:val="00143C7D"/>
    <w:rsid w:val="0014446A"/>
    <w:rsid w:val="001446B7"/>
    <w:rsid w:val="00145A79"/>
    <w:rsid w:val="00145C34"/>
    <w:rsid w:val="001462AF"/>
    <w:rsid w:val="00146D3E"/>
    <w:rsid w:val="00147D97"/>
    <w:rsid w:val="00147E45"/>
    <w:rsid w:val="00150088"/>
    <w:rsid w:val="001503F8"/>
    <w:rsid w:val="0015046E"/>
    <w:rsid w:val="00150591"/>
    <w:rsid w:val="001506D7"/>
    <w:rsid w:val="00151213"/>
    <w:rsid w:val="00151DA4"/>
    <w:rsid w:val="001527EB"/>
    <w:rsid w:val="00152823"/>
    <w:rsid w:val="00152A11"/>
    <w:rsid w:val="0015342F"/>
    <w:rsid w:val="001543CD"/>
    <w:rsid w:val="00155F53"/>
    <w:rsid w:val="00156232"/>
    <w:rsid w:val="0015766A"/>
    <w:rsid w:val="001606DC"/>
    <w:rsid w:val="00161205"/>
    <w:rsid w:val="001633AF"/>
    <w:rsid w:val="0016394B"/>
    <w:rsid w:val="00164E12"/>
    <w:rsid w:val="0016514C"/>
    <w:rsid w:val="001657D1"/>
    <w:rsid w:val="001658EA"/>
    <w:rsid w:val="00166623"/>
    <w:rsid w:val="00166E51"/>
    <w:rsid w:val="001679D8"/>
    <w:rsid w:val="001717DF"/>
    <w:rsid w:val="001736BB"/>
    <w:rsid w:val="001737A1"/>
    <w:rsid w:val="00173812"/>
    <w:rsid w:val="001740B6"/>
    <w:rsid w:val="001754DB"/>
    <w:rsid w:val="001755E7"/>
    <w:rsid w:val="001756E7"/>
    <w:rsid w:val="00175704"/>
    <w:rsid w:val="00175C83"/>
    <w:rsid w:val="00175F4B"/>
    <w:rsid w:val="0017778D"/>
    <w:rsid w:val="00177C9F"/>
    <w:rsid w:val="00183356"/>
    <w:rsid w:val="00183CBF"/>
    <w:rsid w:val="00184186"/>
    <w:rsid w:val="00184758"/>
    <w:rsid w:val="001849D2"/>
    <w:rsid w:val="001850C0"/>
    <w:rsid w:val="0018532D"/>
    <w:rsid w:val="00185467"/>
    <w:rsid w:val="00185855"/>
    <w:rsid w:val="00185D31"/>
    <w:rsid w:val="001866ED"/>
    <w:rsid w:val="001870D8"/>
    <w:rsid w:val="00187574"/>
    <w:rsid w:val="001903FC"/>
    <w:rsid w:val="00190852"/>
    <w:rsid w:val="001909D8"/>
    <w:rsid w:val="00190FAE"/>
    <w:rsid w:val="00190FD1"/>
    <w:rsid w:val="00192F10"/>
    <w:rsid w:val="00193280"/>
    <w:rsid w:val="00193290"/>
    <w:rsid w:val="001935E0"/>
    <w:rsid w:val="00193F65"/>
    <w:rsid w:val="00193FBA"/>
    <w:rsid w:val="00194238"/>
    <w:rsid w:val="001949D7"/>
    <w:rsid w:val="00194AC4"/>
    <w:rsid w:val="00194DFB"/>
    <w:rsid w:val="0019507E"/>
    <w:rsid w:val="00195087"/>
    <w:rsid w:val="00195F35"/>
    <w:rsid w:val="0019674E"/>
    <w:rsid w:val="00196A26"/>
    <w:rsid w:val="001979C2"/>
    <w:rsid w:val="001A051E"/>
    <w:rsid w:val="001A08E4"/>
    <w:rsid w:val="001A0C8A"/>
    <w:rsid w:val="001A0EBE"/>
    <w:rsid w:val="001A1025"/>
    <w:rsid w:val="001A14A8"/>
    <w:rsid w:val="001A2310"/>
    <w:rsid w:val="001A25A9"/>
    <w:rsid w:val="001A35A6"/>
    <w:rsid w:val="001A3A3E"/>
    <w:rsid w:val="001A43C0"/>
    <w:rsid w:val="001A47A6"/>
    <w:rsid w:val="001A4AAB"/>
    <w:rsid w:val="001A5D17"/>
    <w:rsid w:val="001A6A8F"/>
    <w:rsid w:val="001A6AB0"/>
    <w:rsid w:val="001A7B9C"/>
    <w:rsid w:val="001A7C46"/>
    <w:rsid w:val="001A7D81"/>
    <w:rsid w:val="001B0BD4"/>
    <w:rsid w:val="001B1666"/>
    <w:rsid w:val="001B17D1"/>
    <w:rsid w:val="001B2690"/>
    <w:rsid w:val="001B2BD8"/>
    <w:rsid w:val="001B34CA"/>
    <w:rsid w:val="001B3A00"/>
    <w:rsid w:val="001B4517"/>
    <w:rsid w:val="001B4F4B"/>
    <w:rsid w:val="001B5D0F"/>
    <w:rsid w:val="001B5DE7"/>
    <w:rsid w:val="001B6F6F"/>
    <w:rsid w:val="001B7EF6"/>
    <w:rsid w:val="001C0801"/>
    <w:rsid w:val="001C25C1"/>
    <w:rsid w:val="001C266D"/>
    <w:rsid w:val="001C29FB"/>
    <w:rsid w:val="001C2DD7"/>
    <w:rsid w:val="001C33D1"/>
    <w:rsid w:val="001C4835"/>
    <w:rsid w:val="001C548E"/>
    <w:rsid w:val="001C5D32"/>
    <w:rsid w:val="001C6578"/>
    <w:rsid w:val="001C721A"/>
    <w:rsid w:val="001C7BE3"/>
    <w:rsid w:val="001D0586"/>
    <w:rsid w:val="001D0A92"/>
    <w:rsid w:val="001D14AD"/>
    <w:rsid w:val="001D1794"/>
    <w:rsid w:val="001D1986"/>
    <w:rsid w:val="001D21B3"/>
    <w:rsid w:val="001D21E9"/>
    <w:rsid w:val="001D277E"/>
    <w:rsid w:val="001D2984"/>
    <w:rsid w:val="001D4642"/>
    <w:rsid w:val="001D4A5E"/>
    <w:rsid w:val="001D4FD4"/>
    <w:rsid w:val="001D5063"/>
    <w:rsid w:val="001D5899"/>
    <w:rsid w:val="001D5D6B"/>
    <w:rsid w:val="001D5E38"/>
    <w:rsid w:val="001D7BDB"/>
    <w:rsid w:val="001D7CFC"/>
    <w:rsid w:val="001E003F"/>
    <w:rsid w:val="001E008A"/>
    <w:rsid w:val="001E0176"/>
    <w:rsid w:val="001E02AE"/>
    <w:rsid w:val="001E09A7"/>
    <w:rsid w:val="001E0B62"/>
    <w:rsid w:val="001E18DD"/>
    <w:rsid w:val="001E1E5F"/>
    <w:rsid w:val="001E29D5"/>
    <w:rsid w:val="001E2D86"/>
    <w:rsid w:val="001E362A"/>
    <w:rsid w:val="001E376B"/>
    <w:rsid w:val="001E4897"/>
    <w:rsid w:val="001E48CD"/>
    <w:rsid w:val="001E5A85"/>
    <w:rsid w:val="001E64CA"/>
    <w:rsid w:val="001E735C"/>
    <w:rsid w:val="001E7E23"/>
    <w:rsid w:val="001F0554"/>
    <w:rsid w:val="001F0B23"/>
    <w:rsid w:val="001F146C"/>
    <w:rsid w:val="001F1A41"/>
    <w:rsid w:val="001F21A1"/>
    <w:rsid w:val="001F274C"/>
    <w:rsid w:val="001F2797"/>
    <w:rsid w:val="001F2ACF"/>
    <w:rsid w:val="001F2B01"/>
    <w:rsid w:val="001F321D"/>
    <w:rsid w:val="001F335E"/>
    <w:rsid w:val="001F3A3A"/>
    <w:rsid w:val="001F3FC0"/>
    <w:rsid w:val="001F461B"/>
    <w:rsid w:val="001F4D29"/>
    <w:rsid w:val="001F5D0C"/>
    <w:rsid w:val="001F65C0"/>
    <w:rsid w:val="001F6B8C"/>
    <w:rsid w:val="001F72B0"/>
    <w:rsid w:val="001F73C5"/>
    <w:rsid w:val="001F79C9"/>
    <w:rsid w:val="001F7C64"/>
    <w:rsid w:val="001F7E95"/>
    <w:rsid w:val="002003CD"/>
    <w:rsid w:val="002011A8"/>
    <w:rsid w:val="0020174D"/>
    <w:rsid w:val="002019EE"/>
    <w:rsid w:val="0020218C"/>
    <w:rsid w:val="00202F31"/>
    <w:rsid w:val="002032D2"/>
    <w:rsid w:val="002039EF"/>
    <w:rsid w:val="00203C77"/>
    <w:rsid w:val="00203F53"/>
    <w:rsid w:val="00205A83"/>
    <w:rsid w:val="00207DBF"/>
    <w:rsid w:val="00210E65"/>
    <w:rsid w:val="00211767"/>
    <w:rsid w:val="00212075"/>
    <w:rsid w:val="0021345E"/>
    <w:rsid w:val="002137E9"/>
    <w:rsid w:val="00213A9F"/>
    <w:rsid w:val="002142EC"/>
    <w:rsid w:val="002143AD"/>
    <w:rsid w:val="0021526B"/>
    <w:rsid w:val="002156DF"/>
    <w:rsid w:val="0021578F"/>
    <w:rsid w:val="00215971"/>
    <w:rsid w:val="00216610"/>
    <w:rsid w:val="00217A1E"/>
    <w:rsid w:val="00220058"/>
    <w:rsid w:val="00220812"/>
    <w:rsid w:val="00220849"/>
    <w:rsid w:val="002212B2"/>
    <w:rsid w:val="002213F9"/>
    <w:rsid w:val="00221743"/>
    <w:rsid w:val="002218A9"/>
    <w:rsid w:val="00222479"/>
    <w:rsid w:val="0022284B"/>
    <w:rsid w:val="00223802"/>
    <w:rsid w:val="00223EB3"/>
    <w:rsid w:val="0022421F"/>
    <w:rsid w:val="00225258"/>
    <w:rsid w:val="0022552B"/>
    <w:rsid w:val="0022787C"/>
    <w:rsid w:val="00227A50"/>
    <w:rsid w:val="00227D1E"/>
    <w:rsid w:val="00230E9E"/>
    <w:rsid w:val="00230F97"/>
    <w:rsid w:val="0023207E"/>
    <w:rsid w:val="0023291A"/>
    <w:rsid w:val="0023338D"/>
    <w:rsid w:val="002338C7"/>
    <w:rsid w:val="00233A59"/>
    <w:rsid w:val="002347B0"/>
    <w:rsid w:val="00234C9E"/>
    <w:rsid w:val="0023514D"/>
    <w:rsid w:val="00235702"/>
    <w:rsid w:val="00235F4E"/>
    <w:rsid w:val="00236119"/>
    <w:rsid w:val="0023695D"/>
    <w:rsid w:val="002400DF"/>
    <w:rsid w:val="00240C65"/>
    <w:rsid w:val="00240EB1"/>
    <w:rsid w:val="002417F1"/>
    <w:rsid w:val="002426C0"/>
    <w:rsid w:val="00242CEF"/>
    <w:rsid w:val="002437AF"/>
    <w:rsid w:val="0024493A"/>
    <w:rsid w:val="002452CB"/>
    <w:rsid w:val="002452F9"/>
    <w:rsid w:val="00245832"/>
    <w:rsid w:val="00245AD7"/>
    <w:rsid w:val="00245F15"/>
    <w:rsid w:val="00246984"/>
    <w:rsid w:val="00247477"/>
    <w:rsid w:val="00250834"/>
    <w:rsid w:val="00251427"/>
    <w:rsid w:val="0025264B"/>
    <w:rsid w:val="00253295"/>
    <w:rsid w:val="0025342B"/>
    <w:rsid w:val="00253833"/>
    <w:rsid w:val="00255B66"/>
    <w:rsid w:val="00256124"/>
    <w:rsid w:val="00256570"/>
    <w:rsid w:val="00257445"/>
    <w:rsid w:val="002577C7"/>
    <w:rsid w:val="00261D23"/>
    <w:rsid w:val="00262B79"/>
    <w:rsid w:val="002633BD"/>
    <w:rsid w:val="00263D22"/>
    <w:rsid w:val="00264CE0"/>
    <w:rsid w:val="00265145"/>
    <w:rsid w:val="0026522E"/>
    <w:rsid w:val="00265C8A"/>
    <w:rsid w:val="002669E5"/>
    <w:rsid w:val="00266A22"/>
    <w:rsid w:val="00267755"/>
    <w:rsid w:val="00267879"/>
    <w:rsid w:val="00267D4B"/>
    <w:rsid w:val="00271F37"/>
    <w:rsid w:val="002720E7"/>
    <w:rsid w:val="002727FE"/>
    <w:rsid w:val="0027296C"/>
    <w:rsid w:val="00272B68"/>
    <w:rsid w:val="002733FE"/>
    <w:rsid w:val="002734F4"/>
    <w:rsid w:val="00273DBC"/>
    <w:rsid w:val="00274012"/>
    <w:rsid w:val="00274921"/>
    <w:rsid w:val="0027582E"/>
    <w:rsid w:val="0027600E"/>
    <w:rsid w:val="002763A7"/>
    <w:rsid w:val="00277A2D"/>
    <w:rsid w:val="00277BC1"/>
    <w:rsid w:val="00282041"/>
    <w:rsid w:val="00282742"/>
    <w:rsid w:val="002829BF"/>
    <w:rsid w:val="00282F9E"/>
    <w:rsid w:val="00283AEC"/>
    <w:rsid w:val="00284B3C"/>
    <w:rsid w:val="002857C8"/>
    <w:rsid w:val="002865B4"/>
    <w:rsid w:val="00286743"/>
    <w:rsid w:val="0028748B"/>
    <w:rsid w:val="00287E64"/>
    <w:rsid w:val="00287F43"/>
    <w:rsid w:val="00290567"/>
    <w:rsid w:val="00291291"/>
    <w:rsid w:val="00291BDA"/>
    <w:rsid w:val="00291D9C"/>
    <w:rsid w:val="00292C07"/>
    <w:rsid w:val="00292EF5"/>
    <w:rsid w:val="00293119"/>
    <w:rsid w:val="00293A26"/>
    <w:rsid w:val="00294BF5"/>
    <w:rsid w:val="00294D36"/>
    <w:rsid w:val="00294EC5"/>
    <w:rsid w:val="00295363"/>
    <w:rsid w:val="00295B7D"/>
    <w:rsid w:val="00295BFC"/>
    <w:rsid w:val="00295C9A"/>
    <w:rsid w:val="00295DCD"/>
    <w:rsid w:val="00296062"/>
    <w:rsid w:val="00296BE1"/>
    <w:rsid w:val="0029729E"/>
    <w:rsid w:val="00297E33"/>
    <w:rsid w:val="00297E85"/>
    <w:rsid w:val="002A010E"/>
    <w:rsid w:val="002A0490"/>
    <w:rsid w:val="002A0D68"/>
    <w:rsid w:val="002A27CB"/>
    <w:rsid w:val="002A2FE0"/>
    <w:rsid w:val="002A4400"/>
    <w:rsid w:val="002A4747"/>
    <w:rsid w:val="002A589C"/>
    <w:rsid w:val="002A6B54"/>
    <w:rsid w:val="002A709E"/>
    <w:rsid w:val="002B04FB"/>
    <w:rsid w:val="002B12DD"/>
    <w:rsid w:val="002B138A"/>
    <w:rsid w:val="002B151E"/>
    <w:rsid w:val="002B1ABB"/>
    <w:rsid w:val="002B2481"/>
    <w:rsid w:val="002B2B7F"/>
    <w:rsid w:val="002B469C"/>
    <w:rsid w:val="002B4F54"/>
    <w:rsid w:val="002B79F1"/>
    <w:rsid w:val="002B7AEE"/>
    <w:rsid w:val="002B7E80"/>
    <w:rsid w:val="002B7F93"/>
    <w:rsid w:val="002C0656"/>
    <w:rsid w:val="002C0D7D"/>
    <w:rsid w:val="002C184C"/>
    <w:rsid w:val="002C1A20"/>
    <w:rsid w:val="002C266E"/>
    <w:rsid w:val="002C2779"/>
    <w:rsid w:val="002C334E"/>
    <w:rsid w:val="002C393E"/>
    <w:rsid w:val="002C3A75"/>
    <w:rsid w:val="002C5579"/>
    <w:rsid w:val="002C5813"/>
    <w:rsid w:val="002C5D22"/>
    <w:rsid w:val="002C6844"/>
    <w:rsid w:val="002C7455"/>
    <w:rsid w:val="002D00F9"/>
    <w:rsid w:val="002D0AEE"/>
    <w:rsid w:val="002D1723"/>
    <w:rsid w:val="002D1C29"/>
    <w:rsid w:val="002D21F7"/>
    <w:rsid w:val="002D4A29"/>
    <w:rsid w:val="002D500E"/>
    <w:rsid w:val="002D5C57"/>
    <w:rsid w:val="002D65BF"/>
    <w:rsid w:val="002D66E2"/>
    <w:rsid w:val="002D6FA3"/>
    <w:rsid w:val="002E05BE"/>
    <w:rsid w:val="002E0D65"/>
    <w:rsid w:val="002E16ED"/>
    <w:rsid w:val="002E1BDD"/>
    <w:rsid w:val="002E7A84"/>
    <w:rsid w:val="002E7EAA"/>
    <w:rsid w:val="002F00F5"/>
    <w:rsid w:val="002F0158"/>
    <w:rsid w:val="002F04A4"/>
    <w:rsid w:val="002F05B3"/>
    <w:rsid w:val="002F0DC8"/>
    <w:rsid w:val="002F0FE1"/>
    <w:rsid w:val="002F1EE5"/>
    <w:rsid w:val="002F340B"/>
    <w:rsid w:val="002F36B7"/>
    <w:rsid w:val="002F50B7"/>
    <w:rsid w:val="002F5C23"/>
    <w:rsid w:val="002F6919"/>
    <w:rsid w:val="002F6E80"/>
    <w:rsid w:val="002F72CF"/>
    <w:rsid w:val="00300192"/>
    <w:rsid w:val="003002E2"/>
    <w:rsid w:val="00300995"/>
    <w:rsid w:val="00300B43"/>
    <w:rsid w:val="00301C46"/>
    <w:rsid w:val="00303BFB"/>
    <w:rsid w:val="0030475C"/>
    <w:rsid w:val="00304A5E"/>
    <w:rsid w:val="00306F69"/>
    <w:rsid w:val="00307405"/>
    <w:rsid w:val="00307464"/>
    <w:rsid w:val="00310352"/>
    <w:rsid w:val="003118C7"/>
    <w:rsid w:val="003118F3"/>
    <w:rsid w:val="003128DD"/>
    <w:rsid w:val="00312C03"/>
    <w:rsid w:val="00312D51"/>
    <w:rsid w:val="00312F41"/>
    <w:rsid w:val="003138DD"/>
    <w:rsid w:val="0031479C"/>
    <w:rsid w:val="00315869"/>
    <w:rsid w:val="003158C1"/>
    <w:rsid w:val="00315FE0"/>
    <w:rsid w:val="003163B8"/>
    <w:rsid w:val="003169DC"/>
    <w:rsid w:val="00316C49"/>
    <w:rsid w:val="00320329"/>
    <w:rsid w:val="003206FD"/>
    <w:rsid w:val="00321BC9"/>
    <w:rsid w:val="0032233B"/>
    <w:rsid w:val="00322D5D"/>
    <w:rsid w:val="00322D97"/>
    <w:rsid w:val="0032309D"/>
    <w:rsid w:val="00324D2D"/>
    <w:rsid w:val="0032509C"/>
    <w:rsid w:val="003256EA"/>
    <w:rsid w:val="00327AB1"/>
    <w:rsid w:val="00327E8A"/>
    <w:rsid w:val="00330AD5"/>
    <w:rsid w:val="003315EC"/>
    <w:rsid w:val="00332016"/>
    <w:rsid w:val="0033309A"/>
    <w:rsid w:val="00333905"/>
    <w:rsid w:val="0033641C"/>
    <w:rsid w:val="00336C8B"/>
    <w:rsid w:val="00336ED2"/>
    <w:rsid w:val="0033723A"/>
    <w:rsid w:val="00337954"/>
    <w:rsid w:val="00337A21"/>
    <w:rsid w:val="00337FCF"/>
    <w:rsid w:val="003400F0"/>
    <w:rsid w:val="00340395"/>
    <w:rsid w:val="00340769"/>
    <w:rsid w:val="0034178C"/>
    <w:rsid w:val="00341F63"/>
    <w:rsid w:val="00342ED7"/>
    <w:rsid w:val="003434DE"/>
    <w:rsid w:val="003436CE"/>
    <w:rsid w:val="00343A39"/>
    <w:rsid w:val="00344A5D"/>
    <w:rsid w:val="00345319"/>
    <w:rsid w:val="00345EF5"/>
    <w:rsid w:val="00346C74"/>
    <w:rsid w:val="00346D8D"/>
    <w:rsid w:val="00350383"/>
    <w:rsid w:val="0035073C"/>
    <w:rsid w:val="00350945"/>
    <w:rsid w:val="00350B38"/>
    <w:rsid w:val="00350DCF"/>
    <w:rsid w:val="00351FBE"/>
    <w:rsid w:val="003526DA"/>
    <w:rsid w:val="0035349F"/>
    <w:rsid w:val="00353709"/>
    <w:rsid w:val="0035375E"/>
    <w:rsid w:val="003541DA"/>
    <w:rsid w:val="00354927"/>
    <w:rsid w:val="00355482"/>
    <w:rsid w:val="003558D3"/>
    <w:rsid w:val="00356AB6"/>
    <w:rsid w:val="00357B23"/>
    <w:rsid w:val="00360308"/>
    <w:rsid w:val="0036063C"/>
    <w:rsid w:val="00360CCD"/>
    <w:rsid w:val="0036125D"/>
    <w:rsid w:val="003617ED"/>
    <w:rsid w:val="0036271B"/>
    <w:rsid w:val="003628B8"/>
    <w:rsid w:val="00362BD5"/>
    <w:rsid w:val="00362D8D"/>
    <w:rsid w:val="00364C4E"/>
    <w:rsid w:val="003650E0"/>
    <w:rsid w:val="0036638E"/>
    <w:rsid w:val="003665CC"/>
    <w:rsid w:val="0036677A"/>
    <w:rsid w:val="00366DDC"/>
    <w:rsid w:val="00367072"/>
    <w:rsid w:val="0036D6E8"/>
    <w:rsid w:val="00370810"/>
    <w:rsid w:val="00370CB9"/>
    <w:rsid w:val="00370F7D"/>
    <w:rsid w:val="00371631"/>
    <w:rsid w:val="0037193A"/>
    <w:rsid w:val="00371F78"/>
    <w:rsid w:val="00372C74"/>
    <w:rsid w:val="00374CA3"/>
    <w:rsid w:val="0037597F"/>
    <w:rsid w:val="00376593"/>
    <w:rsid w:val="00376CE2"/>
    <w:rsid w:val="003771AD"/>
    <w:rsid w:val="00380923"/>
    <w:rsid w:val="00380A29"/>
    <w:rsid w:val="00380AFE"/>
    <w:rsid w:val="00381514"/>
    <w:rsid w:val="00381568"/>
    <w:rsid w:val="00382660"/>
    <w:rsid w:val="00382839"/>
    <w:rsid w:val="00382CF4"/>
    <w:rsid w:val="00382D4E"/>
    <w:rsid w:val="00382D87"/>
    <w:rsid w:val="00382FB1"/>
    <w:rsid w:val="00383117"/>
    <w:rsid w:val="00383B41"/>
    <w:rsid w:val="00383E49"/>
    <w:rsid w:val="00383EB0"/>
    <w:rsid w:val="0038436C"/>
    <w:rsid w:val="003844F4"/>
    <w:rsid w:val="00386084"/>
    <w:rsid w:val="00386604"/>
    <w:rsid w:val="00387AC3"/>
    <w:rsid w:val="0039034E"/>
    <w:rsid w:val="00390649"/>
    <w:rsid w:val="003917C6"/>
    <w:rsid w:val="0039187A"/>
    <w:rsid w:val="0039195B"/>
    <w:rsid w:val="00391991"/>
    <w:rsid w:val="00391D6A"/>
    <w:rsid w:val="003936C6"/>
    <w:rsid w:val="00393A30"/>
    <w:rsid w:val="00394E90"/>
    <w:rsid w:val="00395BFD"/>
    <w:rsid w:val="00396192"/>
    <w:rsid w:val="00396B34"/>
    <w:rsid w:val="003979CB"/>
    <w:rsid w:val="00397F52"/>
    <w:rsid w:val="00397FD7"/>
    <w:rsid w:val="003A087F"/>
    <w:rsid w:val="003A0B2E"/>
    <w:rsid w:val="003A1978"/>
    <w:rsid w:val="003A1C0F"/>
    <w:rsid w:val="003A243D"/>
    <w:rsid w:val="003A3327"/>
    <w:rsid w:val="003A35FF"/>
    <w:rsid w:val="003A3A2D"/>
    <w:rsid w:val="003A3B0F"/>
    <w:rsid w:val="003A3DA2"/>
    <w:rsid w:val="003A4753"/>
    <w:rsid w:val="003A52B0"/>
    <w:rsid w:val="003A54AB"/>
    <w:rsid w:val="003A59D0"/>
    <w:rsid w:val="003A5B2C"/>
    <w:rsid w:val="003A68FA"/>
    <w:rsid w:val="003A7476"/>
    <w:rsid w:val="003B035B"/>
    <w:rsid w:val="003B0A9D"/>
    <w:rsid w:val="003B0ED4"/>
    <w:rsid w:val="003B131E"/>
    <w:rsid w:val="003B1E27"/>
    <w:rsid w:val="003B213D"/>
    <w:rsid w:val="003B2D29"/>
    <w:rsid w:val="003B35CF"/>
    <w:rsid w:val="003B4A3B"/>
    <w:rsid w:val="003B4AB3"/>
    <w:rsid w:val="003B4D3A"/>
    <w:rsid w:val="003B5C6B"/>
    <w:rsid w:val="003B6C49"/>
    <w:rsid w:val="003B70D9"/>
    <w:rsid w:val="003C0256"/>
    <w:rsid w:val="003C1892"/>
    <w:rsid w:val="003C1DA6"/>
    <w:rsid w:val="003C3DE6"/>
    <w:rsid w:val="003C437E"/>
    <w:rsid w:val="003C46C3"/>
    <w:rsid w:val="003C67AD"/>
    <w:rsid w:val="003C6843"/>
    <w:rsid w:val="003C7A2A"/>
    <w:rsid w:val="003D013D"/>
    <w:rsid w:val="003D1BDB"/>
    <w:rsid w:val="003D1DB1"/>
    <w:rsid w:val="003D1E74"/>
    <w:rsid w:val="003D1EBB"/>
    <w:rsid w:val="003D2EE5"/>
    <w:rsid w:val="003D446F"/>
    <w:rsid w:val="003D4A09"/>
    <w:rsid w:val="003D4C67"/>
    <w:rsid w:val="003D50F4"/>
    <w:rsid w:val="003D5A18"/>
    <w:rsid w:val="003D5C8B"/>
    <w:rsid w:val="003D5F23"/>
    <w:rsid w:val="003D647C"/>
    <w:rsid w:val="003D6670"/>
    <w:rsid w:val="003E0293"/>
    <w:rsid w:val="003E05F4"/>
    <w:rsid w:val="003E1307"/>
    <w:rsid w:val="003E14A3"/>
    <w:rsid w:val="003E14F0"/>
    <w:rsid w:val="003E1549"/>
    <w:rsid w:val="003E17C5"/>
    <w:rsid w:val="003E2084"/>
    <w:rsid w:val="003E238E"/>
    <w:rsid w:val="003E2B6B"/>
    <w:rsid w:val="003E3622"/>
    <w:rsid w:val="003E518F"/>
    <w:rsid w:val="003E55E2"/>
    <w:rsid w:val="003E5A12"/>
    <w:rsid w:val="003E6330"/>
    <w:rsid w:val="003E6C82"/>
    <w:rsid w:val="003E6D8F"/>
    <w:rsid w:val="003E71A6"/>
    <w:rsid w:val="003E7495"/>
    <w:rsid w:val="003F0B42"/>
    <w:rsid w:val="003F0F1F"/>
    <w:rsid w:val="003F11EC"/>
    <w:rsid w:val="003F21F7"/>
    <w:rsid w:val="003F2CB5"/>
    <w:rsid w:val="003F30BB"/>
    <w:rsid w:val="003F6515"/>
    <w:rsid w:val="003F7AC6"/>
    <w:rsid w:val="003F7B79"/>
    <w:rsid w:val="003F7C35"/>
    <w:rsid w:val="004000F2"/>
    <w:rsid w:val="00401217"/>
    <w:rsid w:val="004012DC"/>
    <w:rsid w:val="00401E37"/>
    <w:rsid w:val="00402595"/>
    <w:rsid w:val="004032E1"/>
    <w:rsid w:val="00403324"/>
    <w:rsid w:val="0040338D"/>
    <w:rsid w:val="004039A3"/>
    <w:rsid w:val="00403B02"/>
    <w:rsid w:val="00403B7F"/>
    <w:rsid w:val="00403C5D"/>
    <w:rsid w:val="00403FE1"/>
    <w:rsid w:val="0040401A"/>
    <w:rsid w:val="0040488C"/>
    <w:rsid w:val="00405104"/>
    <w:rsid w:val="004054D2"/>
    <w:rsid w:val="004065CB"/>
    <w:rsid w:val="00406CD8"/>
    <w:rsid w:val="00407028"/>
    <w:rsid w:val="004076E8"/>
    <w:rsid w:val="004079D8"/>
    <w:rsid w:val="00410483"/>
    <w:rsid w:val="0041093A"/>
    <w:rsid w:val="0041105F"/>
    <w:rsid w:val="00411535"/>
    <w:rsid w:val="0041155F"/>
    <w:rsid w:val="0041165C"/>
    <w:rsid w:val="00412D2D"/>
    <w:rsid w:val="004141DF"/>
    <w:rsid w:val="00414F92"/>
    <w:rsid w:val="004152F6"/>
    <w:rsid w:val="00415807"/>
    <w:rsid w:val="004163F1"/>
    <w:rsid w:val="00416604"/>
    <w:rsid w:val="004167A4"/>
    <w:rsid w:val="00416B85"/>
    <w:rsid w:val="00416D4E"/>
    <w:rsid w:val="00417CB6"/>
    <w:rsid w:val="00421165"/>
    <w:rsid w:val="00422194"/>
    <w:rsid w:val="00422EF0"/>
    <w:rsid w:val="00423BDD"/>
    <w:rsid w:val="00424B94"/>
    <w:rsid w:val="00424EBA"/>
    <w:rsid w:val="00424F05"/>
    <w:rsid w:val="00424FDB"/>
    <w:rsid w:val="0042651B"/>
    <w:rsid w:val="004272B3"/>
    <w:rsid w:val="004273F0"/>
    <w:rsid w:val="00427C03"/>
    <w:rsid w:val="00430D14"/>
    <w:rsid w:val="0043178A"/>
    <w:rsid w:val="00431BD9"/>
    <w:rsid w:val="004326A4"/>
    <w:rsid w:val="00433CC7"/>
    <w:rsid w:val="0043485F"/>
    <w:rsid w:val="0043490F"/>
    <w:rsid w:val="0043530A"/>
    <w:rsid w:val="004353C1"/>
    <w:rsid w:val="00435550"/>
    <w:rsid w:val="0043573D"/>
    <w:rsid w:val="00436EDE"/>
    <w:rsid w:val="004371D3"/>
    <w:rsid w:val="00437A43"/>
    <w:rsid w:val="00437D5D"/>
    <w:rsid w:val="00441958"/>
    <w:rsid w:val="0044386E"/>
    <w:rsid w:val="0044447B"/>
    <w:rsid w:val="004446A6"/>
    <w:rsid w:val="004448B1"/>
    <w:rsid w:val="0044568C"/>
    <w:rsid w:val="00446587"/>
    <w:rsid w:val="004501F7"/>
    <w:rsid w:val="00450AB6"/>
    <w:rsid w:val="004513ED"/>
    <w:rsid w:val="00451B48"/>
    <w:rsid w:val="004525BD"/>
    <w:rsid w:val="00452843"/>
    <w:rsid w:val="00452B8F"/>
    <w:rsid w:val="00453576"/>
    <w:rsid w:val="00454891"/>
    <w:rsid w:val="00455142"/>
    <w:rsid w:val="004555BA"/>
    <w:rsid w:val="00455EC8"/>
    <w:rsid w:val="00455ED6"/>
    <w:rsid w:val="00457445"/>
    <w:rsid w:val="00457986"/>
    <w:rsid w:val="00460951"/>
    <w:rsid w:val="0046154C"/>
    <w:rsid w:val="00461A91"/>
    <w:rsid w:val="00462277"/>
    <w:rsid w:val="004625A0"/>
    <w:rsid w:val="004630DC"/>
    <w:rsid w:val="00464831"/>
    <w:rsid w:val="004649F8"/>
    <w:rsid w:val="00466E86"/>
    <w:rsid w:val="00467126"/>
    <w:rsid w:val="00467C5E"/>
    <w:rsid w:val="004704B4"/>
    <w:rsid w:val="00471D43"/>
    <w:rsid w:val="00472014"/>
    <w:rsid w:val="00472432"/>
    <w:rsid w:val="00472B84"/>
    <w:rsid w:val="00473B6E"/>
    <w:rsid w:val="00473EF3"/>
    <w:rsid w:val="00474B42"/>
    <w:rsid w:val="00474C43"/>
    <w:rsid w:val="004752EF"/>
    <w:rsid w:val="00476173"/>
    <w:rsid w:val="00476189"/>
    <w:rsid w:val="00476274"/>
    <w:rsid w:val="004769DC"/>
    <w:rsid w:val="00476A78"/>
    <w:rsid w:val="00476BE1"/>
    <w:rsid w:val="00476F89"/>
    <w:rsid w:val="004773E7"/>
    <w:rsid w:val="00477578"/>
    <w:rsid w:val="00480745"/>
    <w:rsid w:val="00482204"/>
    <w:rsid w:val="00483465"/>
    <w:rsid w:val="004834D2"/>
    <w:rsid w:val="0048456E"/>
    <w:rsid w:val="00486019"/>
    <w:rsid w:val="00487B47"/>
    <w:rsid w:val="00487CFB"/>
    <w:rsid w:val="0049169E"/>
    <w:rsid w:val="00491944"/>
    <w:rsid w:val="0049208B"/>
    <w:rsid w:val="0049310A"/>
    <w:rsid w:val="0049397F"/>
    <w:rsid w:val="004940D0"/>
    <w:rsid w:val="00494416"/>
    <w:rsid w:val="00495281"/>
    <w:rsid w:val="004959FB"/>
    <w:rsid w:val="0049689A"/>
    <w:rsid w:val="00496C43"/>
    <w:rsid w:val="004977CE"/>
    <w:rsid w:val="00497F4E"/>
    <w:rsid w:val="00497FC5"/>
    <w:rsid w:val="004A0153"/>
    <w:rsid w:val="004A0F56"/>
    <w:rsid w:val="004A168E"/>
    <w:rsid w:val="004A1BE2"/>
    <w:rsid w:val="004A1CDF"/>
    <w:rsid w:val="004A3168"/>
    <w:rsid w:val="004A323C"/>
    <w:rsid w:val="004A36DB"/>
    <w:rsid w:val="004A3D93"/>
    <w:rsid w:val="004A43EA"/>
    <w:rsid w:val="004A453B"/>
    <w:rsid w:val="004A5BE6"/>
    <w:rsid w:val="004A5CFF"/>
    <w:rsid w:val="004A64C9"/>
    <w:rsid w:val="004B0405"/>
    <w:rsid w:val="004B06A6"/>
    <w:rsid w:val="004B06E1"/>
    <w:rsid w:val="004B242F"/>
    <w:rsid w:val="004B262B"/>
    <w:rsid w:val="004B2DB9"/>
    <w:rsid w:val="004B3529"/>
    <w:rsid w:val="004B3824"/>
    <w:rsid w:val="004B3872"/>
    <w:rsid w:val="004B47D2"/>
    <w:rsid w:val="004B4953"/>
    <w:rsid w:val="004B4A81"/>
    <w:rsid w:val="004B5489"/>
    <w:rsid w:val="004B558E"/>
    <w:rsid w:val="004B55D6"/>
    <w:rsid w:val="004B6711"/>
    <w:rsid w:val="004C05F8"/>
    <w:rsid w:val="004C095E"/>
    <w:rsid w:val="004C0E19"/>
    <w:rsid w:val="004C11B5"/>
    <w:rsid w:val="004C187D"/>
    <w:rsid w:val="004C1E13"/>
    <w:rsid w:val="004C2241"/>
    <w:rsid w:val="004C2408"/>
    <w:rsid w:val="004C2777"/>
    <w:rsid w:val="004C2CCD"/>
    <w:rsid w:val="004C30A2"/>
    <w:rsid w:val="004C3DCA"/>
    <w:rsid w:val="004C3FA1"/>
    <w:rsid w:val="004C3FE6"/>
    <w:rsid w:val="004C4F12"/>
    <w:rsid w:val="004C55AA"/>
    <w:rsid w:val="004C5A7B"/>
    <w:rsid w:val="004C69B8"/>
    <w:rsid w:val="004C7563"/>
    <w:rsid w:val="004C7AA2"/>
    <w:rsid w:val="004C7AEB"/>
    <w:rsid w:val="004D073A"/>
    <w:rsid w:val="004D09F3"/>
    <w:rsid w:val="004D1891"/>
    <w:rsid w:val="004D27A2"/>
    <w:rsid w:val="004D31A2"/>
    <w:rsid w:val="004D388A"/>
    <w:rsid w:val="004D3D91"/>
    <w:rsid w:val="004D497B"/>
    <w:rsid w:val="004D51A9"/>
    <w:rsid w:val="004D54BE"/>
    <w:rsid w:val="004D654D"/>
    <w:rsid w:val="004D6706"/>
    <w:rsid w:val="004D6A96"/>
    <w:rsid w:val="004D6DAE"/>
    <w:rsid w:val="004D769A"/>
    <w:rsid w:val="004D7B04"/>
    <w:rsid w:val="004D7E43"/>
    <w:rsid w:val="004E06B1"/>
    <w:rsid w:val="004E0833"/>
    <w:rsid w:val="004E1095"/>
    <w:rsid w:val="004E12C7"/>
    <w:rsid w:val="004E1347"/>
    <w:rsid w:val="004E2897"/>
    <w:rsid w:val="004E37BA"/>
    <w:rsid w:val="004E3EF3"/>
    <w:rsid w:val="004E471E"/>
    <w:rsid w:val="004E4E2D"/>
    <w:rsid w:val="004E5849"/>
    <w:rsid w:val="004E5FBE"/>
    <w:rsid w:val="004E6795"/>
    <w:rsid w:val="004E693D"/>
    <w:rsid w:val="004E6F25"/>
    <w:rsid w:val="004E7296"/>
    <w:rsid w:val="004E7373"/>
    <w:rsid w:val="004E7720"/>
    <w:rsid w:val="004F02CC"/>
    <w:rsid w:val="004F0366"/>
    <w:rsid w:val="004F058A"/>
    <w:rsid w:val="004F211F"/>
    <w:rsid w:val="004F2518"/>
    <w:rsid w:val="004F37DF"/>
    <w:rsid w:val="004F3C20"/>
    <w:rsid w:val="004F423B"/>
    <w:rsid w:val="004F5FF2"/>
    <w:rsid w:val="004F6BFE"/>
    <w:rsid w:val="004F7217"/>
    <w:rsid w:val="004F75EF"/>
    <w:rsid w:val="005011D3"/>
    <w:rsid w:val="00501806"/>
    <w:rsid w:val="00501FE1"/>
    <w:rsid w:val="00504A7B"/>
    <w:rsid w:val="0050540D"/>
    <w:rsid w:val="00505837"/>
    <w:rsid w:val="005068AE"/>
    <w:rsid w:val="005068E5"/>
    <w:rsid w:val="00506C43"/>
    <w:rsid w:val="00507365"/>
    <w:rsid w:val="00507759"/>
    <w:rsid w:val="00507E8F"/>
    <w:rsid w:val="00511CA4"/>
    <w:rsid w:val="005125FA"/>
    <w:rsid w:val="0051402B"/>
    <w:rsid w:val="00514CB6"/>
    <w:rsid w:val="00516680"/>
    <w:rsid w:val="00516B67"/>
    <w:rsid w:val="00520852"/>
    <w:rsid w:val="005215A8"/>
    <w:rsid w:val="00523890"/>
    <w:rsid w:val="00524356"/>
    <w:rsid w:val="0052435F"/>
    <w:rsid w:val="00524605"/>
    <w:rsid w:val="0052463E"/>
    <w:rsid w:val="005247FE"/>
    <w:rsid w:val="00524AAA"/>
    <w:rsid w:val="00525487"/>
    <w:rsid w:val="005259D9"/>
    <w:rsid w:val="00526973"/>
    <w:rsid w:val="005275A1"/>
    <w:rsid w:val="00527A71"/>
    <w:rsid w:val="00530958"/>
    <w:rsid w:val="005309D3"/>
    <w:rsid w:val="00530A3B"/>
    <w:rsid w:val="00530FC1"/>
    <w:rsid w:val="00532979"/>
    <w:rsid w:val="00532DDF"/>
    <w:rsid w:val="00532F4A"/>
    <w:rsid w:val="00532FAB"/>
    <w:rsid w:val="005334B9"/>
    <w:rsid w:val="00534FBA"/>
    <w:rsid w:val="005357FF"/>
    <w:rsid w:val="00536093"/>
    <w:rsid w:val="005368A8"/>
    <w:rsid w:val="00536A46"/>
    <w:rsid w:val="00536CD3"/>
    <w:rsid w:val="00536F40"/>
    <w:rsid w:val="00536FE8"/>
    <w:rsid w:val="0053716E"/>
    <w:rsid w:val="00541ADD"/>
    <w:rsid w:val="00541E28"/>
    <w:rsid w:val="005426ED"/>
    <w:rsid w:val="005428AC"/>
    <w:rsid w:val="00542B14"/>
    <w:rsid w:val="00542C93"/>
    <w:rsid w:val="00542D47"/>
    <w:rsid w:val="00544F0A"/>
    <w:rsid w:val="005451FD"/>
    <w:rsid w:val="00546481"/>
    <w:rsid w:val="00546E3C"/>
    <w:rsid w:val="005475FA"/>
    <w:rsid w:val="00547AE3"/>
    <w:rsid w:val="005501BF"/>
    <w:rsid w:val="00551B88"/>
    <w:rsid w:val="005530CA"/>
    <w:rsid w:val="0055335D"/>
    <w:rsid w:val="00553FFA"/>
    <w:rsid w:val="0055442B"/>
    <w:rsid w:val="00557202"/>
    <w:rsid w:val="005572C3"/>
    <w:rsid w:val="005572F3"/>
    <w:rsid w:val="00557585"/>
    <w:rsid w:val="00557855"/>
    <w:rsid w:val="005600A0"/>
    <w:rsid w:val="0056019B"/>
    <w:rsid w:val="005604EE"/>
    <w:rsid w:val="00560A37"/>
    <w:rsid w:val="00561125"/>
    <w:rsid w:val="00561851"/>
    <w:rsid w:val="005618D5"/>
    <w:rsid w:val="00562C20"/>
    <w:rsid w:val="00563216"/>
    <w:rsid w:val="0056443D"/>
    <w:rsid w:val="0056469A"/>
    <w:rsid w:val="00564DC3"/>
    <w:rsid w:val="005656C7"/>
    <w:rsid w:val="0056575B"/>
    <w:rsid w:val="00565AAB"/>
    <w:rsid w:val="00566471"/>
    <w:rsid w:val="0056672F"/>
    <w:rsid w:val="00566758"/>
    <w:rsid w:val="00566DCA"/>
    <w:rsid w:val="00567CD7"/>
    <w:rsid w:val="0057027C"/>
    <w:rsid w:val="005702BF"/>
    <w:rsid w:val="0057031D"/>
    <w:rsid w:val="005706A8"/>
    <w:rsid w:val="00571D41"/>
    <w:rsid w:val="00572231"/>
    <w:rsid w:val="00572725"/>
    <w:rsid w:val="00572A08"/>
    <w:rsid w:val="00573B81"/>
    <w:rsid w:val="00573FD4"/>
    <w:rsid w:val="005746C1"/>
    <w:rsid w:val="00574A0F"/>
    <w:rsid w:val="00574B6A"/>
    <w:rsid w:val="00575715"/>
    <w:rsid w:val="00575D32"/>
    <w:rsid w:val="00576709"/>
    <w:rsid w:val="00576A59"/>
    <w:rsid w:val="00576BDC"/>
    <w:rsid w:val="00576F67"/>
    <w:rsid w:val="005777A1"/>
    <w:rsid w:val="0058084C"/>
    <w:rsid w:val="0058130B"/>
    <w:rsid w:val="00582B8B"/>
    <w:rsid w:val="00582F90"/>
    <w:rsid w:val="005835EE"/>
    <w:rsid w:val="00583BAA"/>
    <w:rsid w:val="00583CE0"/>
    <w:rsid w:val="005843EE"/>
    <w:rsid w:val="00584BC6"/>
    <w:rsid w:val="005855E3"/>
    <w:rsid w:val="00585655"/>
    <w:rsid w:val="00585C04"/>
    <w:rsid w:val="00585E74"/>
    <w:rsid w:val="0058662D"/>
    <w:rsid w:val="00586772"/>
    <w:rsid w:val="00586A6B"/>
    <w:rsid w:val="00586B14"/>
    <w:rsid w:val="00586D80"/>
    <w:rsid w:val="005911D1"/>
    <w:rsid w:val="00592160"/>
    <w:rsid w:val="0059248D"/>
    <w:rsid w:val="00593527"/>
    <w:rsid w:val="00596524"/>
    <w:rsid w:val="0059756A"/>
    <w:rsid w:val="0059764F"/>
    <w:rsid w:val="00597884"/>
    <w:rsid w:val="005A034F"/>
    <w:rsid w:val="005A06C0"/>
    <w:rsid w:val="005A0736"/>
    <w:rsid w:val="005A09F7"/>
    <w:rsid w:val="005A0DD5"/>
    <w:rsid w:val="005A1538"/>
    <w:rsid w:val="005A26C7"/>
    <w:rsid w:val="005A2B08"/>
    <w:rsid w:val="005A3CA6"/>
    <w:rsid w:val="005A4552"/>
    <w:rsid w:val="005A4565"/>
    <w:rsid w:val="005A4E08"/>
    <w:rsid w:val="005A56D2"/>
    <w:rsid w:val="005A5F16"/>
    <w:rsid w:val="005A63D0"/>
    <w:rsid w:val="005A71E5"/>
    <w:rsid w:val="005A7565"/>
    <w:rsid w:val="005A782C"/>
    <w:rsid w:val="005A7928"/>
    <w:rsid w:val="005B0315"/>
    <w:rsid w:val="005B0C26"/>
    <w:rsid w:val="005B1914"/>
    <w:rsid w:val="005B1C40"/>
    <w:rsid w:val="005B2667"/>
    <w:rsid w:val="005B3DFF"/>
    <w:rsid w:val="005B52C3"/>
    <w:rsid w:val="005B5535"/>
    <w:rsid w:val="005B5B1B"/>
    <w:rsid w:val="005B5F54"/>
    <w:rsid w:val="005B5FDE"/>
    <w:rsid w:val="005B6359"/>
    <w:rsid w:val="005B6E10"/>
    <w:rsid w:val="005B73D1"/>
    <w:rsid w:val="005B73E3"/>
    <w:rsid w:val="005B7B47"/>
    <w:rsid w:val="005C1674"/>
    <w:rsid w:val="005C18D6"/>
    <w:rsid w:val="005C1C5A"/>
    <w:rsid w:val="005C285A"/>
    <w:rsid w:val="005C299E"/>
    <w:rsid w:val="005C47E1"/>
    <w:rsid w:val="005C4B7B"/>
    <w:rsid w:val="005C4EAA"/>
    <w:rsid w:val="005C5951"/>
    <w:rsid w:val="005C5B7B"/>
    <w:rsid w:val="005C5C2F"/>
    <w:rsid w:val="005C7CB2"/>
    <w:rsid w:val="005D0223"/>
    <w:rsid w:val="005D1946"/>
    <w:rsid w:val="005D2145"/>
    <w:rsid w:val="005D246C"/>
    <w:rsid w:val="005D2D93"/>
    <w:rsid w:val="005D303A"/>
    <w:rsid w:val="005D306F"/>
    <w:rsid w:val="005D408A"/>
    <w:rsid w:val="005D4C55"/>
    <w:rsid w:val="005D60D6"/>
    <w:rsid w:val="005D764B"/>
    <w:rsid w:val="005D789A"/>
    <w:rsid w:val="005D79A6"/>
    <w:rsid w:val="005D7D06"/>
    <w:rsid w:val="005E02B9"/>
    <w:rsid w:val="005E087B"/>
    <w:rsid w:val="005E1153"/>
    <w:rsid w:val="005E13CF"/>
    <w:rsid w:val="005E2B77"/>
    <w:rsid w:val="005E36EB"/>
    <w:rsid w:val="005E3C8F"/>
    <w:rsid w:val="005E4D37"/>
    <w:rsid w:val="005E4E41"/>
    <w:rsid w:val="005E56DB"/>
    <w:rsid w:val="005E5BF6"/>
    <w:rsid w:val="005E654C"/>
    <w:rsid w:val="005E7820"/>
    <w:rsid w:val="005E7C5C"/>
    <w:rsid w:val="005E7C63"/>
    <w:rsid w:val="005F0BAC"/>
    <w:rsid w:val="005F1308"/>
    <w:rsid w:val="005F1DFB"/>
    <w:rsid w:val="005F2338"/>
    <w:rsid w:val="005F2A99"/>
    <w:rsid w:val="005F2B6D"/>
    <w:rsid w:val="005F43AF"/>
    <w:rsid w:val="005F4903"/>
    <w:rsid w:val="005F4DCC"/>
    <w:rsid w:val="005F5B80"/>
    <w:rsid w:val="005F6500"/>
    <w:rsid w:val="005F6C31"/>
    <w:rsid w:val="005F7AD9"/>
    <w:rsid w:val="005F7CF1"/>
    <w:rsid w:val="006008D1"/>
    <w:rsid w:val="00600A9C"/>
    <w:rsid w:val="00601EA4"/>
    <w:rsid w:val="00601F9A"/>
    <w:rsid w:val="00602158"/>
    <w:rsid w:val="006026F0"/>
    <w:rsid w:val="006035B0"/>
    <w:rsid w:val="00603C13"/>
    <w:rsid w:val="006047E2"/>
    <w:rsid w:val="006057B9"/>
    <w:rsid w:val="00605BF0"/>
    <w:rsid w:val="00606068"/>
    <w:rsid w:val="006069A6"/>
    <w:rsid w:val="00606BAA"/>
    <w:rsid w:val="00607015"/>
    <w:rsid w:val="006070F4"/>
    <w:rsid w:val="0060798C"/>
    <w:rsid w:val="00610320"/>
    <w:rsid w:val="006103BA"/>
    <w:rsid w:val="00610B0F"/>
    <w:rsid w:val="00610BBB"/>
    <w:rsid w:val="00611609"/>
    <w:rsid w:val="00611678"/>
    <w:rsid w:val="006120FB"/>
    <w:rsid w:val="006121B1"/>
    <w:rsid w:val="006128A4"/>
    <w:rsid w:val="006139A2"/>
    <w:rsid w:val="00614639"/>
    <w:rsid w:val="00614EED"/>
    <w:rsid w:val="006154D3"/>
    <w:rsid w:val="00617530"/>
    <w:rsid w:val="00617AA8"/>
    <w:rsid w:val="0062021A"/>
    <w:rsid w:val="00620E1C"/>
    <w:rsid w:val="00620E9B"/>
    <w:rsid w:val="00621240"/>
    <w:rsid w:val="0062141B"/>
    <w:rsid w:val="0062322A"/>
    <w:rsid w:val="00623C80"/>
    <w:rsid w:val="00623EBD"/>
    <w:rsid w:val="00624A8E"/>
    <w:rsid w:val="00624C04"/>
    <w:rsid w:val="00625B58"/>
    <w:rsid w:val="00625EB8"/>
    <w:rsid w:val="0062727A"/>
    <w:rsid w:val="0062733E"/>
    <w:rsid w:val="0062759B"/>
    <w:rsid w:val="00630428"/>
    <w:rsid w:val="0063073B"/>
    <w:rsid w:val="00630B90"/>
    <w:rsid w:val="00631A64"/>
    <w:rsid w:val="00632E20"/>
    <w:rsid w:val="00633009"/>
    <w:rsid w:val="0063327F"/>
    <w:rsid w:val="00633E7F"/>
    <w:rsid w:val="00635271"/>
    <w:rsid w:val="006355A4"/>
    <w:rsid w:val="006359C9"/>
    <w:rsid w:val="00636183"/>
    <w:rsid w:val="006371B0"/>
    <w:rsid w:val="00637DBB"/>
    <w:rsid w:val="006405C4"/>
    <w:rsid w:val="00640CE5"/>
    <w:rsid w:val="00642524"/>
    <w:rsid w:val="00642ACA"/>
    <w:rsid w:val="00642D99"/>
    <w:rsid w:val="006443F2"/>
    <w:rsid w:val="0064472A"/>
    <w:rsid w:val="00645364"/>
    <w:rsid w:val="00646673"/>
    <w:rsid w:val="00646E52"/>
    <w:rsid w:val="00647189"/>
    <w:rsid w:val="006508A1"/>
    <w:rsid w:val="00650E18"/>
    <w:rsid w:val="0065121D"/>
    <w:rsid w:val="006516AF"/>
    <w:rsid w:val="00651FCE"/>
    <w:rsid w:val="006523C4"/>
    <w:rsid w:val="00652E3F"/>
    <w:rsid w:val="00653402"/>
    <w:rsid w:val="00653552"/>
    <w:rsid w:val="006548A4"/>
    <w:rsid w:val="00654ABF"/>
    <w:rsid w:val="00654F6A"/>
    <w:rsid w:val="0065530F"/>
    <w:rsid w:val="00655345"/>
    <w:rsid w:val="0065558A"/>
    <w:rsid w:val="006557B2"/>
    <w:rsid w:val="00656D36"/>
    <w:rsid w:val="00657170"/>
    <w:rsid w:val="006572AF"/>
    <w:rsid w:val="00657B99"/>
    <w:rsid w:val="00657DFE"/>
    <w:rsid w:val="00660FCF"/>
    <w:rsid w:val="0066105E"/>
    <w:rsid w:val="0066164B"/>
    <w:rsid w:val="00661FEA"/>
    <w:rsid w:val="00662778"/>
    <w:rsid w:val="006632CB"/>
    <w:rsid w:val="006638EB"/>
    <w:rsid w:val="00663A13"/>
    <w:rsid w:val="00663B23"/>
    <w:rsid w:val="0066485C"/>
    <w:rsid w:val="00664973"/>
    <w:rsid w:val="006652ED"/>
    <w:rsid w:val="00665720"/>
    <w:rsid w:val="006657FD"/>
    <w:rsid w:val="006660E2"/>
    <w:rsid w:val="0066682F"/>
    <w:rsid w:val="00666B62"/>
    <w:rsid w:val="00667315"/>
    <w:rsid w:val="00667717"/>
    <w:rsid w:val="00670D97"/>
    <w:rsid w:val="00670FE2"/>
    <w:rsid w:val="006714DB"/>
    <w:rsid w:val="00671B24"/>
    <w:rsid w:val="00672065"/>
    <w:rsid w:val="006722C6"/>
    <w:rsid w:val="00672727"/>
    <w:rsid w:val="00674A47"/>
    <w:rsid w:val="00675042"/>
    <w:rsid w:val="006756D3"/>
    <w:rsid w:val="00675ADA"/>
    <w:rsid w:val="006800E4"/>
    <w:rsid w:val="00680263"/>
    <w:rsid w:val="0068093F"/>
    <w:rsid w:val="00681397"/>
    <w:rsid w:val="006814CE"/>
    <w:rsid w:val="00681A5D"/>
    <w:rsid w:val="00681CD8"/>
    <w:rsid w:val="00682AD4"/>
    <w:rsid w:val="006831AF"/>
    <w:rsid w:val="00683342"/>
    <w:rsid w:val="00683495"/>
    <w:rsid w:val="006839CE"/>
    <w:rsid w:val="006856F2"/>
    <w:rsid w:val="00685731"/>
    <w:rsid w:val="00686D10"/>
    <w:rsid w:val="006903EE"/>
    <w:rsid w:val="00691462"/>
    <w:rsid w:val="00692C10"/>
    <w:rsid w:val="006931D9"/>
    <w:rsid w:val="00693BAA"/>
    <w:rsid w:val="0069563D"/>
    <w:rsid w:val="00695782"/>
    <w:rsid w:val="006957F3"/>
    <w:rsid w:val="00697709"/>
    <w:rsid w:val="006A0C6D"/>
    <w:rsid w:val="006A0D5C"/>
    <w:rsid w:val="006A134A"/>
    <w:rsid w:val="006A1748"/>
    <w:rsid w:val="006A24DE"/>
    <w:rsid w:val="006A3444"/>
    <w:rsid w:val="006A3FBE"/>
    <w:rsid w:val="006A5801"/>
    <w:rsid w:val="006A59E6"/>
    <w:rsid w:val="006A59F6"/>
    <w:rsid w:val="006A614E"/>
    <w:rsid w:val="006A6793"/>
    <w:rsid w:val="006A76B1"/>
    <w:rsid w:val="006B048A"/>
    <w:rsid w:val="006B18E9"/>
    <w:rsid w:val="006B19CB"/>
    <w:rsid w:val="006B1AA2"/>
    <w:rsid w:val="006B3C27"/>
    <w:rsid w:val="006B57E1"/>
    <w:rsid w:val="006B6B85"/>
    <w:rsid w:val="006B6B92"/>
    <w:rsid w:val="006B6C1F"/>
    <w:rsid w:val="006B7BEC"/>
    <w:rsid w:val="006C0228"/>
    <w:rsid w:val="006C09AB"/>
    <w:rsid w:val="006C1F05"/>
    <w:rsid w:val="006C3CC5"/>
    <w:rsid w:val="006C417E"/>
    <w:rsid w:val="006C4790"/>
    <w:rsid w:val="006C58E1"/>
    <w:rsid w:val="006C5ADB"/>
    <w:rsid w:val="006C5FEE"/>
    <w:rsid w:val="006C7053"/>
    <w:rsid w:val="006C74FC"/>
    <w:rsid w:val="006C7651"/>
    <w:rsid w:val="006C79DC"/>
    <w:rsid w:val="006C7A4A"/>
    <w:rsid w:val="006C7AA3"/>
    <w:rsid w:val="006D05F9"/>
    <w:rsid w:val="006D16FA"/>
    <w:rsid w:val="006D1D9C"/>
    <w:rsid w:val="006D1DC4"/>
    <w:rsid w:val="006D25B9"/>
    <w:rsid w:val="006D296D"/>
    <w:rsid w:val="006D2DC5"/>
    <w:rsid w:val="006D473B"/>
    <w:rsid w:val="006D5B62"/>
    <w:rsid w:val="006D5E4A"/>
    <w:rsid w:val="006D62A0"/>
    <w:rsid w:val="006D65DA"/>
    <w:rsid w:val="006D7657"/>
    <w:rsid w:val="006E0F31"/>
    <w:rsid w:val="006E1B9F"/>
    <w:rsid w:val="006E2632"/>
    <w:rsid w:val="006E2827"/>
    <w:rsid w:val="006E30DC"/>
    <w:rsid w:val="006E37E1"/>
    <w:rsid w:val="006E4A90"/>
    <w:rsid w:val="006E4BC0"/>
    <w:rsid w:val="006E4E39"/>
    <w:rsid w:val="006E61D5"/>
    <w:rsid w:val="006E78CC"/>
    <w:rsid w:val="006E7CFF"/>
    <w:rsid w:val="006F15A8"/>
    <w:rsid w:val="006F1ADF"/>
    <w:rsid w:val="006F1FD8"/>
    <w:rsid w:val="006F2554"/>
    <w:rsid w:val="006F3DD3"/>
    <w:rsid w:val="006F45C9"/>
    <w:rsid w:val="006F49F3"/>
    <w:rsid w:val="006F4AD9"/>
    <w:rsid w:val="006F5C43"/>
    <w:rsid w:val="006F62A6"/>
    <w:rsid w:val="006F63E5"/>
    <w:rsid w:val="006F6735"/>
    <w:rsid w:val="006F68CB"/>
    <w:rsid w:val="006F6948"/>
    <w:rsid w:val="006F740D"/>
    <w:rsid w:val="006F7615"/>
    <w:rsid w:val="006F7737"/>
    <w:rsid w:val="00700343"/>
    <w:rsid w:val="0070046B"/>
    <w:rsid w:val="00700C30"/>
    <w:rsid w:val="00701D91"/>
    <w:rsid w:val="00701F9C"/>
    <w:rsid w:val="007027AA"/>
    <w:rsid w:val="007027CF"/>
    <w:rsid w:val="00702CC9"/>
    <w:rsid w:val="00703716"/>
    <w:rsid w:val="007040A5"/>
    <w:rsid w:val="0070431B"/>
    <w:rsid w:val="00704FDF"/>
    <w:rsid w:val="007061E1"/>
    <w:rsid w:val="00710191"/>
    <w:rsid w:val="00710CA8"/>
    <w:rsid w:val="00711259"/>
    <w:rsid w:val="00711611"/>
    <w:rsid w:val="00711C63"/>
    <w:rsid w:val="0071213F"/>
    <w:rsid w:val="007121A0"/>
    <w:rsid w:val="00712E41"/>
    <w:rsid w:val="00713378"/>
    <w:rsid w:val="00713848"/>
    <w:rsid w:val="00714524"/>
    <w:rsid w:val="00715D27"/>
    <w:rsid w:val="00715FC5"/>
    <w:rsid w:val="00716463"/>
    <w:rsid w:val="00716673"/>
    <w:rsid w:val="007174EF"/>
    <w:rsid w:val="0071756A"/>
    <w:rsid w:val="0071760A"/>
    <w:rsid w:val="007176EE"/>
    <w:rsid w:val="007204EC"/>
    <w:rsid w:val="007207D4"/>
    <w:rsid w:val="007217C8"/>
    <w:rsid w:val="007232B1"/>
    <w:rsid w:val="00723CF9"/>
    <w:rsid w:val="00724696"/>
    <w:rsid w:val="00724F1F"/>
    <w:rsid w:val="0072548B"/>
    <w:rsid w:val="00725506"/>
    <w:rsid w:val="0072563F"/>
    <w:rsid w:val="007261E0"/>
    <w:rsid w:val="007262F1"/>
    <w:rsid w:val="00726C7F"/>
    <w:rsid w:val="00727184"/>
    <w:rsid w:val="007275DE"/>
    <w:rsid w:val="00727D56"/>
    <w:rsid w:val="00727F5F"/>
    <w:rsid w:val="007316D6"/>
    <w:rsid w:val="007328F8"/>
    <w:rsid w:val="00732931"/>
    <w:rsid w:val="00732AD5"/>
    <w:rsid w:val="00732B6A"/>
    <w:rsid w:val="00733696"/>
    <w:rsid w:val="00734E8C"/>
    <w:rsid w:val="00735007"/>
    <w:rsid w:val="007357EA"/>
    <w:rsid w:val="00735C59"/>
    <w:rsid w:val="00736293"/>
    <w:rsid w:val="0073704C"/>
    <w:rsid w:val="00737B4A"/>
    <w:rsid w:val="0074114D"/>
    <w:rsid w:val="00741A48"/>
    <w:rsid w:val="00741C69"/>
    <w:rsid w:val="00742179"/>
    <w:rsid w:val="007434D4"/>
    <w:rsid w:val="0074392E"/>
    <w:rsid w:val="0074397D"/>
    <w:rsid w:val="0074402A"/>
    <w:rsid w:val="007448EC"/>
    <w:rsid w:val="00744900"/>
    <w:rsid w:val="00745DA8"/>
    <w:rsid w:val="00745DFF"/>
    <w:rsid w:val="007468C6"/>
    <w:rsid w:val="00746A89"/>
    <w:rsid w:val="00746D48"/>
    <w:rsid w:val="00746FBC"/>
    <w:rsid w:val="0074735E"/>
    <w:rsid w:val="0074743C"/>
    <w:rsid w:val="00751674"/>
    <w:rsid w:val="007516EA"/>
    <w:rsid w:val="007527BC"/>
    <w:rsid w:val="007531B8"/>
    <w:rsid w:val="00753885"/>
    <w:rsid w:val="00755924"/>
    <w:rsid w:val="00756A0A"/>
    <w:rsid w:val="00756F96"/>
    <w:rsid w:val="00760AD9"/>
    <w:rsid w:val="00760CE1"/>
    <w:rsid w:val="00761A77"/>
    <w:rsid w:val="0076300B"/>
    <w:rsid w:val="007657D5"/>
    <w:rsid w:val="007668A3"/>
    <w:rsid w:val="00766F5B"/>
    <w:rsid w:val="00766FAC"/>
    <w:rsid w:val="00771242"/>
    <w:rsid w:val="0077157D"/>
    <w:rsid w:val="00771A94"/>
    <w:rsid w:val="0077287D"/>
    <w:rsid w:val="007728A2"/>
    <w:rsid w:val="007733A7"/>
    <w:rsid w:val="00773999"/>
    <w:rsid w:val="00773E09"/>
    <w:rsid w:val="0077403F"/>
    <w:rsid w:val="00774076"/>
    <w:rsid w:val="007750B2"/>
    <w:rsid w:val="007750BC"/>
    <w:rsid w:val="00775A97"/>
    <w:rsid w:val="00776A91"/>
    <w:rsid w:val="00776B14"/>
    <w:rsid w:val="00776C8D"/>
    <w:rsid w:val="00777644"/>
    <w:rsid w:val="007801A7"/>
    <w:rsid w:val="00780A5D"/>
    <w:rsid w:val="00781321"/>
    <w:rsid w:val="007813A0"/>
    <w:rsid w:val="00781B0A"/>
    <w:rsid w:val="00781FCB"/>
    <w:rsid w:val="00782AD2"/>
    <w:rsid w:val="0078361D"/>
    <w:rsid w:val="00784695"/>
    <w:rsid w:val="00785D1C"/>
    <w:rsid w:val="00785DA6"/>
    <w:rsid w:val="0078619E"/>
    <w:rsid w:val="0078660F"/>
    <w:rsid w:val="007866E3"/>
    <w:rsid w:val="00787CF7"/>
    <w:rsid w:val="00787D5B"/>
    <w:rsid w:val="0079045F"/>
    <w:rsid w:val="00791510"/>
    <w:rsid w:val="0079168F"/>
    <w:rsid w:val="00791A71"/>
    <w:rsid w:val="00792361"/>
    <w:rsid w:val="00794FF9"/>
    <w:rsid w:val="0079504A"/>
    <w:rsid w:val="00795B54"/>
    <w:rsid w:val="00796E21"/>
    <w:rsid w:val="00797C29"/>
    <w:rsid w:val="007A0B09"/>
    <w:rsid w:val="007A0C72"/>
    <w:rsid w:val="007A0E36"/>
    <w:rsid w:val="007A2631"/>
    <w:rsid w:val="007A3337"/>
    <w:rsid w:val="007A35CE"/>
    <w:rsid w:val="007A3A01"/>
    <w:rsid w:val="007A4075"/>
    <w:rsid w:val="007A4263"/>
    <w:rsid w:val="007A494C"/>
    <w:rsid w:val="007A49C8"/>
    <w:rsid w:val="007A4CD5"/>
    <w:rsid w:val="007A575C"/>
    <w:rsid w:val="007A60D4"/>
    <w:rsid w:val="007A611D"/>
    <w:rsid w:val="007A6E9F"/>
    <w:rsid w:val="007B038C"/>
    <w:rsid w:val="007B12C8"/>
    <w:rsid w:val="007B422A"/>
    <w:rsid w:val="007B4D70"/>
    <w:rsid w:val="007B567C"/>
    <w:rsid w:val="007B585D"/>
    <w:rsid w:val="007B5BB2"/>
    <w:rsid w:val="007B5BE8"/>
    <w:rsid w:val="007B62F9"/>
    <w:rsid w:val="007B6E63"/>
    <w:rsid w:val="007B7331"/>
    <w:rsid w:val="007B780C"/>
    <w:rsid w:val="007B7917"/>
    <w:rsid w:val="007B7A88"/>
    <w:rsid w:val="007C1B33"/>
    <w:rsid w:val="007C1ED8"/>
    <w:rsid w:val="007C1EDF"/>
    <w:rsid w:val="007C1F46"/>
    <w:rsid w:val="007C225D"/>
    <w:rsid w:val="007C2589"/>
    <w:rsid w:val="007C3162"/>
    <w:rsid w:val="007C4548"/>
    <w:rsid w:val="007C4AC6"/>
    <w:rsid w:val="007C5ECC"/>
    <w:rsid w:val="007C602B"/>
    <w:rsid w:val="007C61DA"/>
    <w:rsid w:val="007C624A"/>
    <w:rsid w:val="007C64DE"/>
    <w:rsid w:val="007C735A"/>
    <w:rsid w:val="007C7AF8"/>
    <w:rsid w:val="007D0382"/>
    <w:rsid w:val="007D06B7"/>
    <w:rsid w:val="007D072C"/>
    <w:rsid w:val="007D0B65"/>
    <w:rsid w:val="007D253E"/>
    <w:rsid w:val="007D2684"/>
    <w:rsid w:val="007D271F"/>
    <w:rsid w:val="007D3968"/>
    <w:rsid w:val="007D3BAC"/>
    <w:rsid w:val="007D3CD3"/>
    <w:rsid w:val="007D40DA"/>
    <w:rsid w:val="007D4673"/>
    <w:rsid w:val="007D494B"/>
    <w:rsid w:val="007D4DA9"/>
    <w:rsid w:val="007D559B"/>
    <w:rsid w:val="007D60FC"/>
    <w:rsid w:val="007E0393"/>
    <w:rsid w:val="007E2341"/>
    <w:rsid w:val="007E3E7E"/>
    <w:rsid w:val="007E56DC"/>
    <w:rsid w:val="007E613A"/>
    <w:rsid w:val="007E69A3"/>
    <w:rsid w:val="007E6A80"/>
    <w:rsid w:val="007E7D67"/>
    <w:rsid w:val="007E7EBB"/>
    <w:rsid w:val="007F0C66"/>
    <w:rsid w:val="007F2296"/>
    <w:rsid w:val="007F244C"/>
    <w:rsid w:val="007F3EC7"/>
    <w:rsid w:val="007F470F"/>
    <w:rsid w:val="007F4E3D"/>
    <w:rsid w:val="007F4FC7"/>
    <w:rsid w:val="007F52C1"/>
    <w:rsid w:val="007F5525"/>
    <w:rsid w:val="007F5ADC"/>
    <w:rsid w:val="007F66D1"/>
    <w:rsid w:val="007F709B"/>
    <w:rsid w:val="008007BB"/>
    <w:rsid w:val="008013D6"/>
    <w:rsid w:val="008016E1"/>
    <w:rsid w:val="0080190D"/>
    <w:rsid w:val="008020FE"/>
    <w:rsid w:val="0080287B"/>
    <w:rsid w:val="00802E8D"/>
    <w:rsid w:val="00803058"/>
    <w:rsid w:val="00804B30"/>
    <w:rsid w:val="00804CA2"/>
    <w:rsid w:val="00804FAD"/>
    <w:rsid w:val="00805069"/>
    <w:rsid w:val="00806027"/>
    <w:rsid w:val="00806552"/>
    <w:rsid w:val="008066B2"/>
    <w:rsid w:val="00807FC7"/>
    <w:rsid w:val="0081077B"/>
    <w:rsid w:val="00810FD3"/>
    <w:rsid w:val="00811EE8"/>
    <w:rsid w:val="00811F17"/>
    <w:rsid w:val="00812D85"/>
    <w:rsid w:val="00813983"/>
    <w:rsid w:val="00813AB4"/>
    <w:rsid w:val="008145D2"/>
    <w:rsid w:val="00814851"/>
    <w:rsid w:val="00815595"/>
    <w:rsid w:val="00815C8F"/>
    <w:rsid w:val="00815D9D"/>
    <w:rsid w:val="00815EC4"/>
    <w:rsid w:val="0081672E"/>
    <w:rsid w:val="00817601"/>
    <w:rsid w:val="00817FF8"/>
    <w:rsid w:val="00820DFD"/>
    <w:rsid w:val="00821189"/>
    <w:rsid w:val="00821360"/>
    <w:rsid w:val="00822258"/>
    <w:rsid w:val="008222AA"/>
    <w:rsid w:val="00822AB0"/>
    <w:rsid w:val="00822AC8"/>
    <w:rsid w:val="00823B9C"/>
    <w:rsid w:val="008248FE"/>
    <w:rsid w:val="00824AF9"/>
    <w:rsid w:val="00824CF6"/>
    <w:rsid w:val="008252CA"/>
    <w:rsid w:val="00825396"/>
    <w:rsid w:val="00826DE6"/>
    <w:rsid w:val="00827645"/>
    <w:rsid w:val="0083085E"/>
    <w:rsid w:val="00830A3A"/>
    <w:rsid w:val="00831FE3"/>
    <w:rsid w:val="00832836"/>
    <w:rsid w:val="00832917"/>
    <w:rsid w:val="008338AF"/>
    <w:rsid w:val="00834408"/>
    <w:rsid w:val="00834D0D"/>
    <w:rsid w:val="00835614"/>
    <w:rsid w:val="00836750"/>
    <w:rsid w:val="00836BF7"/>
    <w:rsid w:val="008370B1"/>
    <w:rsid w:val="00837ACB"/>
    <w:rsid w:val="00840245"/>
    <w:rsid w:val="0084048F"/>
    <w:rsid w:val="00840A3F"/>
    <w:rsid w:val="00840FFA"/>
    <w:rsid w:val="00841456"/>
    <w:rsid w:val="00841D5B"/>
    <w:rsid w:val="00843AA0"/>
    <w:rsid w:val="0084557E"/>
    <w:rsid w:val="00845CC2"/>
    <w:rsid w:val="008465F4"/>
    <w:rsid w:val="00846B94"/>
    <w:rsid w:val="0084743A"/>
    <w:rsid w:val="00847C6E"/>
    <w:rsid w:val="00847C8A"/>
    <w:rsid w:val="00850852"/>
    <w:rsid w:val="00850EAC"/>
    <w:rsid w:val="008513B0"/>
    <w:rsid w:val="00852191"/>
    <w:rsid w:val="00852591"/>
    <w:rsid w:val="008529FB"/>
    <w:rsid w:val="00853A93"/>
    <w:rsid w:val="00854A24"/>
    <w:rsid w:val="00855112"/>
    <w:rsid w:val="00855A41"/>
    <w:rsid w:val="00855D57"/>
    <w:rsid w:val="008577D4"/>
    <w:rsid w:val="00860389"/>
    <w:rsid w:val="00861AED"/>
    <w:rsid w:val="00861E5D"/>
    <w:rsid w:val="008621C9"/>
    <w:rsid w:val="008622B6"/>
    <w:rsid w:val="00862EEC"/>
    <w:rsid w:val="00863203"/>
    <w:rsid w:val="008632C7"/>
    <w:rsid w:val="00863330"/>
    <w:rsid w:val="00863E98"/>
    <w:rsid w:val="00864843"/>
    <w:rsid w:val="008667EB"/>
    <w:rsid w:val="00866C76"/>
    <w:rsid w:val="008708C1"/>
    <w:rsid w:val="00871531"/>
    <w:rsid w:val="0087185B"/>
    <w:rsid w:val="008742FF"/>
    <w:rsid w:val="008746DC"/>
    <w:rsid w:val="008748CE"/>
    <w:rsid w:val="00874AC7"/>
    <w:rsid w:val="00875216"/>
    <w:rsid w:val="00875CC8"/>
    <w:rsid w:val="00876DCF"/>
    <w:rsid w:val="00881F03"/>
    <w:rsid w:val="00882942"/>
    <w:rsid w:val="00882FF7"/>
    <w:rsid w:val="00883F8B"/>
    <w:rsid w:val="008843F6"/>
    <w:rsid w:val="00884569"/>
    <w:rsid w:val="00885016"/>
    <w:rsid w:val="0088550B"/>
    <w:rsid w:val="008870A6"/>
    <w:rsid w:val="008871CB"/>
    <w:rsid w:val="00887DCE"/>
    <w:rsid w:val="00890166"/>
    <w:rsid w:val="008902DB"/>
    <w:rsid w:val="00890391"/>
    <w:rsid w:val="00890A44"/>
    <w:rsid w:val="00891E4D"/>
    <w:rsid w:val="00891EEC"/>
    <w:rsid w:val="0089205F"/>
    <w:rsid w:val="0089277F"/>
    <w:rsid w:val="00892AB4"/>
    <w:rsid w:val="00892F68"/>
    <w:rsid w:val="008945A1"/>
    <w:rsid w:val="00895B81"/>
    <w:rsid w:val="00896EB2"/>
    <w:rsid w:val="00897087"/>
    <w:rsid w:val="0089710C"/>
    <w:rsid w:val="008976B0"/>
    <w:rsid w:val="008A006C"/>
    <w:rsid w:val="008A0EF4"/>
    <w:rsid w:val="008A203B"/>
    <w:rsid w:val="008A2A11"/>
    <w:rsid w:val="008A2C40"/>
    <w:rsid w:val="008A2EF2"/>
    <w:rsid w:val="008A473A"/>
    <w:rsid w:val="008A5017"/>
    <w:rsid w:val="008A5327"/>
    <w:rsid w:val="008A6694"/>
    <w:rsid w:val="008B0885"/>
    <w:rsid w:val="008B0A30"/>
    <w:rsid w:val="008B0AF2"/>
    <w:rsid w:val="008B0E6E"/>
    <w:rsid w:val="008B174D"/>
    <w:rsid w:val="008B289C"/>
    <w:rsid w:val="008B2C88"/>
    <w:rsid w:val="008B31CD"/>
    <w:rsid w:val="008B330B"/>
    <w:rsid w:val="008B37EF"/>
    <w:rsid w:val="008B40CC"/>
    <w:rsid w:val="008B41BE"/>
    <w:rsid w:val="008B47C2"/>
    <w:rsid w:val="008B52CC"/>
    <w:rsid w:val="008B66F9"/>
    <w:rsid w:val="008B696F"/>
    <w:rsid w:val="008B7635"/>
    <w:rsid w:val="008B77C1"/>
    <w:rsid w:val="008C1E7B"/>
    <w:rsid w:val="008C261E"/>
    <w:rsid w:val="008C2899"/>
    <w:rsid w:val="008C2EC2"/>
    <w:rsid w:val="008C6DD2"/>
    <w:rsid w:val="008C6F6B"/>
    <w:rsid w:val="008C6FB3"/>
    <w:rsid w:val="008C72D8"/>
    <w:rsid w:val="008C72EC"/>
    <w:rsid w:val="008D0343"/>
    <w:rsid w:val="008D11C0"/>
    <w:rsid w:val="008D16C6"/>
    <w:rsid w:val="008D1F94"/>
    <w:rsid w:val="008D2224"/>
    <w:rsid w:val="008D23F5"/>
    <w:rsid w:val="008D2699"/>
    <w:rsid w:val="008D2B74"/>
    <w:rsid w:val="008D3130"/>
    <w:rsid w:val="008D3294"/>
    <w:rsid w:val="008D38CF"/>
    <w:rsid w:val="008D3E3F"/>
    <w:rsid w:val="008D4793"/>
    <w:rsid w:val="008D48A3"/>
    <w:rsid w:val="008D57CA"/>
    <w:rsid w:val="008D5EC4"/>
    <w:rsid w:val="008D636A"/>
    <w:rsid w:val="008D76DE"/>
    <w:rsid w:val="008E02DE"/>
    <w:rsid w:val="008E1235"/>
    <w:rsid w:val="008E1944"/>
    <w:rsid w:val="008E27BC"/>
    <w:rsid w:val="008E2FB9"/>
    <w:rsid w:val="008E3400"/>
    <w:rsid w:val="008E4E4D"/>
    <w:rsid w:val="008E501A"/>
    <w:rsid w:val="008E50A6"/>
    <w:rsid w:val="008E6A3A"/>
    <w:rsid w:val="008E6D35"/>
    <w:rsid w:val="008E70DD"/>
    <w:rsid w:val="008E7844"/>
    <w:rsid w:val="008F16F0"/>
    <w:rsid w:val="008F2EF7"/>
    <w:rsid w:val="008F2F1D"/>
    <w:rsid w:val="008F30C4"/>
    <w:rsid w:val="008F30E4"/>
    <w:rsid w:val="008F3E63"/>
    <w:rsid w:val="008F4592"/>
    <w:rsid w:val="008F4880"/>
    <w:rsid w:val="008F4B60"/>
    <w:rsid w:val="008F5327"/>
    <w:rsid w:val="008F6D7F"/>
    <w:rsid w:val="008F6D8B"/>
    <w:rsid w:val="008F6DDA"/>
    <w:rsid w:val="008F6F70"/>
    <w:rsid w:val="008F77C2"/>
    <w:rsid w:val="008F7C21"/>
    <w:rsid w:val="009006FD"/>
    <w:rsid w:val="009009EA"/>
    <w:rsid w:val="00901C5C"/>
    <w:rsid w:val="00901F0D"/>
    <w:rsid w:val="009031D8"/>
    <w:rsid w:val="0090331E"/>
    <w:rsid w:val="00904D54"/>
    <w:rsid w:val="00904FB5"/>
    <w:rsid w:val="009052CA"/>
    <w:rsid w:val="00905336"/>
    <w:rsid w:val="009065CD"/>
    <w:rsid w:val="00907819"/>
    <w:rsid w:val="00907ACA"/>
    <w:rsid w:val="009103C4"/>
    <w:rsid w:val="009126D8"/>
    <w:rsid w:val="00912DD0"/>
    <w:rsid w:val="00913833"/>
    <w:rsid w:val="00913A7F"/>
    <w:rsid w:val="00913E7A"/>
    <w:rsid w:val="009143B6"/>
    <w:rsid w:val="0091470D"/>
    <w:rsid w:val="00914731"/>
    <w:rsid w:val="00915787"/>
    <w:rsid w:val="00915808"/>
    <w:rsid w:val="009158E8"/>
    <w:rsid w:val="00915C0E"/>
    <w:rsid w:val="0091630D"/>
    <w:rsid w:val="00916D75"/>
    <w:rsid w:val="009178F6"/>
    <w:rsid w:val="009203CB"/>
    <w:rsid w:val="009210CB"/>
    <w:rsid w:val="00921C4B"/>
    <w:rsid w:val="0092263C"/>
    <w:rsid w:val="00922F78"/>
    <w:rsid w:val="0092330F"/>
    <w:rsid w:val="00923F34"/>
    <w:rsid w:val="009240C4"/>
    <w:rsid w:val="00924509"/>
    <w:rsid w:val="00924810"/>
    <w:rsid w:val="0092524E"/>
    <w:rsid w:val="009254DA"/>
    <w:rsid w:val="009258C3"/>
    <w:rsid w:val="00926E81"/>
    <w:rsid w:val="009270A7"/>
    <w:rsid w:val="00927A7E"/>
    <w:rsid w:val="00931252"/>
    <w:rsid w:val="00931A6B"/>
    <w:rsid w:val="00931BB4"/>
    <w:rsid w:val="00931FC2"/>
    <w:rsid w:val="0093309F"/>
    <w:rsid w:val="00933231"/>
    <w:rsid w:val="0093428C"/>
    <w:rsid w:val="009346B4"/>
    <w:rsid w:val="009350FE"/>
    <w:rsid w:val="00936415"/>
    <w:rsid w:val="009371E5"/>
    <w:rsid w:val="0093764A"/>
    <w:rsid w:val="00937EA9"/>
    <w:rsid w:val="009401A8"/>
    <w:rsid w:val="009412DF"/>
    <w:rsid w:val="0094157E"/>
    <w:rsid w:val="00943674"/>
    <w:rsid w:val="00943F07"/>
    <w:rsid w:val="00944534"/>
    <w:rsid w:val="00944F81"/>
    <w:rsid w:val="0094558C"/>
    <w:rsid w:val="00945DFA"/>
    <w:rsid w:val="00946048"/>
    <w:rsid w:val="009461DA"/>
    <w:rsid w:val="00946890"/>
    <w:rsid w:val="00946BF5"/>
    <w:rsid w:val="00947894"/>
    <w:rsid w:val="00947D70"/>
    <w:rsid w:val="009508DE"/>
    <w:rsid w:val="00951773"/>
    <w:rsid w:val="009518CF"/>
    <w:rsid w:val="009522B3"/>
    <w:rsid w:val="0095256A"/>
    <w:rsid w:val="00952922"/>
    <w:rsid w:val="0095673B"/>
    <w:rsid w:val="00956AD7"/>
    <w:rsid w:val="00957808"/>
    <w:rsid w:val="00960606"/>
    <w:rsid w:val="00960B4C"/>
    <w:rsid w:val="00960E3D"/>
    <w:rsid w:val="00960F3B"/>
    <w:rsid w:val="0096309B"/>
    <w:rsid w:val="0096359E"/>
    <w:rsid w:val="00965215"/>
    <w:rsid w:val="00965ABE"/>
    <w:rsid w:val="00965EAE"/>
    <w:rsid w:val="00965F2A"/>
    <w:rsid w:val="00967793"/>
    <w:rsid w:val="009677EE"/>
    <w:rsid w:val="00970503"/>
    <w:rsid w:val="00970BDF"/>
    <w:rsid w:val="00972982"/>
    <w:rsid w:val="0097320F"/>
    <w:rsid w:val="0097392B"/>
    <w:rsid w:val="009758B7"/>
    <w:rsid w:val="00977F89"/>
    <w:rsid w:val="0098056D"/>
    <w:rsid w:val="00980817"/>
    <w:rsid w:val="0098153B"/>
    <w:rsid w:val="00981DE5"/>
    <w:rsid w:val="00982360"/>
    <w:rsid w:val="009825A3"/>
    <w:rsid w:val="00982DF8"/>
    <w:rsid w:val="00982EB0"/>
    <w:rsid w:val="00983A5B"/>
    <w:rsid w:val="00984E5C"/>
    <w:rsid w:val="00984F19"/>
    <w:rsid w:val="009854A2"/>
    <w:rsid w:val="00986443"/>
    <w:rsid w:val="00986905"/>
    <w:rsid w:val="00986F5F"/>
    <w:rsid w:val="00987146"/>
    <w:rsid w:val="00987631"/>
    <w:rsid w:val="00987904"/>
    <w:rsid w:val="00987BC1"/>
    <w:rsid w:val="0099014F"/>
    <w:rsid w:val="0099027F"/>
    <w:rsid w:val="0099038E"/>
    <w:rsid w:val="00990A85"/>
    <w:rsid w:val="00990ABE"/>
    <w:rsid w:val="009919CE"/>
    <w:rsid w:val="00991AC0"/>
    <w:rsid w:val="00991EC7"/>
    <w:rsid w:val="009927E4"/>
    <w:rsid w:val="00993B47"/>
    <w:rsid w:val="00993BE8"/>
    <w:rsid w:val="009951AD"/>
    <w:rsid w:val="00995525"/>
    <w:rsid w:val="0099595B"/>
    <w:rsid w:val="00995D09"/>
    <w:rsid w:val="00995E33"/>
    <w:rsid w:val="00996043"/>
    <w:rsid w:val="009963B6"/>
    <w:rsid w:val="00997019"/>
    <w:rsid w:val="00997F9D"/>
    <w:rsid w:val="009A01C9"/>
    <w:rsid w:val="009A0D8E"/>
    <w:rsid w:val="009A2675"/>
    <w:rsid w:val="009A2A1A"/>
    <w:rsid w:val="009A3DE4"/>
    <w:rsid w:val="009A42E1"/>
    <w:rsid w:val="009A5305"/>
    <w:rsid w:val="009A564B"/>
    <w:rsid w:val="009A6CE2"/>
    <w:rsid w:val="009A7C0D"/>
    <w:rsid w:val="009B10C4"/>
    <w:rsid w:val="009B3C61"/>
    <w:rsid w:val="009B4AE6"/>
    <w:rsid w:val="009B4BCA"/>
    <w:rsid w:val="009B7269"/>
    <w:rsid w:val="009B7FF4"/>
    <w:rsid w:val="009C06AD"/>
    <w:rsid w:val="009C1551"/>
    <w:rsid w:val="009C18B2"/>
    <w:rsid w:val="009C3093"/>
    <w:rsid w:val="009C3924"/>
    <w:rsid w:val="009C6879"/>
    <w:rsid w:val="009C695D"/>
    <w:rsid w:val="009C6AD2"/>
    <w:rsid w:val="009C77F1"/>
    <w:rsid w:val="009C7CE7"/>
    <w:rsid w:val="009D0106"/>
    <w:rsid w:val="009D030F"/>
    <w:rsid w:val="009D1DDE"/>
    <w:rsid w:val="009D1FA7"/>
    <w:rsid w:val="009D339C"/>
    <w:rsid w:val="009D38B0"/>
    <w:rsid w:val="009D3C20"/>
    <w:rsid w:val="009D4A37"/>
    <w:rsid w:val="009D4BDD"/>
    <w:rsid w:val="009D71CE"/>
    <w:rsid w:val="009E0050"/>
    <w:rsid w:val="009E2393"/>
    <w:rsid w:val="009E2ADC"/>
    <w:rsid w:val="009E3E86"/>
    <w:rsid w:val="009E4F16"/>
    <w:rsid w:val="009E53F6"/>
    <w:rsid w:val="009E5A27"/>
    <w:rsid w:val="009E6472"/>
    <w:rsid w:val="009E6E31"/>
    <w:rsid w:val="009E6E44"/>
    <w:rsid w:val="009E7095"/>
    <w:rsid w:val="009E7297"/>
    <w:rsid w:val="009E7461"/>
    <w:rsid w:val="009E74A2"/>
    <w:rsid w:val="009E7D2F"/>
    <w:rsid w:val="009E7ED1"/>
    <w:rsid w:val="009F0372"/>
    <w:rsid w:val="009F1DB0"/>
    <w:rsid w:val="009F22E4"/>
    <w:rsid w:val="009F26C0"/>
    <w:rsid w:val="009F2A6B"/>
    <w:rsid w:val="009F3241"/>
    <w:rsid w:val="009F333E"/>
    <w:rsid w:val="009F3C4F"/>
    <w:rsid w:val="009F3CCE"/>
    <w:rsid w:val="009F4478"/>
    <w:rsid w:val="009F5158"/>
    <w:rsid w:val="009F51C1"/>
    <w:rsid w:val="009F59E7"/>
    <w:rsid w:val="009F5E89"/>
    <w:rsid w:val="009F5F94"/>
    <w:rsid w:val="009F620B"/>
    <w:rsid w:val="009F6DCC"/>
    <w:rsid w:val="00A00205"/>
    <w:rsid w:val="00A006D0"/>
    <w:rsid w:val="00A00C1F"/>
    <w:rsid w:val="00A01032"/>
    <w:rsid w:val="00A024AE"/>
    <w:rsid w:val="00A02568"/>
    <w:rsid w:val="00A040C6"/>
    <w:rsid w:val="00A04579"/>
    <w:rsid w:val="00A050B2"/>
    <w:rsid w:val="00A05E03"/>
    <w:rsid w:val="00A0635E"/>
    <w:rsid w:val="00A07032"/>
    <w:rsid w:val="00A0781D"/>
    <w:rsid w:val="00A07E85"/>
    <w:rsid w:val="00A10600"/>
    <w:rsid w:val="00A109B7"/>
    <w:rsid w:val="00A118A4"/>
    <w:rsid w:val="00A1208A"/>
    <w:rsid w:val="00A125C6"/>
    <w:rsid w:val="00A13151"/>
    <w:rsid w:val="00A141F9"/>
    <w:rsid w:val="00A14298"/>
    <w:rsid w:val="00A144F1"/>
    <w:rsid w:val="00A1666F"/>
    <w:rsid w:val="00A16D9C"/>
    <w:rsid w:val="00A17685"/>
    <w:rsid w:val="00A20C1B"/>
    <w:rsid w:val="00A21A0D"/>
    <w:rsid w:val="00A22FE0"/>
    <w:rsid w:val="00A2333E"/>
    <w:rsid w:val="00A23578"/>
    <w:rsid w:val="00A23768"/>
    <w:rsid w:val="00A23C89"/>
    <w:rsid w:val="00A24205"/>
    <w:rsid w:val="00A2544B"/>
    <w:rsid w:val="00A26D92"/>
    <w:rsid w:val="00A27366"/>
    <w:rsid w:val="00A27603"/>
    <w:rsid w:val="00A308B0"/>
    <w:rsid w:val="00A309C3"/>
    <w:rsid w:val="00A31068"/>
    <w:rsid w:val="00A310DE"/>
    <w:rsid w:val="00A32007"/>
    <w:rsid w:val="00A34176"/>
    <w:rsid w:val="00A345A1"/>
    <w:rsid w:val="00A34A7C"/>
    <w:rsid w:val="00A34DD5"/>
    <w:rsid w:val="00A35FDC"/>
    <w:rsid w:val="00A37828"/>
    <w:rsid w:val="00A413FB"/>
    <w:rsid w:val="00A41F18"/>
    <w:rsid w:val="00A4216A"/>
    <w:rsid w:val="00A42214"/>
    <w:rsid w:val="00A42269"/>
    <w:rsid w:val="00A43201"/>
    <w:rsid w:val="00A43C5D"/>
    <w:rsid w:val="00A4404A"/>
    <w:rsid w:val="00A44D16"/>
    <w:rsid w:val="00A4506E"/>
    <w:rsid w:val="00A4558D"/>
    <w:rsid w:val="00A458E5"/>
    <w:rsid w:val="00A45AEF"/>
    <w:rsid w:val="00A45DE6"/>
    <w:rsid w:val="00A46BE2"/>
    <w:rsid w:val="00A47230"/>
    <w:rsid w:val="00A478B3"/>
    <w:rsid w:val="00A478FE"/>
    <w:rsid w:val="00A47AEC"/>
    <w:rsid w:val="00A51611"/>
    <w:rsid w:val="00A516A1"/>
    <w:rsid w:val="00A518A1"/>
    <w:rsid w:val="00A51C98"/>
    <w:rsid w:val="00A529CE"/>
    <w:rsid w:val="00A5399A"/>
    <w:rsid w:val="00A5433A"/>
    <w:rsid w:val="00A54444"/>
    <w:rsid w:val="00A54956"/>
    <w:rsid w:val="00A5556B"/>
    <w:rsid w:val="00A556EE"/>
    <w:rsid w:val="00A5579E"/>
    <w:rsid w:val="00A566DE"/>
    <w:rsid w:val="00A56F59"/>
    <w:rsid w:val="00A5718F"/>
    <w:rsid w:val="00A579BF"/>
    <w:rsid w:val="00A60FBD"/>
    <w:rsid w:val="00A614CD"/>
    <w:rsid w:val="00A625E9"/>
    <w:rsid w:val="00A62C45"/>
    <w:rsid w:val="00A62E1E"/>
    <w:rsid w:val="00A6396A"/>
    <w:rsid w:val="00A63B82"/>
    <w:rsid w:val="00A64808"/>
    <w:rsid w:val="00A650A7"/>
    <w:rsid w:val="00A650E8"/>
    <w:rsid w:val="00A65209"/>
    <w:rsid w:val="00A657E8"/>
    <w:rsid w:val="00A66AE1"/>
    <w:rsid w:val="00A6773C"/>
    <w:rsid w:val="00A6782E"/>
    <w:rsid w:val="00A707AB"/>
    <w:rsid w:val="00A70B0D"/>
    <w:rsid w:val="00A7132C"/>
    <w:rsid w:val="00A72975"/>
    <w:rsid w:val="00A72CDD"/>
    <w:rsid w:val="00A7316F"/>
    <w:rsid w:val="00A73C7E"/>
    <w:rsid w:val="00A75662"/>
    <w:rsid w:val="00A75755"/>
    <w:rsid w:val="00A773E8"/>
    <w:rsid w:val="00A800AA"/>
    <w:rsid w:val="00A804C5"/>
    <w:rsid w:val="00A815C9"/>
    <w:rsid w:val="00A817F2"/>
    <w:rsid w:val="00A82094"/>
    <w:rsid w:val="00A82476"/>
    <w:rsid w:val="00A82D22"/>
    <w:rsid w:val="00A83C1B"/>
    <w:rsid w:val="00A8428F"/>
    <w:rsid w:val="00A846BA"/>
    <w:rsid w:val="00A87A29"/>
    <w:rsid w:val="00A9014C"/>
    <w:rsid w:val="00A9083F"/>
    <w:rsid w:val="00A90E99"/>
    <w:rsid w:val="00A910CC"/>
    <w:rsid w:val="00A918BA"/>
    <w:rsid w:val="00A92617"/>
    <w:rsid w:val="00A9293A"/>
    <w:rsid w:val="00A9400A"/>
    <w:rsid w:val="00A95082"/>
    <w:rsid w:val="00A95A3F"/>
    <w:rsid w:val="00A964BE"/>
    <w:rsid w:val="00A976C1"/>
    <w:rsid w:val="00A9793E"/>
    <w:rsid w:val="00AA0076"/>
    <w:rsid w:val="00AA03AA"/>
    <w:rsid w:val="00AA05C8"/>
    <w:rsid w:val="00AA0899"/>
    <w:rsid w:val="00AA1A5A"/>
    <w:rsid w:val="00AA2148"/>
    <w:rsid w:val="00AA2282"/>
    <w:rsid w:val="00AA2F22"/>
    <w:rsid w:val="00AA34FD"/>
    <w:rsid w:val="00AA3FE3"/>
    <w:rsid w:val="00AA4321"/>
    <w:rsid w:val="00AA4E10"/>
    <w:rsid w:val="00AA4FEE"/>
    <w:rsid w:val="00AA5563"/>
    <w:rsid w:val="00AA5723"/>
    <w:rsid w:val="00AA790C"/>
    <w:rsid w:val="00AA7B2C"/>
    <w:rsid w:val="00AB1576"/>
    <w:rsid w:val="00AB1687"/>
    <w:rsid w:val="00AB1FE8"/>
    <w:rsid w:val="00AB354C"/>
    <w:rsid w:val="00AB3B0B"/>
    <w:rsid w:val="00AB47EC"/>
    <w:rsid w:val="00AB4806"/>
    <w:rsid w:val="00AB4B5D"/>
    <w:rsid w:val="00AB4FD8"/>
    <w:rsid w:val="00AB5C4F"/>
    <w:rsid w:val="00AB6A62"/>
    <w:rsid w:val="00AB72A2"/>
    <w:rsid w:val="00AC00CD"/>
    <w:rsid w:val="00AC17CA"/>
    <w:rsid w:val="00AC182C"/>
    <w:rsid w:val="00AC1991"/>
    <w:rsid w:val="00AC20DD"/>
    <w:rsid w:val="00AC2127"/>
    <w:rsid w:val="00AC21A2"/>
    <w:rsid w:val="00AC3B2E"/>
    <w:rsid w:val="00AC4776"/>
    <w:rsid w:val="00AC4B7F"/>
    <w:rsid w:val="00AC5472"/>
    <w:rsid w:val="00AD0309"/>
    <w:rsid w:val="00AD0313"/>
    <w:rsid w:val="00AD07A2"/>
    <w:rsid w:val="00AD084B"/>
    <w:rsid w:val="00AD1B9C"/>
    <w:rsid w:val="00AD1C13"/>
    <w:rsid w:val="00AD207B"/>
    <w:rsid w:val="00AD2492"/>
    <w:rsid w:val="00AD29D2"/>
    <w:rsid w:val="00AD33CA"/>
    <w:rsid w:val="00AD348F"/>
    <w:rsid w:val="00AD4849"/>
    <w:rsid w:val="00AD4B39"/>
    <w:rsid w:val="00AD5CEF"/>
    <w:rsid w:val="00AD64A5"/>
    <w:rsid w:val="00AD6752"/>
    <w:rsid w:val="00AD6EF7"/>
    <w:rsid w:val="00AD6FD7"/>
    <w:rsid w:val="00AD779B"/>
    <w:rsid w:val="00AD7D9D"/>
    <w:rsid w:val="00AD7F53"/>
    <w:rsid w:val="00AE0117"/>
    <w:rsid w:val="00AE1728"/>
    <w:rsid w:val="00AE18F9"/>
    <w:rsid w:val="00AE1BF0"/>
    <w:rsid w:val="00AE1CB0"/>
    <w:rsid w:val="00AE2277"/>
    <w:rsid w:val="00AE2FA7"/>
    <w:rsid w:val="00AE306F"/>
    <w:rsid w:val="00AE462D"/>
    <w:rsid w:val="00AE4E57"/>
    <w:rsid w:val="00AE4E64"/>
    <w:rsid w:val="00AE5FC2"/>
    <w:rsid w:val="00AE6ADD"/>
    <w:rsid w:val="00AE6DA2"/>
    <w:rsid w:val="00AE7858"/>
    <w:rsid w:val="00AF0137"/>
    <w:rsid w:val="00AF0550"/>
    <w:rsid w:val="00AF0D1F"/>
    <w:rsid w:val="00AF1B22"/>
    <w:rsid w:val="00AF1EB0"/>
    <w:rsid w:val="00AF35AC"/>
    <w:rsid w:val="00AF3CA7"/>
    <w:rsid w:val="00AF41A2"/>
    <w:rsid w:val="00AF4344"/>
    <w:rsid w:val="00AF4B1C"/>
    <w:rsid w:val="00AF5546"/>
    <w:rsid w:val="00AF5B55"/>
    <w:rsid w:val="00AF5F8D"/>
    <w:rsid w:val="00AF5FC9"/>
    <w:rsid w:val="00AF65D6"/>
    <w:rsid w:val="00AF73BC"/>
    <w:rsid w:val="00AF7505"/>
    <w:rsid w:val="00AF7EC2"/>
    <w:rsid w:val="00B01895"/>
    <w:rsid w:val="00B01A0D"/>
    <w:rsid w:val="00B02C76"/>
    <w:rsid w:val="00B036EE"/>
    <w:rsid w:val="00B03B09"/>
    <w:rsid w:val="00B043EE"/>
    <w:rsid w:val="00B046EC"/>
    <w:rsid w:val="00B04C81"/>
    <w:rsid w:val="00B04CDD"/>
    <w:rsid w:val="00B04FEE"/>
    <w:rsid w:val="00B07300"/>
    <w:rsid w:val="00B07561"/>
    <w:rsid w:val="00B11F77"/>
    <w:rsid w:val="00B14060"/>
    <w:rsid w:val="00B14A33"/>
    <w:rsid w:val="00B14A76"/>
    <w:rsid w:val="00B14DC5"/>
    <w:rsid w:val="00B15555"/>
    <w:rsid w:val="00B1639E"/>
    <w:rsid w:val="00B166E9"/>
    <w:rsid w:val="00B16B5B"/>
    <w:rsid w:val="00B16CCE"/>
    <w:rsid w:val="00B17775"/>
    <w:rsid w:val="00B17ED8"/>
    <w:rsid w:val="00B20656"/>
    <w:rsid w:val="00B21396"/>
    <w:rsid w:val="00B22880"/>
    <w:rsid w:val="00B2322B"/>
    <w:rsid w:val="00B234EE"/>
    <w:rsid w:val="00B23D75"/>
    <w:rsid w:val="00B25A91"/>
    <w:rsid w:val="00B25DBD"/>
    <w:rsid w:val="00B2647F"/>
    <w:rsid w:val="00B26988"/>
    <w:rsid w:val="00B26C9A"/>
    <w:rsid w:val="00B2762D"/>
    <w:rsid w:val="00B30459"/>
    <w:rsid w:val="00B31DE0"/>
    <w:rsid w:val="00B32A3B"/>
    <w:rsid w:val="00B33755"/>
    <w:rsid w:val="00B33D69"/>
    <w:rsid w:val="00B34347"/>
    <w:rsid w:val="00B34951"/>
    <w:rsid w:val="00B34C68"/>
    <w:rsid w:val="00B35781"/>
    <w:rsid w:val="00B35B87"/>
    <w:rsid w:val="00B36C7D"/>
    <w:rsid w:val="00B37163"/>
    <w:rsid w:val="00B37279"/>
    <w:rsid w:val="00B41315"/>
    <w:rsid w:val="00B438E7"/>
    <w:rsid w:val="00B43F89"/>
    <w:rsid w:val="00B4469B"/>
    <w:rsid w:val="00B4510E"/>
    <w:rsid w:val="00B46366"/>
    <w:rsid w:val="00B46EF2"/>
    <w:rsid w:val="00B47BC8"/>
    <w:rsid w:val="00B503DD"/>
    <w:rsid w:val="00B504F5"/>
    <w:rsid w:val="00B50D2E"/>
    <w:rsid w:val="00B51FC4"/>
    <w:rsid w:val="00B520B0"/>
    <w:rsid w:val="00B526FE"/>
    <w:rsid w:val="00B5354B"/>
    <w:rsid w:val="00B538A5"/>
    <w:rsid w:val="00B54CF0"/>
    <w:rsid w:val="00B55A87"/>
    <w:rsid w:val="00B55F04"/>
    <w:rsid w:val="00B56E24"/>
    <w:rsid w:val="00B60ED2"/>
    <w:rsid w:val="00B6136A"/>
    <w:rsid w:val="00B618D3"/>
    <w:rsid w:val="00B618DA"/>
    <w:rsid w:val="00B6232E"/>
    <w:rsid w:val="00B629CE"/>
    <w:rsid w:val="00B62D76"/>
    <w:rsid w:val="00B62F99"/>
    <w:rsid w:val="00B6309E"/>
    <w:rsid w:val="00B6337E"/>
    <w:rsid w:val="00B63794"/>
    <w:rsid w:val="00B644F2"/>
    <w:rsid w:val="00B64A43"/>
    <w:rsid w:val="00B64E72"/>
    <w:rsid w:val="00B6561D"/>
    <w:rsid w:val="00B657BC"/>
    <w:rsid w:val="00B665C8"/>
    <w:rsid w:val="00B66EC1"/>
    <w:rsid w:val="00B67D7D"/>
    <w:rsid w:val="00B7150A"/>
    <w:rsid w:val="00B71990"/>
    <w:rsid w:val="00B71DCE"/>
    <w:rsid w:val="00B71F83"/>
    <w:rsid w:val="00B72C75"/>
    <w:rsid w:val="00B739FD"/>
    <w:rsid w:val="00B74DD4"/>
    <w:rsid w:val="00B7537D"/>
    <w:rsid w:val="00B7598C"/>
    <w:rsid w:val="00B75EDD"/>
    <w:rsid w:val="00B762E0"/>
    <w:rsid w:val="00B7648F"/>
    <w:rsid w:val="00B77ED3"/>
    <w:rsid w:val="00B800B1"/>
    <w:rsid w:val="00B804DB"/>
    <w:rsid w:val="00B80B0C"/>
    <w:rsid w:val="00B81B98"/>
    <w:rsid w:val="00B8215F"/>
    <w:rsid w:val="00B8298D"/>
    <w:rsid w:val="00B82AE0"/>
    <w:rsid w:val="00B8302C"/>
    <w:rsid w:val="00B83C91"/>
    <w:rsid w:val="00B84705"/>
    <w:rsid w:val="00B84856"/>
    <w:rsid w:val="00B85949"/>
    <w:rsid w:val="00B85DE4"/>
    <w:rsid w:val="00B85E34"/>
    <w:rsid w:val="00B868B5"/>
    <w:rsid w:val="00B86BFC"/>
    <w:rsid w:val="00B8759C"/>
    <w:rsid w:val="00B90FB3"/>
    <w:rsid w:val="00B9108F"/>
    <w:rsid w:val="00B92236"/>
    <w:rsid w:val="00B92B07"/>
    <w:rsid w:val="00B93116"/>
    <w:rsid w:val="00B9360D"/>
    <w:rsid w:val="00B93B5A"/>
    <w:rsid w:val="00B94BDB"/>
    <w:rsid w:val="00B94F5F"/>
    <w:rsid w:val="00B96009"/>
    <w:rsid w:val="00B9641B"/>
    <w:rsid w:val="00B96484"/>
    <w:rsid w:val="00B970E2"/>
    <w:rsid w:val="00BA0461"/>
    <w:rsid w:val="00BA088C"/>
    <w:rsid w:val="00BA0B25"/>
    <w:rsid w:val="00BA1199"/>
    <w:rsid w:val="00BA151B"/>
    <w:rsid w:val="00BA178D"/>
    <w:rsid w:val="00BA2597"/>
    <w:rsid w:val="00BA2AA8"/>
    <w:rsid w:val="00BA2F9B"/>
    <w:rsid w:val="00BA3C16"/>
    <w:rsid w:val="00BA50AA"/>
    <w:rsid w:val="00BA50DA"/>
    <w:rsid w:val="00BA601B"/>
    <w:rsid w:val="00BA620F"/>
    <w:rsid w:val="00BA6F95"/>
    <w:rsid w:val="00BA78C9"/>
    <w:rsid w:val="00BA7C18"/>
    <w:rsid w:val="00BB0359"/>
    <w:rsid w:val="00BB0509"/>
    <w:rsid w:val="00BB053E"/>
    <w:rsid w:val="00BB05BF"/>
    <w:rsid w:val="00BB2779"/>
    <w:rsid w:val="00BB2AC1"/>
    <w:rsid w:val="00BB2D74"/>
    <w:rsid w:val="00BB36E2"/>
    <w:rsid w:val="00BB373D"/>
    <w:rsid w:val="00BB3D22"/>
    <w:rsid w:val="00BB3D57"/>
    <w:rsid w:val="00BB3F49"/>
    <w:rsid w:val="00BB40DB"/>
    <w:rsid w:val="00BB50F5"/>
    <w:rsid w:val="00BB5116"/>
    <w:rsid w:val="00BB53F0"/>
    <w:rsid w:val="00BB5480"/>
    <w:rsid w:val="00BB598F"/>
    <w:rsid w:val="00BB5EA5"/>
    <w:rsid w:val="00BB6509"/>
    <w:rsid w:val="00BB66EE"/>
    <w:rsid w:val="00BB69A2"/>
    <w:rsid w:val="00BB6AD4"/>
    <w:rsid w:val="00BB6DF5"/>
    <w:rsid w:val="00BB7CC3"/>
    <w:rsid w:val="00BC0868"/>
    <w:rsid w:val="00BC093F"/>
    <w:rsid w:val="00BC0E11"/>
    <w:rsid w:val="00BC0EB6"/>
    <w:rsid w:val="00BC1223"/>
    <w:rsid w:val="00BC1538"/>
    <w:rsid w:val="00BC2409"/>
    <w:rsid w:val="00BC253B"/>
    <w:rsid w:val="00BC3165"/>
    <w:rsid w:val="00BC3392"/>
    <w:rsid w:val="00BC3C6D"/>
    <w:rsid w:val="00BC3CE2"/>
    <w:rsid w:val="00BC40D7"/>
    <w:rsid w:val="00BC52EF"/>
    <w:rsid w:val="00BC52F3"/>
    <w:rsid w:val="00BC562D"/>
    <w:rsid w:val="00BC63B4"/>
    <w:rsid w:val="00BC6472"/>
    <w:rsid w:val="00BC6A8E"/>
    <w:rsid w:val="00BC7350"/>
    <w:rsid w:val="00BC74D0"/>
    <w:rsid w:val="00BC7648"/>
    <w:rsid w:val="00BC7BDD"/>
    <w:rsid w:val="00BC7F9E"/>
    <w:rsid w:val="00BD05E6"/>
    <w:rsid w:val="00BD0745"/>
    <w:rsid w:val="00BD0CE8"/>
    <w:rsid w:val="00BD0D07"/>
    <w:rsid w:val="00BD1149"/>
    <w:rsid w:val="00BD2724"/>
    <w:rsid w:val="00BD2D78"/>
    <w:rsid w:val="00BD3373"/>
    <w:rsid w:val="00BD383D"/>
    <w:rsid w:val="00BD3AF4"/>
    <w:rsid w:val="00BD431A"/>
    <w:rsid w:val="00BD4482"/>
    <w:rsid w:val="00BD5295"/>
    <w:rsid w:val="00BD5EE0"/>
    <w:rsid w:val="00BD65DF"/>
    <w:rsid w:val="00BD6710"/>
    <w:rsid w:val="00BD7AD0"/>
    <w:rsid w:val="00BD7EF0"/>
    <w:rsid w:val="00BE106A"/>
    <w:rsid w:val="00BE13A3"/>
    <w:rsid w:val="00BE15EF"/>
    <w:rsid w:val="00BE1621"/>
    <w:rsid w:val="00BE19CD"/>
    <w:rsid w:val="00BE3251"/>
    <w:rsid w:val="00BE37B4"/>
    <w:rsid w:val="00BE3928"/>
    <w:rsid w:val="00BE3A24"/>
    <w:rsid w:val="00BE3E36"/>
    <w:rsid w:val="00BE5ECF"/>
    <w:rsid w:val="00BE61EA"/>
    <w:rsid w:val="00BE6465"/>
    <w:rsid w:val="00BE672E"/>
    <w:rsid w:val="00BE696D"/>
    <w:rsid w:val="00BE6A6B"/>
    <w:rsid w:val="00BE6AE7"/>
    <w:rsid w:val="00BE6BD5"/>
    <w:rsid w:val="00BE7E30"/>
    <w:rsid w:val="00BE7E9D"/>
    <w:rsid w:val="00BE7F6B"/>
    <w:rsid w:val="00BF0BFF"/>
    <w:rsid w:val="00BF1055"/>
    <w:rsid w:val="00BF172C"/>
    <w:rsid w:val="00BF1A38"/>
    <w:rsid w:val="00BF1FD8"/>
    <w:rsid w:val="00BF29E3"/>
    <w:rsid w:val="00BF3195"/>
    <w:rsid w:val="00BF347F"/>
    <w:rsid w:val="00BF37FD"/>
    <w:rsid w:val="00BF43BB"/>
    <w:rsid w:val="00BF4B04"/>
    <w:rsid w:val="00BF5155"/>
    <w:rsid w:val="00BF588D"/>
    <w:rsid w:val="00BF679F"/>
    <w:rsid w:val="00BF7E49"/>
    <w:rsid w:val="00C00611"/>
    <w:rsid w:val="00C006D8"/>
    <w:rsid w:val="00C01FF9"/>
    <w:rsid w:val="00C0311A"/>
    <w:rsid w:val="00C033B1"/>
    <w:rsid w:val="00C03E25"/>
    <w:rsid w:val="00C04411"/>
    <w:rsid w:val="00C04960"/>
    <w:rsid w:val="00C04F8F"/>
    <w:rsid w:val="00C07685"/>
    <w:rsid w:val="00C07B76"/>
    <w:rsid w:val="00C1073D"/>
    <w:rsid w:val="00C10785"/>
    <w:rsid w:val="00C10852"/>
    <w:rsid w:val="00C12479"/>
    <w:rsid w:val="00C1285A"/>
    <w:rsid w:val="00C12EFD"/>
    <w:rsid w:val="00C13682"/>
    <w:rsid w:val="00C137A3"/>
    <w:rsid w:val="00C14591"/>
    <w:rsid w:val="00C1494D"/>
    <w:rsid w:val="00C14B68"/>
    <w:rsid w:val="00C15995"/>
    <w:rsid w:val="00C15C6F"/>
    <w:rsid w:val="00C16C2F"/>
    <w:rsid w:val="00C201B6"/>
    <w:rsid w:val="00C20FEA"/>
    <w:rsid w:val="00C2165D"/>
    <w:rsid w:val="00C21F08"/>
    <w:rsid w:val="00C22982"/>
    <w:rsid w:val="00C22AC9"/>
    <w:rsid w:val="00C237EE"/>
    <w:rsid w:val="00C23828"/>
    <w:rsid w:val="00C23A34"/>
    <w:rsid w:val="00C2426E"/>
    <w:rsid w:val="00C247B5"/>
    <w:rsid w:val="00C24DB3"/>
    <w:rsid w:val="00C25193"/>
    <w:rsid w:val="00C26009"/>
    <w:rsid w:val="00C276E3"/>
    <w:rsid w:val="00C31430"/>
    <w:rsid w:val="00C31BAF"/>
    <w:rsid w:val="00C3205B"/>
    <w:rsid w:val="00C32BA8"/>
    <w:rsid w:val="00C3409D"/>
    <w:rsid w:val="00C37038"/>
    <w:rsid w:val="00C37409"/>
    <w:rsid w:val="00C37821"/>
    <w:rsid w:val="00C37990"/>
    <w:rsid w:val="00C37F34"/>
    <w:rsid w:val="00C40364"/>
    <w:rsid w:val="00C41A89"/>
    <w:rsid w:val="00C41B8E"/>
    <w:rsid w:val="00C420FC"/>
    <w:rsid w:val="00C43827"/>
    <w:rsid w:val="00C43A2F"/>
    <w:rsid w:val="00C448D2"/>
    <w:rsid w:val="00C45FA3"/>
    <w:rsid w:val="00C46923"/>
    <w:rsid w:val="00C46EE5"/>
    <w:rsid w:val="00C4704B"/>
    <w:rsid w:val="00C4745D"/>
    <w:rsid w:val="00C500DB"/>
    <w:rsid w:val="00C5022C"/>
    <w:rsid w:val="00C50F85"/>
    <w:rsid w:val="00C52138"/>
    <w:rsid w:val="00C523BE"/>
    <w:rsid w:val="00C54C17"/>
    <w:rsid w:val="00C54D5F"/>
    <w:rsid w:val="00C55354"/>
    <w:rsid w:val="00C55539"/>
    <w:rsid w:val="00C55CDE"/>
    <w:rsid w:val="00C565C1"/>
    <w:rsid w:val="00C577A6"/>
    <w:rsid w:val="00C57C03"/>
    <w:rsid w:val="00C60271"/>
    <w:rsid w:val="00C6062B"/>
    <w:rsid w:val="00C60FF4"/>
    <w:rsid w:val="00C618B8"/>
    <w:rsid w:val="00C62420"/>
    <w:rsid w:val="00C6352C"/>
    <w:rsid w:val="00C64A9C"/>
    <w:rsid w:val="00C66556"/>
    <w:rsid w:val="00C66ABC"/>
    <w:rsid w:val="00C66E0A"/>
    <w:rsid w:val="00C66E40"/>
    <w:rsid w:val="00C70775"/>
    <w:rsid w:val="00C712E5"/>
    <w:rsid w:val="00C7130D"/>
    <w:rsid w:val="00C7133C"/>
    <w:rsid w:val="00C71928"/>
    <w:rsid w:val="00C71B0F"/>
    <w:rsid w:val="00C72A8F"/>
    <w:rsid w:val="00C72CE3"/>
    <w:rsid w:val="00C732FE"/>
    <w:rsid w:val="00C73728"/>
    <w:rsid w:val="00C73C74"/>
    <w:rsid w:val="00C73F3A"/>
    <w:rsid w:val="00C74751"/>
    <w:rsid w:val="00C74902"/>
    <w:rsid w:val="00C75097"/>
    <w:rsid w:val="00C75549"/>
    <w:rsid w:val="00C755A9"/>
    <w:rsid w:val="00C7648F"/>
    <w:rsid w:val="00C76572"/>
    <w:rsid w:val="00C80C0C"/>
    <w:rsid w:val="00C80D2F"/>
    <w:rsid w:val="00C80D7B"/>
    <w:rsid w:val="00C81264"/>
    <w:rsid w:val="00C824BD"/>
    <w:rsid w:val="00C828D3"/>
    <w:rsid w:val="00C83402"/>
    <w:rsid w:val="00C842BE"/>
    <w:rsid w:val="00C84BA3"/>
    <w:rsid w:val="00C84C1B"/>
    <w:rsid w:val="00C861BB"/>
    <w:rsid w:val="00C86792"/>
    <w:rsid w:val="00C86DE5"/>
    <w:rsid w:val="00C901D2"/>
    <w:rsid w:val="00C906D4"/>
    <w:rsid w:val="00C9091C"/>
    <w:rsid w:val="00C90D56"/>
    <w:rsid w:val="00C921AE"/>
    <w:rsid w:val="00C921C3"/>
    <w:rsid w:val="00C92BE0"/>
    <w:rsid w:val="00C934B7"/>
    <w:rsid w:val="00C94EC9"/>
    <w:rsid w:val="00C95919"/>
    <w:rsid w:val="00C95A66"/>
    <w:rsid w:val="00C9696D"/>
    <w:rsid w:val="00C96987"/>
    <w:rsid w:val="00C97C9D"/>
    <w:rsid w:val="00CA00B1"/>
    <w:rsid w:val="00CA0356"/>
    <w:rsid w:val="00CA06B6"/>
    <w:rsid w:val="00CA0D94"/>
    <w:rsid w:val="00CA381E"/>
    <w:rsid w:val="00CA38FC"/>
    <w:rsid w:val="00CA3C68"/>
    <w:rsid w:val="00CA48DC"/>
    <w:rsid w:val="00CA55A2"/>
    <w:rsid w:val="00CA628F"/>
    <w:rsid w:val="00CA6414"/>
    <w:rsid w:val="00CA6690"/>
    <w:rsid w:val="00CA6CB6"/>
    <w:rsid w:val="00CB0407"/>
    <w:rsid w:val="00CB068E"/>
    <w:rsid w:val="00CB0CF0"/>
    <w:rsid w:val="00CB0F00"/>
    <w:rsid w:val="00CB1724"/>
    <w:rsid w:val="00CB1B5C"/>
    <w:rsid w:val="00CB1B8F"/>
    <w:rsid w:val="00CB2978"/>
    <w:rsid w:val="00CB2E1D"/>
    <w:rsid w:val="00CB38D8"/>
    <w:rsid w:val="00CB3CFF"/>
    <w:rsid w:val="00CB4297"/>
    <w:rsid w:val="00CB43B4"/>
    <w:rsid w:val="00CB44DC"/>
    <w:rsid w:val="00CB491A"/>
    <w:rsid w:val="00CB4945"/>
    <w:rsid w:val="00CB561C"/>
    <w:rsid w:val="00CB5B83"/>
    <w:rsid w:val="00CB5F74"/>
    <w:rsid w:val="00CB6326"/>
    <w:rsid w:val="00CB6DD1"/>
    <w:rsid w:val="00CB737D"/>
    <w:rsid w:val="00CC0349"/>
    <w:rsid w:val="00CC0D02"/>
    <w:rsid w:val="00CC1681"/>
    <w:rsid w:val="00CC1934"/>
    <w:rsid w:val="00CC2615"/>
    <w:rsid w:val="00CC2661"/>
    <w:rsid w:val="00CC499E"/>
    <w:rsid w:val="00CC5083"/>
    <w:rsid w:val="00CC553D"/>
    <w:rsid w:val="00CC599A"/>
    <w:rsid w:val="00CC605A"/>
    <w:rsid w:val="00CC6247"/>
    <w:rsid w:val="00CD009A"/>
    <w:rsid w:val="00CD01E1"/>
    <w:rsid w:val="00CD0335"/>
    <w:rsid w:val="00CD089B"/>
    <w:rsid w:val="00CD0B7B"/>
    <w:rsid w:val="00CD1D03"/>
    <w:rsid w:val="00CD2D39"/>
    <w:rsid w:val="00CD2F12"/>
    <w:rsid w:val="00CD31B2"/>
    <w:rsid w:val="00CD32D8"/>
    <w:rsid w:val="00CD41A1"/>
    <w:rsid w:val="00CD50DA"/>
    <w:rsid w:val="00CD52D0"/>
    <w:rsid w:val="00CD52D5"/>
    <w:rsid w:val="00CD5E96"/>
    <w:rsid w:val="00CD62A2"/>
    <w:rsid w:val="00CD6931"/>
    <w:rsid w:val="00CD6957"/>
    <w:rsid w:val="00CD74DA"/>
    <w:rsid w:val="00CD7877"/>
    <w:rsid w:val="00CD7955"/>
    <w:rsid w:val="00CE0654"/>
    <w:rsid w:val="00CE0BBA"/>
    <w:rsid w:val="00CE167F"/>
    <w:rsid w:val="00CE1721"/>
    <w:rsid w:val="00CE18CF"/>
    <w:rsid w:val="00CE1A6F"/>
    <w:rsid w:val="00CE1E32"/>
    <w:rsid w:val="00CE2138"/>
    <w:rsid w:val="00CE2D81"/>
    <w:rsid w:val="00CE2D87"/>
    <w:rsid w:val="00CE3ACB"/>
    <w:rsid w:val="00CE4787"/>
    <w:rsid w:val="00CE5939"/>
    <w:rsid w:val="00CE5A5B"/>
    <w:rsid w:val="00CE5AF3"/>
    <w:rsid w:val="00CE5C10"/>
    <w:rsid w:val="00CE5C40"/>
    <w:rsid w:val="00CE67BC"/>
    <w:rsid w:val="00CE6BD5"/>
    <w:rsid w:val="00CE72C9"/>
    <w:rsid w:val="00CE7EF2"/>
    <w:rsid w:val="00CE7F99"/>
    <w:rsid w:val="00CF08EF"/>
    <w:rsid w:val="00CF0B8A"/>
    <w:rsid w:val="00CF1378"/>
    <w:rsid w:val="00CF1DB4"/>
    <w:rsid w:val="00CF2286"/>
    <w:rsid w:val="00CF2B9F"/>
    <w:rsid w:val="00CF322E"/>
    <w:rsid w:val="00CF3C79"/>
    <w:rsid w:val="00CF440E"/>
    <w:rsid w:val="00CF5CF3"/>
    <w:rsid w:val="00CF6C56"/>
    <w:rsid w:val="00CF6CC1"/>
    <w:rsid w:val="00CF705A"/>
    <w:rsid w:val="00CF748E"/>
    <w:rsid w:val="00CF7F16"/>
    <w:rsid w:val="00D01B71"/>
    <w:rsid w:val="00D03A03"/>
    <w:rsid w:val="00D04B28"/>
    <w:rsid w:val="00D04F8C"/>
    <w:rsid w:val="00D051A7"/>
    <w:rsid w:val="00D06218"/>
    <w:rsid w:val="00D0657B"/>
    <w:rsid w:val="00D0778A"/>
    <w:rsid w:val="00D0784B"/>
    <w:rsid w:val="00D10098"/>
    <w:rsid w:val="00D10193"/>
    <w:rsid w:val="00D10F3F"/>
    <w:rsid w:val="00D12E4F"/>
    <w:rsid w:val="00D15AC2"/>
    <w:rsid w:val="00D15BE8"/>
    <w:rsid w:val="00D15E6A"/>
    <w:rsid w:val="00D16000"/>
    <w:rsid w:val="00D16311"/>
    <w:rsid w:val="00D163BD"/>
    <w:rsid w:val="00D16403"/>
    <w:rsid w:val="00D167A3"/>
    <w:rsid w:val="00D202A8"/>
    <w:rsid w:val="00D20532"/>
    <w:rsid w:val="00D20838"/>
    <w:rsid w:val="00D21827"/>
    <w:rsid w:val="00D2227C"/>
    <w:rsid w:val="00D22608"/>
    <w:rsid w:val="00D23040"/>
    <w:rsid w:val="00D238FC"/>
    <w:rsid w:val="00D248E9"/>
    <w:rsid w:val="00D2596E"/>
    <w:rsid w:val="00D25ABC"/>
    <w:rsid w:val="00D27881"/>
    <w:rsid w:val="00D27B30"/>
    <w:rsid w:val="00D27D2B"/>
    <w:rsid w:val="00D30A5D"/>
    <w:rsid w:val="00D31317"/>
    <w:rsid w:val="00D31AAF"/>
    <w:rsid w:val="00D347A7"/>
    <w:rsid w:val="00D34AED"/>
    <w:rsid w:val="00D359EF"/>
    <w:rsid w:val="00D37493"/>
    <w:rsid w:val="00D37B8B"/>
    <w:rsid w:val="00D402FB"/>
    <w:rsid w:val="00D40B7E"/>
    <w:rsid w:val="00D411B6"/>
    <w:rsid w:val="00D4147F"/>
    <w:rsid w:val="00D4156F"/>
    <w:rsid w:val="00D417AE"/>
    <w:rsid w:val="00D41D3C"/>
    <w:rsid w:val="00D43B9D"/>
    <w:rsid w:val="00D4424E"/>
    <w:rsid w:val="00D44CC6"/>
    <w:rsid w:val="00D44D0A"/>
    <w:rsid w:val="00D44DDF"/>
    <w:rsid w:val="00D45987"/>
    <w:rsid w:val="00D46F3B"/>
    <w:rsid w:val="00D473F6"/>
    <w:rsid w:val="00D4742B"/>
    <w:rsid w:val="00D474B8"/>
    <w:rsid w:val="00D518DC"/>
    <w:rsid w:val="00D525DD"/>
    <w:rsid w:val="00D53182"/>
    <w:rsid w:val="00D535B3"/>
    <w:rsid w:val="00D536FF"/>
    <w:rsid w:val="00D537A2"/>
    <w:rsid w:val="00D53F27"/>
    <w:rsid w:val="00D54A29"/>
    <w:rsid w:val="00D54B9A"/>
    <w:rsid w:val="00D54CA0"/>
    <w:rsid w:val="00D55561"/>
    <w:rsid w:val="00D55922"/>
    <w:rsid w:val="00D55C8E"/>
    <w:rsid w:val="00D56067"/>
    <w:rsid w:val="00D57253"/>
    <w:rsid w:val="00D57863"/>
    <w:rsid w:val="00D57B0D"/>
    <w:rsid w:val="00D60313"/>
    <w:rsid w:val="00D628B3"/>
    <w:rsid w:val="00D62941"/>
    <w:rsid w:val="00D6340A"/>
    <w:rsid w:val="00D63E65"/>
    <w:rsid w:val="00D642CB"/>
    <w:rsid w:val="00D648CE"/>
    <w:rsid w:val="00D65DC2"/>
    <w:rsid w:val="00D65EFF"/>
    <w:rsid w:val="00D667D1"/>
    <w:rsid w:val="00D6681C"/>
    <w:rsid w:val="00D67159"/>
    <w:rsid w:val="00D671FF"/>
    <w:rsid w:val="00D6773C"/>
    <w:rsid w:val="00D677E4"/>
    <w:rsid w:val="00D6788F"/>
    <w:rsid w:val="00D70141"/>
    <w:rsid w:val="00D70D96"/>
    <w:rsid w:val="00D740CA"/>
    <w:rsid w:val="00D74423"/>
    <w:rsid w:val="00D7461F"/>
    <w:rsid w:val="00D74831"/>
    <w:rsid w:val="00D754B7"/>
    <w:rsid w:val="00D75708"/>
    <w:rsid w:val="00D75731"/>
    <w:rsid w:val="00D75A28"/>
    <w:rsid w:val="00D76404"/>
    <w:rsid w:val="00D76475"/>
    <w:rsid w:val="00D7663E"/>
    <w:rsid w:val="00D7687E"/>
    <w:rsid w:val="00D77817"/>
    <w:rsid w:val="00D8065D"/>
    <w:rsid w:val="00D8157F"/>
    <w:rsid w:val="00D82AB5"/>
    <w:rsid w:val="00D82C68"/>
    <w:rsid w:val="00D83B32"/>
    <w:rsid w:val="00D83D3F"/>
    <w:rsid w:val="00D85BD5"/>
    <w:rsid w:val="00D86F40"/>
    <w:rsid w:val="00D87456"/>
    <w:rsid w:val="00D875C9"/>
    <w:rsid w:val="00D878AF"/>
    <w:rsid w:val="00D9104D"/>
    <w:rsid w:val="00D91830"/>
    <w:rsid w:val="00D9197B"/>
    <w:rsid w:val="00D91B43"/>
    <w:rsid w:val="00D91F0E"/>
    <w:rsid w:val="00D91F76"/>
    <w:rsid w:val="00D9207A"/>
    <w:rsid w:val="00D92488"/>
    <w:rsid w:val="00D92ABF"/>
    <w:rsid w:val="00D92EF3"/>
    <w:rsid w:val="00D93404"/>
    <w:rsid w:val="00D934FC"/>
    <w:rsid w:val="00D93E74"/>
    <w:rsid w:val="00D944FD"/>
    <w:rsid w:val="00D95113"/>
    <w:rsid w:val="00D96FFC"/>
    <w:rsid w:val="00D97746"/>
    <w:rsid w:val="00D97EF7"/>
    <w:rsid w:val="00DA0A69"/>
    <w:rsid w:val="00DA0D83"/>
    <w:rsid w:val="00DA0E8D"/>
    <w:rsid w:val="00DA1622"/>
    <w:rsid w:val="00DA2968"/>
    <w:rsid w:val="00DA30C5"/>
    <w:rsid w:val="00DA39BA"/>
    <w:rsid w:val="00DA4E14"/>
    <w:rsid w:val="00DA4F56"/>
    <w:rsid w:val="00DA5336"/>
    <w:rsid w:val="00DA6367"/>
    <w:rsid w:val="00DA75E6"/>
    <w:rsid w:val="00DA7B42"/>
    <w:rsid w:val="00DB02A5"/>
    <w:rsid w:val="00DB0338"/>
    <w:rsid w:val="00DB0CCA"/>
    <w:rsid w:val="00DB1396"/>
    <w:rsid w:val="00DB1E7D"/>
    <w:rsid w:val="00DB2E30"/>
    <w:rsid w:val="00DB4A83"/>
    <w:rsid w:val="00DB5DDD"/>
    <w:rsid w:val="00DB6576"/>
    <w:rsid w:val="00DB751E"/>
    <w:rsid w:val="00DB7AF4"/>
    <w:rsid w:val="00DC0361"/>
    <w:rsid w:val="00DC0A4E"/>
    <w:rsid w:val="00DC142E"/>
    <w:rsid w:val="00DC1594"/>
    <w:rsid w:val="00DC1E44"/>
    <w:rsid w:val="00DC2F4A"/>
    <w:rsid w:val="00DC4F0D"/>
    <w:rsid w:val="00DC5687"/>
    <w:rsid w:val="00DC6AD5"/>
    <w:rsid w:val="00DC6FC5"/>
    <w:rsid w:val="00DC7085"/>
    <w:rsid w:val="00DC7710"/>
    <w:rsid w:val="00DC7CD9"/>
    <w:rsid w:val="00DD0699"/>
    <w:rsid w:val="00DD0D2E"/>
    <w:rsid w:val="00DD1326"/>
    <w:rsid w:val="00DD1960"/>
    <w:rsid w:val="00DD24FF"/>
    <w:rsid w:val="00DD40B2"/>
    <w:rsid w:val="00DD45E2"/>
    <w:rsid w:val="00DD4AE1"/>
    <w:rsid w:val="00DD5741"/>
    <w:rsid w:val="00DD5850"/>
    <w:rsid w:val="00DD6878"/>
    <w:rsid w:val="00DD7495"/>
    <w:rsid w:val="00DD76D9"/>
    <w:rsid w:val="00DD7EB9"/>
    <w:rsid w:val="00DE0052"/>
    <w:rsid w:val="00DE0362"/>
    <w:rsid w:val="00DE04F2"/>
    <w:rsid w:val="00DE053D"/>
    <w:rsid w:val="00DE0E03"/>
    <w:rsid w:val="00DE2D9F"/>
    <w:rsid w:val="00DE47E1"/>
    <w:rsid w:val="00DE5E92"/>
    <w:rsid w:val="00DE6D16"/>
    <w:rsid w:val="00DE7730"/>
    <w:rsid w:val="00DF1981"/>
    <w:rsid w:val="00DF2C34"/>
    <w:rsid w:val="00DF30A2"/>
    <w:rsid w:val="00DF356E"/>
    <w:rsid w:val="00DF4632"/>
    <w:rsid w:val="00DF4F1E"/>
    <w:rsid w:val="00DF5971"/>
    <w:rsid w:val="00DF636E"/>
    <w:rsid w:val="00DF63A5"/>
    <w:rsid w:val="00DF6C7F"/>
    <w:rsid w:val="00DF75E6"/>
    <w:rsid w:val="00DF7C01"/>
    <w:rsid w:val="00E00071"/>
    <w:rsid w:val="00E00B09"/>
    <w:rsid w:val="00E01336"/>
    <w:rsid w:val="00E0183A"/>
    <w:rsid w:val="00E01B42"/>
    <w:rsid w:val="00E01B68"/>
    <w:rsid w:val="00E023BC"/>
    <w:rsid w:val="00E0361A"/>
    <w:rsid w:val="00E04C68"/>
    <w:rsid w:val="00E04F8E"/>
    <w:rsid w:val="00E06A72"/>
    <w:rsid w:val="00E06F79"/>
    <w:rsid w:val="00E06FE6"/>
    <w:rsid w:val="00E07269"/>
    <w:rsid w:val="00E072D5"/>
    <w:rsid w:val="00E07D00"/>
    <w:rsid w:val="00E10863"/>
    <w:rsid w:val="00E108A4"/>
    <w:rsid w:val="00E1094D"/>
    <w:rsid w:val="00E10ABC"/>
    <w:rsid w:val="00E11ADC"/>
    <w:rsid w:val="00E12C2C"/>
    <w:rsid w:val="00E130B8"/>
    <w:rsid w:val="00E139C2"/>
    <w:rsid w:val="00E144B0"/>
    <w:rsid w:val="00E1457D"/>
    <w:rsid w:val="00E14E4C"/>
    <w:rsid w:val="00E15203"/>
    <w:rsid w:val="00E1530F"/>
    <w:rsid w:val="00E158A9"/>
    <w:rsid w:val="00E15F47"/>
    <w:rsid w:val="00E16F2D"/>
    <w:rsid w:val="00E17A13"/>
    <w:rsid w:val="00E17E24"/>
    <w:rsid w:val="00E200C4"/>
    <w:rsid w:val="00E201A8"/>
    <w:rsid w:val="00E205F2"/>
    <w:rsid w:val="00E23366"/>
    <w:rsid w:val="00E248B6"/>
    <w:rsid w:val="00E24F93"/>
    <w:rsid w:val="00E26191"/>
    <w:rsid w:val="00E261E5"/>
    <w:rsid w:val="00E268F9"/>
    <w:rsid w:val="00E2762B"/>
    <w:rsid w:val="00E27C9F"/>
    <w:rsid w:val="00E27FC9"/>
    <w:rsid w:val="00E31D4F"/>
    <w:rsid w:val="00E322CA"/>
    <w:rsid w:val="00E32BB5"/>
    <w:rsid w:val="00E32FC0"/>
    <w:rsid w:val="00E33775"/>
    <w:rsid w:val="00E33C0B"/>
    <w:rsid w:val="00E3425B"/>
    <w:rsid w:val="00E3456B"/>
    <w:rsid w:val="00E34EBC"/>
    <w:rsid w:val="00E35C14"/>
    <w:rsid w:val="00E35D30"/>
    <w:rsid w:val="00E36F48"/>
    <w:rsid w:val="00E36FD4"/>
    <w:rsid w:val="00E3782E"/>
    <w:rsid w:val="00E40340"/>
    <w:rsid w:val="00E41661"/>
    <w:rsid w:val="00E41A3B"/>
    <w:rsid w:val="00E41C20"/>
    <w:rsid w:val="00E4288A"/>
    <w:rsid w:val="00E42AE3"/>
    <w:rsid w:val="00E43F15"/>
    <w:rsid w:val="00E445A2"/>
    <w:rsid w:val="00E44E4E"/>
    <w:rsid w:val="00E46E55"/>
    <w:rsid w:val="00E50127"/>
    <w:rsid w:val="00E501EF"/>
    <w:rsid w:val="00E505BD"/>
    <w:rsid w:val="00E50BE8"/>
    <w:rsid w:val="00E50CC7"/>
    <w:rsid w:val="00E50DD8"/>
    <w:rsid w:val="00E51206"/>
    <w:rsid w:val="00E529A8"/>
    <w:rsid w:val="00E52EF7"/>
    <w:rsid w:val="00E540B3"/>
    <w:rsid w:val="00E54615"/>
    <w:rsid w:val="00E54E7F"/>
    <w:rsid w:val="00E55970"/>
    <w:rsid w:val="00E55F24"/>
    <w:rsid w:val="00E55F43"/>
    <w:rsid w:val="00E560EA"/>
    <w:rsid w:val="00E561B1"/>
    <w:rsid w:val="00E56848"/>
    <w:rsid w:val="00E56A03"/>
    <w:rsid w:val="00E572B4"/>
    <w:rsid w:val="00E572C7"/>
    <w:rsid w:val="00E57DC3"/>
    <w:rsid w:val="00E57FC4"/>
    <w:rsid w:val="00E6013A"/>
    <w:rsid w:val="00E60846"/>
    <w:rsid w:val="00E61674"/>
    <w:rsid w:val="00E6183F"/>
    <w:rsid w:val="00E61A34"/>
    <w:rsid w:val="00E61F10"/>
    <w:rsid w:val="00E62046"/>
    <w:rsid w:val="00E661D4"/>
    <w:rsid w:val="00E66C87"/>
    <w:rsid w:val="00E67989"/>
    <w:rsid w:val="00E70022"/>
    <w:rsid w:val="00E70702"/>
    <w:rsid w:val="00E71109"/>
    <w:rsid w:val="00E7217C"/>
    <w:rsid w:val="00E73854"/>
    <w:rsid w:val="00E739FD"/>
    <w:rsid w:val="00E74198"/>
    <w:rsid w:val="00E750F7"/>
    <w:rsid w:val="00E751D6"/>
    <w:rsid w:val="00E7532B"/>
    <w:rsid w:val="00E75B10"/>
    <w:rsid w:val="00E75E65"/>
    <w:rsid w:val="00E76E59"/>
    <w:rsid w:val="00E7754A"/>
    <w:rsid w:val="00E77CB3"/>
    <w:rsid w:val="00E817D2"/>
    <w:rsid w:val="00E82642"/>
    <w:rsid w:val="00E82F2F"/>
    <w:rsid w:val="00E83566"/>
    <w:rsid w:val="00E83625"/>
    <w:rsid w:val="00E8389A"/>
    <w:rsid w:val="00E83A15"/>
    <w:rsid w:val="00E83A1B"/>
    <w:rsid w:val="00E844C7"/>
    <w:rsid w:val="00E844E2"/>
    <w:rsid w:val="00E846F5"/>
    <w:rsid w:val="00E855F6"/>
    <w:rsid w:val="00E85681"/>
    <w:rsid w:val="00E861E6"/>
    <w:rsid w:val="00E861F8"/>
    <w:rsid w:val="00E872F8"/>
    <w:rsid w:val="00E87467"/>
    <w:rsid w:val="00E90B8D"/>
    <w:rsid w:val="00E92019"/>
    <w:rsid w:val="00E9224C"/>
    <w:rsid w:val="00E933C5"/>
    <w:rsid w:val="00E93401"/>
    <w:rsid w:val="00E93A34"/>
    <w:rsid w:val="00E93B37"/>
    <w:rsid w:val="00E93DF5"/>
    <w:rsid w:val="00E94907"/>
    <w:rsid w:val="00E964E9"/>
    <w:rsid w:val="00E97475"/>
    <w:rsid w:val="00E97769"/>
    <w:rsid w:val="00E97BD8"/>
    <w:rsid w:val="00EA0885"/>
    <w:rsid w:val="00EA0AA7"/>
    <w:rsid w:val="00EA0DD0"/>
    <w:rsid w:val="00EA1375"/>
    <w:rsid w:val="00EA2380"/>
    <w:rsid w:val="00EA2829"/>
    <w:rsid w:val="00EA36DE"/>
    <w:rsid w:val="00EA377A"/>
    <w:rsid w:val="00EA3BB4"/>
    <w:rsid w:val="00EA3D94"/>
    <w:rsid w:val="00EA49C4"/>
    <w:rsid w:val="00EA5517"/>
    <w:rsid w:val="00EA585B"/>
    <w:rsid w:val="00EA5B9D"/>
    <w:rsid w:val="00EA5E69"/>
    <w:rsid w:val="00EA5FEF"/>
    <w:rsid w:val="00EA62E3"/>
    <w:rsid w:val="00EA666D"/>
    <w:rsid w:val="00EA6C7F"/>
    <w:rsid w:val="00EB0AAD"/>
    <w:rsid w:val="00EB0F57"/>
    <w:rsid w:val="00EB1395"/>
    <w:rsid w:val="00EB1B51"/>
    <w:rsid w:val="00EB2826"/>
    <w:rsid w:val="00EB2944"/>
    <w:rsid w:val="00EB2E3D"/>
    <w:rsid w:val="00EB39E2"/>
    <w:rsid w:val="00EB44C9"/>
    <w:rsid w:val="00EB4C5F"/>
    <w:rsid w:val="00EB4CDB"/>
    <w:rsid w:val="00EB5C61"/>
    <w:rsid w:val="00EB5E66"/>
    <w:rsid w:val="00EB60B7"/>
    <w:rsid w:val="00EB6DCC"/>
    <w:rsid w:val="00EC07E1"/>
    <w:rsid w:val="00EC0879"/>
    <w:rsid w:val="00EC0E81"/>
    <w:rsid w:val="00EC14A5"/>
    <w:rsid w:val="00EC1B19"/>
    <w:rsid w:val="00EC3037"/>
    <w:rsid w:val="00EC3840"/>
    <w:rsid w:val="00EC3F1B"/>
    <w:rsid w:val="00EC4255"/>
    <w:rsid w:val="00EC4695"/>
    <w:rsid w:val="00EC5B27"/>
    <w:rsid w:val="00EC60B5"/>
    <w:rsid w:val="00EC61A2"/>
    <w:rsid w:val="00EC6331"/>
    <w:rsid w:val="00ED06FD"/>
    <w:rsid w:val="00ED0864"/>
    <w:rsid w:val="00ED0928"/>
    <w:rsid w:val="00ED0A2A"/>
    <w:rsid w:val="00ED13E7"/>
    <w:rsid w:val="00ED1BB1"/>
    <w:rsid w:val="00ED3942"/>
    <w:rsid w:val="00ED3C99"/>
    <w:rsid w:val="00ED401D"/>
    <w:rsid w:val="00ED531E"/>
    <w:rsid w:val="00ED5764"/>
    <w:rsid w:val="00ED5E61"/>
    <w:rsid w:val="00ED7105"/>
    <w:rsid w:val="00EE001B"/>
    <w:rsid w:val="00EE0731"/>
    <w:rsid w:val="00EE1B5E"/>
    <w:rsid w:val="00EE2B79"/>
    <w:rsid w:val="00EE34B8"/>
    <w:rsid w:val="00EE48C8"/>
    <w:rsid w:val="00EE57C4"/>
    <w:rsid w:val="00EE6396"/>
    <w:rsid w:val="00EE6957"/>
    <w:rsid w:val="00EE6BD2"/>
    <w:rsid w:val="00EE78F9"/>
    <w:rsid w:val="00EF137F"/>
    <w:rsid w:val="00EF1461"/>
    <w:rsid w:val="00EF1974"/>
    <w:rsid w:val="00EF2163"/>
    <w:rsid w:val="00EF2213"/>
    <w:rsid w:val="00EF2377"/>
    <w:rsid w:val="00EF252E"/>
    <w:rsid w:val="00EF254B"/>
    <w:rsid w:val="00EF4468"/>
    <w:rsid w:val="00EF45D4"/>
    <w:rsid w:val="00EF499C"/>
    <w:rsid w:val="00EF4F97"/>
    <w:rsid w:val="00EF558A"/>
    <w:rsid w:val="00EF5891"/>
    <w:rsid w:val="00EF5AA7"/>
    <w:rsid w:val="00EF69A8"/>
    <w:rsid w:val="00EF70CC"/>
    <w:rsid w:val="00EF710A"/>
    <w:rsid w:val="00EF7583"/>
    <w:rsid w:val="00EF7867"/>
    <w:rsid w:val="00EF7A3F"/>
    <w:rsid w:val="00EF7BA1"/>
    <w:rsid w:val="00F007B5"/>
    <w:rsid w:val="00F00922"/>
    <w:rsid w:val="00F0142B"/>
    <w:rsid w:val="00F015AA"/>
    <w:rsid w:val="00F037EF"/>
    <w:rsid w:val="00F04ECB"/>
    <w:rsid w:val="00F06A71"/>
    <w:rsid w:val="00F07380"/>
    <w:rsid w:val="00F0784A"/>
    <w:rsid w:val="00F07C9F"/>
    <w:rsid w:val="00F07E7C"/>
    <w:rsid w:val="00F100CA"/>
    <w:rsid w:val="00F116F2"/>
    <w:rsid w:val="00F11763"/>
    <w:rsid w:val="00F1198D"/>
    <w:rsid w:val="00F123BB"/>
    <w:rsid w:val="00F125EC"/>
    <w:rsid w:val="00F12737"/>
    <w:rsid w:val="00F12F93"/>
    <w:rsid w:val="00F161A5"/>
    <w:rsid w:val="00F1677E"/>
    <w:rsid w:val="00F169C2"/>
    <w:rsid w:val="00F16C0B"/>
    <w:rsid w:val="00F20D28"/>
    <w:rsid w:val="00F21AE4"/>
    <w:rsid w:val="00F2249E"/>
    <w:rsid w:val="00F22DA6"/>
    <w:rsid w:val="00F23087"/>
    <w:rsid w:val="00F24E67"/>
    <w:rsid w:val="00F25209"/>
    <w:rsid w:val="00F270A4"/>
    <w:rsid w:val="00F270A6"/>
    <w:rsid w:val="00F27273"/>
    <w:rsid w:val="00F27F72"/>
    <w:rsid w:val="00F311DF"/>
    <w:rsid w:val="00F312BF"/>
    <w:rsid w:val="00F31EC5"/>
    <w:rsid w:val="00F3275E"/>
    <w:rsid w:val="00F3324B"/>
    <w:rsid w:val="00F3368E"/>
    <w:rsid w:val="00F33D00"/>
    <w:rsid w:val="00F33D13"/>
    <w:rsid w:val="00F3422C"/>
    <w:rsid w:val="00F34386"/>
    <w:rsid w:val="00F34BE1"/>
    <w:rsid w:val="00F36184"/>
    <w:rsid w:val="00F369EC"/>
    <w:rsid w:val="00F37AB7"/>
    <w:rsid w:val="00F41831"/>
    <w:rsid w:val="00F42284"/>
    <w:rsid w:val="00F4251F"/>
    <w:rsid w:val="00F4280F"/>
    <w:rsid w:val="00F42B86"/>
    <w:rsid w:val="00F431C2"/>
    <w:rsid w:val="00F434CC"/>
    <w:rsid w:val="00F44539"/>
    <w:rsid w:val="00F458AA"/>
    <w:rsid w:val="00F461C1"/>
    <w:rsid w:val="00F461E0"/>
    <w:rsid w:val="00F465C6"/>
    <w:rsid w:val="00F47031"/>
    <w:rsid w:val="00F470D1"/>
    <w:rsid w:val="00F47643"/>
    <w:rsid w:val="00F50AC6"/>
    <w:rsid w:val="00F50C66"/>
    <w:rsid w:val="00F519E7"/>
    <w:rsid w:val="00F51C68"/>
    <w:rsid w:val="00F51D29"/>
    <w:rsid w:val="00F5257A"/>
    <w:rsid w:val="00F5404D"/>
    <w:rsid w:val="00F543FB"/>
    <w:rsid w:val="00F5474E"/>
    <w:rsid w:val="00F56235"/>
    <w:rsid w:val="00F56D6D"/>
    <w:rsid w:val="00F56DA4"/>
    <w:rsid w:val="00F5782E"/>
    <w:rsid w:val="00F57B71"/>
    <w:rsid w:val="00F57BD6"/>
    <w:rsid w:val="00F6167E"/>
    <w:rsid w:val="00F626AB"/>
    <w:rsid w:val="00F62F3C"/>
    <w:rsid w:val="00F63BDE"/>
    <w:rsid w:val="00F63CD8"/>
    <w:rsid w:val="00F64D4C"/>
    <w:rsid w:val="00F6513C"/>
    <w:rsid w:val="00F65172"/>
    <w:rsid w:val="00F65269"/>
    <w:rsid w:val="00F65B4B"/>
    <w:rsid w:val="00F67783"/>
    <w:rsid w:val="00F67B7E"/>
    <w:rsid w:val="00F67EB3"/>
    <w:rsid w:val="00F70454"/>
    <w:rsid w:val="00F71363"/>
    <w:rsid w:val="00F71B30"/>
    <w:rsid w:val="00F71DE0"/>
    <w:rsid w:val="00F71F39"/>
    <w:rsid w:val="00F72C9C"/>
    <w:rsid w:val="00F72E8F"/>
    <w:rsid w:val="00F73611"/>
    <w:rsid w:val="00F73F84"/>
    <w:rsid w:val="00F74284"/>
    <w:rsid w:val="00F74FE1"/>
    <w:rsid w:val="00F75226"/>
    <w:rsid w:val="00F75530"/>
    <w:rsid w:val="00F75751"/>
    <w:rsid w:val="00F75E26"/>
    <w:rsid w:val="00F762CF"/>
    <w:rsid w:val="00F773ED"/>
    <w:rsid w:val="00F77A2B"/>
    <w:rsid w:val="00F8093A"/>
    <w:rsid w:val="00F80CA2"/>
    <w:rsid w:val="00F82F01"/>
    <w:rsid w:val="00F8309A"/>
    <w:rsid w:val="00F832A6"/>
    <w:rsid w:val="00F83DF2"/>
    <w:rsid w:val="00F83F01"/>
    <w:rsid w:val="00F8581E"/>
    <w:rsid w:val="00F859C0"/>
    <w:rsid w:val="00F872DA"/>
    <w:rsid w:val="00F90A7B"/>
    <w:rsid w:val="00F90D9D"/>
    <w:rsid w:val="00F90FFF"/>
    <w:rsid w:val="00F912F9"/>
    <w:rsid w:val="00F91457"/>
    <w:rsid w:val="00F91FF9"/>
    <w:rsid w:val="00F92C50"/>
    <w:rsid w:val="00F934D3"/>
    <w:rsid w:val="00F95278"/>
    <w:rsid w:val="00F954E8"/>
    <w:rsid w:val="00F96C81"/>
    <w:rsid w:val="00F977FA"/>
    <w:rsid w:val="00F97859"/>
    <w:rsid w:val="00F97A19"/>
    <w:rsid w:val="00FA1819"/>
    <w:rsid w:val="00FA24FA"/>
    <w:rsid w:val="00FA250C"/>
    <w:rsid w:val="00FA26F8"/>
    <w:rsid w:val="00FA358C"/>
    <w:rsid w:val="00FA36EB"/>
    <w:rsid w:val="00FA3A6E"/>
    <w:rsid w:val="00FA41FD"/>
    <w:rsid w:val="00FA4A2F"/>
    <w:rsid w:val="00FA4D80"/>
    <w:rsid w:val="00FA5200"/>
    <w:rsid w:val="00FA5239"/>
    <w:rsid w:val="00FA5314"/>
    <w:rsid w:val="00FA6188"/>
    <w:rsid w:val="00FA6CA9"/>
    <w:rsid w:val="00FA7081"/>
    <w:rsid w:val="00FA796A"/>
    <w:rsid w:val="00FA7ED2"/>
    <w:rsid w:val="00FB131A"/>
    <w:rsid w:val="00FB1642"/>
    <w:rsid w:val="00FB21E4"/>
    <w:rsid w:val="00FB2F21"/>
    <w:rsid w:val="00FB3236"/>
    <w:rsid w:val="00FB390E"/>
    <w:rsid w:val="00FB399D"/>
    <w:rsid w:val="00FB3D25"/>
    <w:rsid w:val="00FB574E"/>
    <w:rsid w:val="00FB596D"/>
    <w:rsid w:val="00FB5EA3"/>
    <w:rsid w:val="00FB70DA"/>
    <w:rsid w:val="00FB72B3"/>
    <w:rsid w:val="00FB76D1"/>
    <w:rsid w:val="00FB7E50"/>
    <w:rsid w:val="00FC0F39"/>
    <w:rsid w:val="00FC17A4"/>
    <w:rsid w:val="00FC1B4C"/>
    <w:rsid w:val="00FC1B7E"/>
    <w:rsid w:val="00FC230F"/>
    <w:rsid w:val="00FC363C"/>
    <w:rsid w:val="00FC443E"/>
    <w:rsid w:val="00FC4F61"/>
    <w:rsid w:val="00FC5024"/>
    <w:rsid w:val="00FC54CC"/>
    <w:rsid w:val="00FC5C6C"/>
    <w:rsid w:val="00FC6B69"/>
    <w:rsid w:val="00FC6E61"/>
    <w:rsid w:val="00FC760F"/>
    <w:rsid w:val="00FC77F6"/>
    <w:rsid w:val="00FC7EFA"/>
    <w:rsid w:val="00FD07BD"/>
    <w:rsid w:val="00FD07BF"/>
    <w:rsid w:val="00FD0B43"/>
    <w:rsid w:val="00FD0DE7"/>
    <w:rsid w:val="00FD1CDB"/>
    <w:rsid w:val="00FD1E48"/>
    <w:rsid w:val="00FD293C"/>
    <w:rsid w:val="00FD2966"/>
    <w:rsid w:val="00FD2A9E"/>
    <w:rsid w:val="00FD2E5A"/>
    <w:rsid w:val="00FD3DF4"/>
    <w:rsid w:val="00FD4200"/>
    <w:rsid w:val="00FD4CE9"/>
    <w:rsid w:val="00FD5072"/>
    <w:rsid w:val="00FD6710"/>
    <w:rsid w:val="00FD7352"/>
    <w:rsid w:val="00FD7641"/>
    <w:rsid w:val="00FD7C4C"/>
    <w:rsid w:val="00FD7CD0"/>
    <w:rsid w:val="00FE0016"/>
    <w:rsid w:val="00FE0241"/>
    <w:rsid w:val="00FE039E"/>
    <w:rsid w:val="00FE095F"/>
    <w:rsid w:val="00FE212B"/>
    <w:rsid w:val="00FE2193"/>
    <w:rsid w:val="00FE23C7"/>
    <w:rsid w:val="00FE24B2"/>
    <w:rsid w:val="00FE2509"/>
    <w:rsid w:val="00FE3F54"/>
    <w:rsid w:val="00FE50E6"/>
    <w:rsid w:val="00FE56D5"/>
    <w:rsid w:val="00FE5988"/>
    <w:rsid w:val="00FE6072"/>
    <w:rsid w:val="00FE64BB"/>
    <w:rsid w:val="00FE65A5"/>
    <w:rsid w:val="00FE6B1E"/>
    <w:rsid w:val="00FE6D38"/>
    <w:rsid w:val="00FE7A1B"/>
    <w:rsid w:val="00FF1E22"/>
    <w:rsid w:val="00FF273D"/>
    <w:rsid w:val="00FF298E"/>
    <w:rsid w:val="00FF3FAE"/>
    <w:rsid w:val="00FF48E3"/>
    <w:rsid w:val="00FF4B23"/>
    <w:rsid w:val="00FF53A7"/>
    <w:rsid w:val="00FF58F2"/>
    <w:rsid w:val="00FF5B77"/>
    <w:rsid w:val="00FF61C6"/>
    <w:rsid w:val="00FF6AE5"/>
    <w:rsid w:val="00FF6D25"/>
    <w:rsid w:val="00FF71A4"/>
    <w:rsid w:val="00FF77E6"/>
    <w:rsid w:val="025AF0FC"/>
    <w:rsid w:val="03C87334"/>
    <w:rsid w:val="047E1A2E"/>
    <w:rsid w:val="051A3B55"/>
    <w:rsid w:val="05E28084"/>
    <w:rsid w:val="06001A9D"/>
    <w:rsid w:val="066729AA"/>
    <w:rsid w:val="0667992B"/>
    <w:rsid w:val="06F69C01"/>
    <w:rsid w:val="0714E1EC"/>
    <w:rsid w:val="072C797A"/>
    <w:rsid w:val="07C4084B"/>
    <w:rsid w:val="080E8019"/>
    <w:rsid w:val="085E42F0"/>
    <w:rsid w:val="08D1DAFD"/>
    <w:rsid w:val="091CF152"/>
    <w:rsid w:val="09E28BD7"/>
    <w:rsid w:val="0BFB5DC9"/>
    <w:rsid w:val="0C0BB75C"/>
    <w:rsid w:val="0C174D18"/>
    <w:rsid w:val="0C403CC2"/>
    <w:rsid w:val="0D764560"/>
    <w:rsid w:val="0DAD9CEB"/>
    <w:rsid w:val="0F05FBB3"/>
    <w:rsid w:val="0FFBAEDC"/>
    <w:rsid w:val="10C93464"/>
    <w:rsid w:val="10E370DF"/>
    <w:rsid w:val="11413C3A"/>
    <w:rsid w:val="114D20E1"/>
    <w:rsid w:val="12287A86"/>
    <w:rsid w:val="1292F0B5"/>
    <w:rsid w:val="12E5B6CD"/>
    <w:rsid w:val="13CF8102"/>
    <w:rsid w:val="14A9706E"/>
    <w:rsid w:val="15A5D0C4"/>
    <w:rsid w:val="15D38651"/>
    <w:rsid w:val="16183FD7"/>
    <w:rsid w:val="163A29A0"/>
    <w:rsid w:val="19DBD14D"/>
    <w:rsid w:val="1A580EEC"/>
    <w:rsid w:val="1AE19C84"/>
    <w:rsid w:val="1AF47266"/>
    <w:rsid w:val="1B565AF0"/>
    <w:rsid w:val="1C0F65A8"/>
    <w:rsid w:val="1C1E2687"/>
    <w:rsid w:val="1FFBE43B"/>
    <w:rsid w:val="201F7A79"/>
    <w:rsid w:val="204B8B53"/>
    <w:rsid w:val="2160E65F"/>
    <w:rsid w:val="216C20C9"/>
    <w:rsid w:val="234468B5"/>
    <w:rsid w:val="240B2F6C"/>
    <w:rsid w:val="24599C9F"/>
    <w:rsid w:val="24A63C36"/>
    <w:rsid w:val="25C9992F"/>
    <w:rsid w:val="25FD3219"/>
    <w:rsid w:val="2775D981"/>
    <w:rsid w:val="27828787"/>
    <w:rsid w:val="2820257D"/>
    <w:rsid w:val="2855F5D3"/>
    <w:rsid w:val="28789E6E"/>
    <w:rsid w:val="28B76281"/>
    <w:rsid w:val="28BCE4DB"/>
    <w:rsid w:val="296EC5CF"/>
    <w:rsid w:val="29D46895"/>
    <w:rsid w:val="2ABE479A"/>
    <w:rsid w:val="2AEA18C0"/>
    <w:rsid w:val="2B360469"/>
    <w:rsid w:val="2DB60EBA"/>
    <w:rsid w:val="2E1D2946"/>
    <w:rsid w:val="2E646AB0"/>
    <w:rsid w:val="2EB29544"/>
    <w:rsid w:val="3011080A"/>
    <w:rsid w:val="30F11668"/>
    <w:rsid w:val="31159245"/>
    <w:rsid w:val="3135A1D9"/>
    <w:rsid w:val="316F32B4"/>
    <w:rsid w:val="322379B4"/>
    <w:rsid w:val="326F6B40"/>
    <w:rsid w:val="32D2B869"/>
    <w:rsid w:val="338B0CFA"/>
    <w:rsid w:val="33B2B168"/>
    <w:rsid w:val="34096B08"/>
    <w:rsid w:val="3434FB11"/>
    <w:rsid w:val="3462BE4C"/>
    <w:rsid w:val="351CD809"/>
    <w:rsid w:val="3564A6A8"/>
    <w:rsid w:val="35796547"/>
    <w:rsid w:val="372D1950"/>
    <w:rsid w:val="38598C50"/>
    <w:rsid w:val="399D3D4E"/>
    <w:rsid w:val="3A21E447"/>
    <w:rsid w:val="3A7A5FAD"/>
    <w:rsid w:val="3D8DD931"/>
    <w:rsid w:val="3DFC02D3"/>
    <w:rsid w:val="3E2F1471"/>
    <w:rsid w:val="3E4B79CF"/>
    <w:rsid w:val="3E5441C5"/>
    <w:rsid w:val="3F9C9C10"/>
    <w:rsid w:val="40132CC5"/>
    <w:rsid w:val="40318584"/>
    <w:rsid w:val="406A8044"/>
    <w:rsid w:val="4092EB3A"/>
    <w:rsid w:val="40F918BA"/>
    <w:rsid w:val="413AF8A8"/>
    <w:rsid w:val="41DE929D"/>
    <w:rsid w:val="41E818E9"/>
    <w:rsid w:val="424572B8"/>
    <w:rsid w:val="42CEF45B"/>
    <w:rsid w:val="42D5268B"/>
    <w:rsid w:val="4362DB5E"/>
    <w:rsid w:val="43EE6EAB"/>
    <w:rsid w:val="446DBE9C"/>
    <w:rsid w:val="449130DA"/>
    <w:rsid w:val="457AB1AF"/>
    <w:rsid w:val="45863FF7"/>
    <w:rsid w:val="45A4FB21"/>
    <w:rsid w:val="45FB9791"/>
    <w:rsid w:val="4693A1B4"/>
    <w:rsid w:val="46B6B7FD"/>
    <w:rsid w:val="471EF996"/>
    <w:rsid w:val="474E96F9"/>
    <w:rsid w:val="4818EB60"/>
    <w:rsid w:val="48BA9B56"/>
    <w:rsid w:val="4A7DFE3F"/>
    <w:rsid w:val="4ADBFC45"/>
    <w:rsid w:val="4AE25DEA"/>
    <w:rsid w:val="4BF75EFF"/>
    <w:rsid w:val="4C12C192"/>
    <w:rsid w:val="4CB71198"/>
    <w:rsid w:val="4CF9F44D"/>
    <w:rsid w:val="4D49034C"/>
    <w:rsid w:val="4E2D9558"/>
    <w:rsid w:val="4F795F80"/>
    <w:rsid w:val="4F848551"/>
    <w:rsid w:val="50698728"/>
    <w:rsid w:val="5108E70A"/>
    <w:rsid w:val="518FB962"/>
    <w:rsid w:val="5195AF6C"/>
    <w:rsid w:val="526BD553"/>
    <w:rsid w:val="532C9185"/>
    <w:rsid w:val="53904C2C"/>
    <w:rsid w:val="544B6DB3"/>
    <w:rsid w:val="5489F8A0"/>
    <w:rsid w:val="562A337D"/>
    <w:rsid w:val="563374A0"/>
    <w:rsid w:val="56DE0690"/>
    <w:rsid w:val="56FBCB36"/>
    <w:rsid w:val="57DC5372"/>
    <w:rsid w:val="57F2EB1E"/>
    <w:rsid w:val="58614648"/>
    <w:rsid w:val="59D23B9F"/>
    <w:rsid w:val="5A733BD9"/>
    <w:rsid w:val="5ABC717F"/>
    <w:rsid w:val="5ABE2F64"/>
    <w:rsid w:val="5ADBB957"/>
    <w:rsid w:val="5CA081FC"/>
    <w:rsid w:val="5DCD3956"/>
    <w:rsid w:val="5EAF8613"/>
    <w:rsid w:val="5EB0F17F"/>
    <w:rsid w:val="600607C1"/>
    <w:rsid w:val="60379A67"/>
    <w:rsid w:val="609D5F33"/>
    <w:rsid w:val="60B6ED3B"/>
    <w:rsid w:val="612E124F"/>
    <w:rsid w:val="618BD945"/>
    <w:rsid w:val="61A93CFA"/>
    <w:rsid w:val="6360C7E9"/>
    <w:rsid w:val="63B7A3E8"/>
    <w:rsid w:val="6414D4DE"/>
    <w:rsid w:val="64780A9A"/>
    <w:rsid w:val="653471EC"/>
    <w:rsid w:val="66686B7C"/>
    <w:rsid w:val="670EEAD4"/>
    <w:rsid w:val="68043BDD"/>
    <w:rsid w:val="698F43BC"/>
    <w:rsid w:val="69C27D22"/>
    <w:rsid w:val="6B2AEF98"/>
    <w:rsid w:val="6C34729D"/>
    <w:rsid w:val="6C659B85"/>
    <w:rsid w:val="6C724550"/>
    <w:rsid w:val="6D3662FD"/>
    <w:rsid w:val="6D7D3866"/>
    <w:rsid w:val="70AFEB92"/>
    <w:rsid w:val="70BFBD3A"/>
    <w:rsid w:val="70E95E8E"/>
    <w:rsid w:val="72408A9F"/>
    <w:rsid w:val="72DD50D8"/>
    <w:rsid w:val="7378860E"/>
    <w:rsid w:val="73CE0A6C"/>
    <w:rsid w:val="7420892D"/>
    <w:rsid w:val="75043D73"/>
    <w:rsid w:val="75F61A21"/>
    <w:rsid w:val="760126FF"/>
    <w:rsid w:val="762CDE22"/>
    <w:rsid w:val="769F111C"/>
    <w:rsid w:val="77CA2C5C"/>
    <w:rsid w:val="77D894E5"/>
    <w:rsid w:val="77DAEADD"/>
    <w:rsid w:val="789D4FA0"/>
    <w:rsid w:val="7A18456A"/>
    <w:rsid w:val="7A1B3773"/>
    <w:rsid w:val="7A78CB98"/>
    <w:rsid w:val="7AAB043E"/>
    <w:rsid w:val="7B40577E"/>
    <w:rsid w:val="7B733FD5"/>
    <w:rsid w:val="7B8D0036"/>
    <w:rsid w:val="7C3FCA25"/>
    <w:rsid w:val="7CFF1760"/>
    <w:rsid w:val="7D496574"/>
    <w:rsid w:val="7D95D5EB"/>
    <w:rsid w:val="7F41DD00"/>
    <w:rsid w:val="7FE63CA7"/>
    <w:rsid w:val="7FFAD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EDF0E3"/>
  <w15:chartTrackingRefBased/>
  <w15:docId w15:val="{F9A2C3C3-8D09-4408-9E4F-E28EF42E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492"/>
    <w:pPr>
      <w:spacing w:after="120"/>
      <w:ind w:firstLine="284"/>
      <w:jc w:val="both"/>
    </w:pPr>
    <w:rPr>
      <w:rFonts w:ascii="Verdana" w:hAnsi="Verdana"/>
      <w:sz w:val="18"/>
      <w:lang w:val="en-GB" w:eastAsia="en-US"/>
    </w:rPr>
  </w:style>
  <w:style w:type="paragraph" w:styleId="Heading1">
    <w:name w:val="heading 1"/>
    <w:aliases w:val="Title 1,Tempo Heading 1"/>
    <w:basedOn w:val="Normal"/>
    <w:next w:val="Normal"/>
    <w:link w:val="Heading1Char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aliases w:val="Title 2,Tempo Heading 2"/>
    <w:basedOn w:val="Heading1"/>
    <w:next w:val="Normal"/>
    <w:qFormat/>
    <w:rsid w:val="00E1530F"/>
    <w:pPr>
      <w:pageBreakBefore w:val="0"/>
      <w:numPr>
        <w:ilvl w:val="1"/>
      </w:numPr>
      <w:tabs>
        <w:tab w:val="clear" w:pos="360"/>
      </w:tabs>
      <w:spacing w:before="120" w:after="60"/>
      <w:ind w:hanging="357"/>
      <w:outlineLvl w:val="1"/>
    </w:pPr>
    <w:rPr>
      <w:sz w:val="24"/>
    </w:rPr>
  </w:style>
  <w:style w:type="paragraph" w:styleId="Heading3">
    <w:name w:val="heading 3"/>
    <w:aliases w:val="Title 3,Tempo Heading 3 + Voor:  12 pt,Na:  6 pt + Voor:  18 pt,Na:  12 pt + Vo...,Tempo Heading 3"/>
    <w:basedOn w:val="Heading2"/>
    <w:next w:val="Normal"/>
    <w:link w:val="Heading3Char"/>
    <w:qFormat/>
    <w:rsid w:val="00190852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aliases w:val="Title 4"/>
    <w:basedOn w:val="Heading3"/>
    <w:next w:val="Normal"/>
    <w:link w:val="Heading4Char"/>
    <w:qFormat/>
    <w:rsid w:val="00B25A91"/>
    <w:pPr>
      <w:numPr>
        <w:ilvl w:val="3"/>
        <w:numId w:val="2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7"/>
    <w:next w:val="Normal"/>
    <w:qFormat/>
    <w:rsid w:val="00AE2FA7"/>
    <w:pPr>
      <w:outlineLvl w:val="5"/>
    </w:pPr>
    <w:rPr>
      <w:b w:val="0"/>
      <w:sz w:val="18"/>
    </w:r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3"/>
      </w:numPr>
      <w:tabs>
        <w:tab w:val="num" w:pos="360"/>
      </w:tabs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uiPriority w:val="39"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4"/>
      </w:numPr>
    </w:pPr>
  </w:style>
  <w:style w:type="paragraph" w:styleId="ListBullet2">
    <w:name w:val="List Bullet 2"/>
    <w:basedOn w:val="Normal"/>
    <w:semiHidden/>
    <w:rsid w:val="00B25A91"/>
    <w:pPr>
      <w:numPr>
        <w:numId w:val="5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uiPriority w:val="39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link w:val="TableChar"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6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7"/>
      </w:numPr>
      <w:tabs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8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3617ED"/>
    <w:pPr>
      <w:ind w:left="720"/>
      <w:contextualSpacing/>
      <w:jc w:val="left"/>
    </w:pPr>
  </w:style>
  <w:style w:type="character" w:styleId="UnresolvedMention">
    <w:name w:val="Unresolved Mention"/>
    <w:basedOn w:val="DefaultParagraphFont"/>
    <w:uiPriority w:val="99"/>
    <w:unhideWhenUsed/>
    <w:rsid w:val="00F63C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8748C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8CE"/>
    <w:rPr>
      <w:rFonts w:ascii="Segoe UI" w:hAnsi="Segoe UI" w:cs="Segoe UI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rsid w:val="00DE5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5E9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E5E92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5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5E92"/>
    <w:rPr>
      <w:rFonts w:ascii="Verdana" w:hAnsi="Verdana"/>
      <w:b/>
      <w:bCs/>
      <w:lang w:val="en-GB" w:eastAsia="en-US"/>
    </w:rPr>
  </w:style>
  <w:style w:type="character" w:styleId="Mention">
    <w:name w:val="Mention"/>
    <w:basedOn w:val="DefaultParagraphFont"/>
    <w:uiPriority w:val="99"/>
    <w:unhideWhenUsed/>
    <w:rsid w:val="009C77F1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E41"/>
    <w:rPr>
      <w:rFonts w:ascii="Courier New" w:hAnsi="Courier New" w:cs="Courier New"/>
      <w:lang w:val="en-GB" w:eastAsia="en-GB"/>
    </w:rPr>
  </w:style>
  <w:style w:type="character" w:customStyle="1" w:styleId="pl-s">
    <w:name w:val="pl-s"/>
    <w:basedOn w:val="DefaultParagraphFont"/>
    <w:rsid w:val="00712E41"/>
  </w:style>
  <w:style w:type="character" w:customStyle="1" w:styleId="TableChar">
    <w:name w:val="Table Char"/>
    <w:link w:val="Table"/>
    <w:rsid w:val="00712E41"/>
    <w:rPr>
      <w:rFonts w:ascii="Verdana" w:hAnsi="Verdana"/>
      <w:sz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712E4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unhideWhenUsed/>
    <w:rsid w:val="00B31D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A3B"/>
    <w:rPr>
      <w:i/>
      <w:iCs/>
    </w:rPr>
  </w:style>
  <w:style w:type="character" w:styleId="FollowedHyperlink">
    <w:name w:val="FollowedHyperlink"/>
    <w:basedOn w:val="DefaultParagraphFont"/>
    <w:rsid w:val="00952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E27BC"/>
    <w:rPr>
      <w:rFonts w:ascii="Verdana" w:hAnsi="Verdana"/>
      <w:sz w:val="18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18532D"/>
    <w:pPr>
      <w:spacing w:after="0"/>
      <w:ind w:firstLine="0"/>
      <w:jc w:val="left"/>
    </w:pPr>
    <w:rPr>
      <w:b/>
      <w:bCs/>
    </w:rPr>
  </w:style>
  <w:style w:type="character" w:customStyle="1" w:styleId="CaptionChar">
    <w:name w:val="Caption Char"/>
    <w:link w:val="Caption"/>
    <w:locked/>
    <w:rsid w:val="0018532D"/>
    <w:rPr>
      <w:rFonts w:ascii="Verdana" w:hAnsi="Verdana"/>
      <w:b/>
      <w:bCs/>
      <w:sz w:val="18"/>
      <w:lang w:val="en-GB" w:eastAsia="en-US"/>
    </w:rPr>
  </w:style>
  <w:style w:type="paragraph" w:customStyle="1" w:styleId="Default">
    <w:name w:val="Default"/>
    <w:rsid w:val="005243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customStyle="1" w:styleId="Heading3Char">
    <w:name w:val="Heading 3 Char"/>
    <w:aliases w:val="Title 3 Char,Tempo Heading 3 + Voor:  12 pt Char,Na:  6 pt + Voor:  18 pt Char,Na:  12 pt + Vo... Char,Tempo Heading 3 Char"/>
    <w:basedOn w:val="DefaultParagraphFont"/>
    <w:link w:val="Heading3"/>
    <w:rsid w:val="005D2145"/>
    <w:rPr>
      <w:rFonts w:ascii="Verdana" w:hAnsi="Verdana"/>
      <w:b/>
      <w:color w:val="0066A2"/>
      <w:sz w:val="22"/>
      <w:szCs w:val="26"/>
      <w:lang w:val="en-GB" w:eastAsia="en-US"/>
    </w:rPr>
  </w:style>
  <w:style w:type="character" w:customStyle="1" w:styleId="Heading4Char">
    <w:name w:val="Heading 4 Char"/>
    <w:aliases w:val="Title 4 Char"/>
    <w:basedOn w:val="DefaultParagraphFont"/>
    <w:link w:val="Heading4"/>
    <w:rsid w:val="00422194"/>
    <w:rPr>
      <w:rFonts w:ascii="Verdana" w:hAnsi="Verdana"/>
      <w:b/>
      <w:color w:val="0066A2"/>
      <w:szCs w:val="26"/>
      <w:lang w:val="en-GB" w:eastAsia="en-US"/>
    </w:rPr>
  </w:style>
  <w:style w:type="character" w:customStyle="1" w:styleId="Heading1Char">
    <w:name w:val="Heading 1 Char"/>
    <w:aliases w:val="Title 1 Char,Tempo Heading 1 Char"/>
    <w:basedOn w:val="DefaultParagraphFont"/>
    <w:link w:val="Heading1"/>
    <w:rsid w:val="00085DBD"/>
    <w:rPr>
      <w:rFonts w:ascii="Verdana" w:hAnsi="Verdana"/>
      <w:b/>
      <w:color w:val="0066A2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864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https://atos365.sharepoint.com/sites/100001715/_layouts/15/DocIdRedir.aspx?ID=CH7CAS54VY6N-468768402-59415</Url>
      <Description>CH7CAS54VY6N-468768402-59415</Description>
    </_dlc_DocIdUrl>
    <_dlc_DocIdPersistId xmlns="a53bc2f7-93a8-4cfc-aa31-3cfbd31e44e3" xsi:nil="true"/>
    <_dlc_DocId xmlns="a53bc2f7-93a8-4cfc-aa31-3cfbd31e44e3">CH7CAS54VY6N-468768402-59415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9625288-5FE9-44E5-BC92-3143B80FB94E}"/>
</file>

<file path=customXml/itemProps2.xml><?xml version="1.0" encoding="utf-8"?>
<ds:datastoreItem xmlns:ds="http://schemas.openxmlformats.org/officeDocument/2006/customXml" ds:itemID="{067491CA-FC24-4E86-BD61-4395FCE09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13547-281F-471E-BA89-03CAF4CBD7B5}">
  <ds:schemaRefs>
    <ds:schemaRef ds:uri="http://schemas.microsoft.com/office/2006/metadata/properties"/>
    <ds:schemaRef ds:uri="http://schemas.microsoft.com/office/infopath/2007/PartnerControls"/>
    <ds:schemaRef ds:uri="6f4c75bc-52dc-4f5b-a5d1-32df24b79a17"/>
  </ds:schemaRefs>
</ds:datastoreItem>
</file>

<file path=customXml/itemProps4.xml><?xml version="1.0" encoding="utf-8"?>
<ds:datastoreItem xmlns:ds="http://schemas.openxmlformats.org/officeDocument/2006/customXml" ds:itemID="{AF39A04F-6712-4199-B52B-9A46B0F72F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954F52-E456-4922-98ED-9672B24A8250}"/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56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DCSAWS User Access Provision</vt:lpstr>
    </vt:vector>
  </TitlesOfParts>
  <Company>Atos S.E.</Company>
  <LinksUpToDate>false</LinksUpToDate>
  <CharactersWithSpaces>4270</CharactersWithSpaces>
  <SharedDoc>false</SharedDoc>
  <HLinks>
    <vt:vector size="726" baseType="variant">
      <vt:variant>
        <vt:i4>4194377</vt:i4>
      </vt:variant>
      <vt:variant>
        <vt:i4>1009</vt:i4>
      </vt:variant>
      <vt:variant>
        <vt:i4>0</vt:i4>
      </vt:variant>
      <vt:variant>
        <vt:i4>5</vt:i4>
      </vt:variant>
      <vt:variant>
        <vt:lpwstr>https://sp2013.myatos.net/portfolio/ms/BD/Cloud Commercial Operations/CloudHealth documentation (public)</vt:lpwstr>
      </vt:variant>
      <vt:variant>
        <vt:lpwstr/>
      </vt:variant>
      <vt:variant>
        <vt:i4>4784194</vt:i4>
      </vt:variant>
      <vt:variant>
        <vt:i4>949</vt:i4>
      </vt:variant>
      <vt:variant>
        <vt:i4>0</vt:i4>
      </vt:variant>
      <vt:variant>
        <vt:i4>5</vt:i4>
      </vt:variant>
      <vt:variant>
        <vt:lpwstr>https://docs.aws.amazon.com/aws-backup/latest/devguide/whatisbackup.html</vt:lpwstr>
      </vt:variant>
      <vt:variant>
        <vt:lpwstr/>
      </vt:variant>
      <vt:variant>
        <vt:i4>4587550</vt:i4>
      </vt:variant>
      <vt:variant>
        <vt:i4>940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937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934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931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4587550</vt:i4>
      </vt:variant>
      <vt:variant>
        <vt:i4>928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925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922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919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2359355</vt:i4>
      </vt:variant>
      <vt:variant>
        <vt:i4>916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913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3473434</vt:i4>
      </vt:variant>
      <vt:variant>
        <vt:i4>907</vt:i4>
      </vt:variant>
      <vt:variant>
        <vt:i4>0</vt:i4>
      </vt:variant>
      <vt:variant>
        <vt:i4>5</vt:i4>
      </vt:variant>
      <vt:variant>
        <vt:lpwstr>https://docs.aws.amazon.com/inspector/latest/userguide/inspector_rule-packages_across_os.html</vt:lpwstr>
      </vt:variant>
      <vt:variant>
        <vt:lpwstr/>
      </vt:variant>
      <vt:variant>
        <vt:i4>34</vt:i4>
      </vt:variant>
      <vt:variant>
        <vt:i4>898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895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34</vt:i4>
      </vt:variant>
      <vt:variant>
        <vt:i4>889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886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3539048</vt:i4>
      </vt:variant>
      <vt:variant>
        <vt:i4>859</vt:i4>
      </vt:variant>
      <vt:variant>
        <vt:i4>0</vt:i4>
      </vt:variant>
      <vt:variant>
        <vt:i4>5</vt:i4>
      </vt:variant>
      <vt:variant>
        <vt:lpwstr>https://sp2013.myatos.net/portfolio/ms/Portfolio Offerings Document Library/Forms/AllItems.aspx</vt:lpwstr>
      </vt:variant>
      <vt:variant>
        <vt:lpwstr>InplviewHashda335fa8-6d44-49a2-8ccf-812cba5452c9=FilterField1%3DOffering%255Fx0020%255FName%255Fx0020%255F%255Fx0028%255Fcat%255Fx0029%255F-FilterValue1%3DIntegrated%2520Cloud%2520Edge</vt:lpwstr>
      </vt:variant>
      <vt:variant>
        <vt:i4>5701659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_Route_53</vt:lpwstr>
      </vt:variant>
      <vt:variant>
        <vt:i4>1310730</vt:i4>
      </vt:variant>
      <vt:variant>
        <vt:i4>841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1310730</vt:i4>
      </vt:variant>
      <vt:variant>
        <vt:i4>838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1704009</vt:i4>
      </vt:variant>
      <vt:variant>
        <vt:i4>835</vt:i4>
      </vt:variant>
      <vt:variant>
        <vt:i4>0</vt:i4>
      </vt:variant>
      <vt:variant>
        <vt:i4>5</vt:i4>
      </vt:variant>
      <vt:variant>
        <vt:lpwstr>https://docs.aws.amazon.com/AmazonCloudWatch/latest/monitoring/getting-metric-statistics.html</vt:lpwstr>
      </vt:variant>
      <vt:variant>
        <vt:lpwstr/>
      </vt:variant>
      <vt:variant>
        <vt:i4>720921</vt:i4>
      </vt:variant>
      <vt:variant>
        <vt:i4>793</vt:i4>
      </vt:variant>
      <vt:variant>
        <vt:i4>0</vt:i4>
      </vt:variant>
      <vt:variant>
        <vt:i4>5</vt:i4>
      </vt:variant>
      <vt:variant>
        <vt:lpwstr>https://aws.amazon.com/compliance/services-in-scope/</vt:lpwstr>
      </vt:variant>
      <vt:variant>
        <vt:lpwstr/>
      </vt:variant>
      <vt:variant>
        <vt:i4>2359355</vt:i4>
      </vt:variant>
      <vt:variant>
        <vt:i4>784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781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778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775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93</vt:i4>
      </vt:variant>
      <vt:variant>
        <vt:i4>772</vt:i4>
      </vt:variant>
      <vt:variant>
        <vt:i4>0</vt:i4>
      </vt:variant>
      <vt:variant>
        <vt:i4>5</vt:i4>
      </vt:variant>
      <vt:variant>
        <vt:lpwstr>https://docs.aws.amazon.com/organizations/latest/userguide/orgs_manage_policies_scps_strategies.html</vt:lpwstr>
      </vt:variant>
      <vt:variant>
        <vt:lpwstr/>
      </vt:variant>
      <vt:variant>
        <vt:i4>7012393</vt:i4>
      </vt:variant>
      <vt:variant>
        <vt:i4>766</vt:i4>
      </vt:variant>
      <vt:variant>
        <vt:i4>0</vt:i4>
      </vt:variant>
      <vt:variant>
        <vt:i4>5</vt:i4>
      </vt:variant>
      <vt:variant>
        <vt:lpwstr>https://aws.amazon.com/premiumsupport/knowledge-center/non-us-currency/</vt:lpwstr>
      </vt:variant>
      <vt:variant>
        <vt:lpwstr/>
      </vt:variant>
      <vt:variant>
        <vt:i4>2949229</vt:i4>
      </vt:variant>
      <vt:variant>
        <vt:i4>763</vt:i4>
      </vt:variant>
      <vt:variant>
        <vt:i4>0</vt:i4>
      </vt:variant>
      <vt:variant>
        <vt:i4>5</vt:i4>
      </vt:variant>
      <vt:variant>
        <vt:lpwstr>https://aws.amazon.com/premiumsupport/knowledge-center/control-tower-account-root-user-access/</vt:lpwstr>
      </vt:variant>
      <vt:variant>
        <vt:lpwstr/>
      </vt:variant>
      <vt:variant>
        <vt:i4>1835092</vt:i4>
      </vt:variant>
      <vt:variant>
        <vt:i4>694</vt:i4>
      </vt:variant>
      <vt:variant>
        <vt:i4>0</vt:i4>
      </vt:variant>
      <vt:variant>
        <vt:i4>5</vt:i4>
      </vt:variant>
      <vt:variant>
        <vt:lpwstr>https://docs.aws.amazon.com/IAM/latest/UserGuide/id_roles_providers.html</vt:lpwstr>
      </vt:variant>
      <vt:variant>
        <vt:lpwstr/>
      </vt:variant>
      <vt:variant>
        <vt:i4>5111825</vt:i4>
      </vt:variant>
      <vt:variant>
        <vt:i4>685</vt:i4>
      </vt:variant>
      <vt:variant>
        <vt:i4>0</vt:i4>
      </vt:variant>
      <vt:variant>
        <vt:i4>5</vt:i4>
      </vt:variant>
      <vt:variant>
        <vt:lpwstr>https://www.cisecurity.org/benchmark/amazon_web_services/</vt:lpwstr>
      </vt:variant>
      <vt:variant>
        <vt:lpwstr/>
      </vt:variant>
      <vt:variant>
        <vt:i4>7864421</vt:i4>
      </vt:variant>
      <vt:variant>
        <vt:i4>682</vt:i4>
      </vt:variant>
      <vt:variant>
        <vt:i4>0</vt:i4>
      </vt:variant>
      <vt:variant>
        <vt:i4>5</vt:i4>
      </vt:variant>
      <vt:variant>
        <vt:lpwstr>https://docs.aws.amazon.com/wellarchitected/latest/security-pillar/welcome.html</vt:lpwstr>
      </vt:variant>
      <vt:variant>
        <vt:lpwstr/>
      </vt:variant>
      <vt:variant>
        <vt:i4>1769539</vt:i4>
      </vt:variant>
      <vt:variant>
        <vt:i4>673</vt:i4>
      </vt:variant>
      <vt:variant>
        <vt:i4>0</vt:i4>
      </vt:variant>
      <vt:variant>
        <vt:i4>5</vt:i4>
      </vt:variant>
      <vt:variant>
        <vt:lpwstr>https://docs.aws.amazon.com/whitepapers/latest/security-overview-aws-lambda/the-shared-responsibility-model.html</vt:lpwstr>
      </vt:variant>
      <vt:variant>
        <vt:lpwstr/>
      </vt:variant>
      <vt:variant>
        <vt:i4>6357114</vt:i4>
      </vt:variant>
      <vt:variant>
        <vt:i4>667</vt:i4>
      </vt:variant>
      <vt:variant>
        <vt:i4>0</vt:i4>
      </vt:variant>
      <vt:variant>
        <vt:i4>5</vt:i4>
      </vt:variant>
      <vt:variant>
        <vt:lpwstr>https://aws.amazon.com/compliance/shared-responsibility-model/</vt:lpwstr>
      </vt:variant>
      <vt:variant>
        <vt:lpwstr/>
      </vt:variant>
      <vt:variant>
        <vt:i4>589910</vt:i4>
      </vt:variant>
      <vt:variant>
        <vt:i4>664</vt:i4>
      </vt:variant>
      <vt:variant>
        <vt:i4>0</vt:i4>
      </vt:variant>
      <vt:variant>
        <vt:i4>5</vt:i4>
      </vt:variant>
      <vt:variant>
        <vt:lpwstr>https://aws.amazon.com/controltower/</vt:lpwstr>
      </vt:variant>
      <vt:variant>
        <vt:lpwstr/>
      </vt:variant>
      <vt:variant>
        <vt:i4>5963843</vt:i4>
      </vt:variant>
      <vt:variant>
        <vt:i4>655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652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649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4194389</vt:i4>
      </vt:variant>
      <vt:variant>
        <vt:i4>646</vt:i4>
      </vt:variant>
      <vt:variant>
        <vt:i4>0</vt:i4>
      </vt:variant>
      <vt:variant>
        <vt:i4>5</vt:i4>
      </vt:variant>
      <vt:variant>
        <vt:lpwstr>https://d1.awsstatic.com/whitepapers/aws-partners-customers-work-together-website.pdf?did=wp_card&amp;trk=wp_card</vt:lpwstr>
      </vt:variant>
      <vt:variant>
        <vt:lpwstr/>
      </vt:variant>
      <vt:variant>
        <vt:i4>7471213</vt:i4>
      </vt:variant>
      <vt:variant>
        <vt:i4>643</vt:i4>
      </vt:variant>
      <vt:variant>
        <vt:i4>0</vt:i4>
      </vt:variant>
      <vt:variant>
        <vt:i4>5</vt:i4>
      </vt:variant>
      <vt:variant>
        <vt:lpwstr>https://partners.amazonaws.com/partners/001E000000YM87OIAT/</vt:lpwstr>
      </vt:variant>
      <vt:variant>
        <vt:lpwstr/>
      </vt:variant>
      <vt:variant>
        <vt:i4>1048624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_Toc70946685</vt:lpwstr>
      </vt:variant>
      <vt:variant>
        <vt:i4>1114160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_Toc70946684</vt:lpwstr>
      </vt:variant>
      <vt:variant>
        <vt:i4>1441840</vt:i4>
      </vt:variant>
      <vt:variant>
        <vt:i4>580</vt:i4>
      </vt:variant>
      <vt:variant>
        <vt:i4>0</vt:i4>
      </vt:variant>
      <vt:variant>
        <vt:i4>5</vt:i4>
      </vt:variant>
      <vt:variant>
        <vt:lpwstr/>
      </vt:variant>
      <vt:variant>
        <vt:lpwstr>_Toc70946683</vt:lpwstr>
      </vt:variant>
      <vt:variant>
        <vt:i4>1507376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_Toc70946682</vt:lpwstr>
      </vt:variant>
      <vt:variant>
        <vt:i4>1310768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_Toc70946681</vt:lpwstr>
      </vt:variant>
      <vt:variant>
        <vt:i4>1376304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_Toc70946680</vt:lpwstr>
      </vt:variant>
      <vt:variant>
        <vt:i4>1835071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_Toc70946679</vt:lpwstr>
      </vt:variant>
      <vt:variant>
        <vt:i4>1900607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_Toc70946678</vt:lpwstr>
      </vt:variant>
      <vt:variant>
        <vt:i4>1179711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_Toc70946677</vt:lpwstr>
      </vt:variant>
      <vt:variant>
        <vt:i4>1245247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_Toc70946676</vt:lpwstr>
      </vt:variant>
      <vt:variant>
        <vt:i4>1048639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_Toc70946675</vt:lpwstr>
      </vt:variant>
      <vt:variant>
        <vt:i4>1114175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_Toc70946674</vt:lpwstr>
      </vt:variant>
      <vt:variant>
        <vt:i4>1441855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_Toc70946673</vt:lpwstr>
      </vt:variant>
      <vt:variant>
        <vt:i4>1507391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_Toc70946672</vt:lpwstr>
      </vt:variant>
      <vt:variant>
        <vt:i4>1310783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_Toc70946671</vt:lpwstr>
      </vt:variant>
      <vt:variant>
        <vt:i4>1376319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_Toc70946670</vt:lpwstr>
      </vt:variant>
      <vt:variant>
        <vt:i4>1835070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_Toc70946669</vt:lpwstr>
      </vt:variant>
      <vt:variant>
        <vt:i4>1900606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_Toc70946668</vt:lpwstr>
      </vt:variant>
      <vt:variant>
        <vt:i4>1179710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_Toc70946667</vt:lpwstr>
      </vt:variant>
      <vt:variant>
        <vt:i4>1245246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_Toc70946666</vt:lpwstr>
      </vt:variant>
      <vt:variant>
        <vt:i4>1048638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_Toc70946665</vt:lpwstr>
      </vt:variant>
      <vt:variant>
        <vt:i4>1114174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_Toc70946664</vt:lpwstr>
      </vt:variant>
      <vt:variant>
        <vt:i4>1441854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_Toc70946663</vt:lpwstr>
      </vt:variant>
      <vt:variant>
        <vt:i4>1507390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_Toc70946662</vt:lpwstr>
      </vt:variant>
      <vt:variant>
        <vt:i4>1310782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_Toc70946661</vt:lpwstr>
      </vt:variant>
      <vt:variant>
        <vt:i4>1376318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_Toc70946660</vt:lpwstr>
      </vt:variant>
      <vt:variant>
        <vt:i4>1835069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_Toc70946659</vt:lpwstr>
      </vt:variant>
      <vt:variant>
        <vt:i4>1900605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_Toc70946658</vt:lpwstr>
      </vt:variant>
      <vt:variant>
        <vt:i4>1179709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_Toc70946657</vt:lpwstr>
      </vt:variant>
      <vt:variant>
        <vt:i4>1245245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_Toc70946656</vt:lpwstr>
      </vt:variant>
      <vt:variant>
        <vt:i4>1048637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_Toc70946655</vt:lpwstr>
      </vt:variant>
      <vt:variant>
        <vt:i4>1114173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_Toc70946654</vt:lpwstr>
      </vt:variant>
      <vt:variant>
        <vt:i4>1441853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_Toc70946653</vt:lpwstr>
      </vt:variant>
      <vt:variant>
        <vt:i4>1507389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_Toc70946652</vt:lpwstr>
      </vt:variant>
      <vt:variant>
        <vt:i4>1310781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_Toc70946651</vt:lpwstr>
      </vt:variant>
      <vt:variant>
        <vt:i4>1376317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_Toc70946650</vt:lpwstr>
      </vt:variant>
      <vt:variant>
        <vt:i4>1835068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_Toc70946649</vt:lpwstr>
      </vt:variant>
      <vt:variant>
        <vt:i4>1900604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_Toc70946648</vt:lpwstr>
      </vt:variant>
      <vt:variant>
        <vt:i4>1179708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_Toc70946647</vt:lpwstr>
      </vt:variant>
      <vt:variant>
        <vt:i4>1245244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_Toc70946646</vt:lpwstr>
      </vt:variant>
      <vt:variant>
        <vt:i4>1048636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_Toc70946645</vt:lpwstr>
      </vt:variant>
      <vt:variant>
        <vt:i4>1114172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_Toc70946644</vt:lpwstr>
      </vt:variant>
      <vt:variant>
        <vt:i4>1441852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_Toc70946643</vt:lpwstr>
      </vt:variant>
      <vt:variant>
        <vt:i4>1507388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_Toc70946642</vt:lpwstr>
      </vt:variant>
      <vt:variant>
        <vt:i4>1310780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_Toc70946641</vt:lpwstr>
      </vt:variant>
      <vt:variant>
        <vt:i4>1376316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_Toc70946640</vt:lpwstr>
      </vt:variant>
      <vt:variant>
        <vt:i4>1835067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_Toc70946639</vt:lpwstr>
      </vt:variant>
      <vt:variant>
        <vt:i4>1900603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_Toc70946638</vt:lpwstr>
      </vt:variant>
      <vt:variant>
        <vt:i4>1179707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_Toc70946637</vt:lpwstr>
      </vt:variant>
      <vt:variant>
        <vt:i4>1245243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_Toc70946636</vt:lpwstr>
      </vt:variant>
      <vt:variant>
        <vt:i4>1048635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_Toc70946635</vt:lpwstr>
      </vt:variant>
      <vt:variant>
        <vt:i4>1114171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_Toc70946634</vt:lpwstr>
      </vt:variant>
      <vt:variant>
        <vt:i4>1441851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_Toc70946633</vt:lpwstr>
      </vt:variant>
      <vt:variant>
        <vt:i4>1507387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_Toc70946632</vt:lpwstr>
      </vt:variant>
      <vt:variant>
        <vt:i4>1310779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_Toc70946631</vt:lpwstr>
      </vt:variant>
      <vt:variant>
        <vt:i4>1376315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_Toc70946630</vt:lpwstr>
      </vt:variant>
      <vt:variant>
        <vt:i4>1835066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_Toc70946629</vt:lpwstr>
      </vt:variant>
      <vt:variant>
        <vt:i4>1900602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_Toc70946628</vt:lpwstr>
      </vt:variant>
      <vt:variant>
        <vt:i4>1179706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_Toc70946627</vt:lpwstr>
      </vt:variant>
      <vt:variant>
        <vt:i4>1245242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_Toc70946626</vt:lpwstr>
      </vt:variant>
      <vt:variant>
        <vt:i4>1048634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_Toc70946625</vt:lpwstr>
      </vt:variant>
      <vt:variant>
        <vt:i4>1114170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_Toc70946624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_Toc70946623</vt:lpwstr>
      </vt:variant>
      <vt:variant>
        <vt:i4>1507386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_Toc70946622</vt:lpwstr>
      </vt:variant>
      <vt:variant>
        <vt:i4>1310778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_Toc70946621</vt:lpwstr>
      </vt:variant>
      <vt:variant>
        <vt:i4>1376314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_Toc70946620</vt:lpwstr>
      </vt:variant>
      <vt:variant>
        <vt:i4>1835065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_Toc70946619</vt:lpwstr>
      </vt:variant>
      <vt:variant>
        <vt:i4>1900601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_Toc70946618</vt:lpwstr>
      </vt:variant>
      <vt:variant>
        <vt:i4>1179705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_Toc70946617</vt:lpwstr>
      </vt:variant>
      <vt:variant>
        <vt:i4>1245241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_Toc70946616</vt:lpwstr>
      </vt:variant>
      <vt:variant>
        <vt:i4>1048633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_Toc70946615</vt:lpwstr>
      </vt:variant>
      <vt:variant>
        <vt:i4>1114169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_Toc70946614</vt:lpwstr>
      </vt:variant>
      <vt:variant>
        <vt:i4>1441849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_Toc70946613</vt:lpwstr>
      </vt:variant>
      <vt:variant>
        <vt:i4>1507385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_Toc70946612</vt:lpwstr>
      </vt:variant>
      <vt:variant>
        <vt:i4>1310777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_Toc70946611</vt:lpwstr>
      </vt:variant>
      <vt:variant>
        <vt:i4>1376313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_Toc70946610</vt:lpwstr>
      </vt:variant>
      <vt:variant>
        <vt:i4>1835064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_Toc70946609</vt:lpwstr>
      </vt:variant>
      <vt:variant>
        <vt:i4>1900600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_Toc70946608</vt:lpwstr>
      </vt:variant>
      <vt:variant>
        <vt:i4>1179704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_Toc70946607</vt:lpwstr>
      </vt:variant>
      <vt:variant>
        <vt:i4>1245240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_Toc70946606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 AWS HLA</dc:title>
  <dc:subject/>
  <dc:creator>Mithbawkar, Rajiv</dc:creator>
  <cp:keywords/>
  <cp:lastModifiedBy>Wadekar, Kirti</cp:lastModifiedBy>
  <cp:revision>6</cp:revision>
  <cp:lastPrinted>2021-08-02T16:20:00Z</cp:lastPrinted>
  <dcterms:created xsi:type="dcterms:W3CDTF">2022-04-06T09:35:00Z</dcterms:created>
  <dcterms:modified xsi:type="dcterms:W3CDTF">2022-04-06T13:18:00Z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Martin Foote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 - Commercial in confidence</vt:lpwstr>
  </property>
  <property fmtid="{D5CDD505-2E9C-101B-9397-08002B2CF9AE}" pid="9" name="Classification4">
    <vt:lpwstr>Atos Confidential</vt:lpwstr>
  </property>
  <property fmtid="{D5CDD505-2E9C-101B-9397-08002B2CF9AE}" pid="10" name="Classification5">
    <vt:lpwstr>Atos Secret</vt:lpwstr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UK Ltd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CCT-FFF-XXXX</vt:lpwstr>
  </property>
  <property fmtid="{D5CDD505-2E9C-101B-9397-08002B2CF9AE}" pid="21" name="DocumentNumberTbx">
    <vt:lpwstr>CCT-FFF-XXXX</vt:lpwstr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CCT-FFF-XXXX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3</vt:lpwstr>
  </property>
  <property fmtid="{D5CDD505-2E9C-101B-9397-08002B2CF9AE}" pid="134" name="Owner">
    <vt:lpwstr>Martin Foote</vt:lpwstr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07733312877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DCS AWS HLA</vt:lpwstr>
  </property>
  <property fmtid="{D5CDD505-2E9C-101B-9397-08002B2CF9AE}" pid="149" name="TitleTitlePage">
    <vt:lpwstr>DCS AWS HLA</vt:lpwstr>
  </property>
  <property fmtid="{D5CDD505-2E9C-101B-9397-08002B2CF9AE}" pid="150" name="Version">
    <vt:lpwstr/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Martin Foote</vt:lpwstr>
  </property>
  <property fmtid="{D5CDD505-2E9C-101B-9397-08002B2CF9AE}" pid="155" name="AuthorFunction">
    <vt:lpwstr>Cloud Architect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/>
  </property>
  <property fmtid="{D5CDD505-2E9C-101B-9397-08002B2CF9AE}" pid="159" name="ChamberOfCommerce">
    <vt:lpwstr>Registration no. 02479330</vt:lpwstr>
  </property>
  <property fmtid="{D5CDD505-2E9C-101B-9397-08002B2CF9AE}" pid="160" name="Country">
    <vt:lpwstr>United Kingdom</vt:lpwstr>
  </property>
  <property fmtid="{D5CDD505-2E9C-101B-9397-08002B2CF9AE}" pid="161" name="Department">
    <vt:lpwstr>Cloud Services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07733312877</vt:lpwstr>
  </property>
  <property fmtid="{D5CDD505-2E9C-101B-9397-08002B2CF9AE}" pid="165" name="POBox">
    <vt:lpwstr/>
  </property>
  <property fmtid="{D5CDD505-2E9C-101B-9397-08002B2CF9AE}" pid="166" name="PostalPlace">
    <vt:lpwstr>London</vt:lpwstr>
  </property>
  <property fmtid="{D5CDD505-2E9C-101B-9397-08002B2CF9AE}" pid="167" name="PostalPostalCode">
    <vt:lpwstr>WC1V 6EA</vt:lpwstr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71 High Holborn</vt:lpwstr>
  </property>
  <property fmtid="{D5CDD505-2E9C-101B-9397-08002B2CF9AE}" pid="171" name="VisitPlace">
    <vt:lpwstr>London</vt:lpwstr>
  </property>
  <property fmtid="{D5CDD505-2E9C-101B-9397-08002B2CF9AE}" pid="172" name="VisitPostalCode">
    <vt:lpwstr>WC1V 6EA</vt:lpwstr>
  </property>
  <property fmtid="{D5CDD505-2E9C-101B-9397-08002B2CF9AE}" pid="173" name="Sender">
    <vt:lpwstr>Atos, 71 High Holborn, WC1V 6EA London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0x0101007FCA6F21805B864E87B405F37E9B5AD8</vt:lpwstr>
  </property>
  <property fmtid="{D5CDD505-2E9C-101B-9397-08002B2CF9AE}" pid="176" name="MSIP_Label_e463cba9-5f6c-478d-9329-7b2295e4e8ed_Enabled">
    <vt:lpwstr>true</vt:lpwstr>
  </property>
  <property fmtid="{D5CDD505-2E9C-101B-9397-08002B2CF9AE}" pid="177" name="MSIP_Label_e463cba9-5f6c-478d-9329-7b2295e4e8ed_SetDate">
    <vt:lpwstr>2021-04-22T11:32:29Z</vt:lpwstr>
  </property>
  <property fmtid="{D5CDD505-2E9C-101B-9397-08002B2CF9AE}" pid="178" name="MSIP_Label_e463cba9-5f6c-478d-9329-7b2295e4e8ed_Method">
    <vt:lpwstr>Standard</vt:lpwstr>
  </property>
  <property fmtid="{D5CDD505-2E9C-101B-9397-08002B2CF9AE}" pid="179" name="MSIP_Label_e463cba9-5f6c-478d-9329-7b2295e4e8ed_Name">
    <vt:lpwstr>All Employees_2</vt:lpwstr>
  </property>
  <property fmtid="{D5CDD505-2E9C-101B-9397-08002B2CF9AE}" pid="180" name="MSIP_Label_e463cba9-5f6c-478d-9329-7b2295e4e8ed_SiteId">
    <vt:lpwstr>33440fc6-b7c7-412c-bb73-0e70b0198d5a</vt:lpwstr>
  </property>
  <property fmtid="{D5CDD505-2E9C-101B-9397-08002B2CF9AE}" pid="181" name="MSIP_Label_e463cba9-5f6c-478d-9329-7b2295e4e8ed_ActionId">
    <vt:lpwstr>7857185f-7aba-4737-b144-28bf31f32989</vt:lpwstr>
  </property>
  <property fmtid="{D5CDD505-2E9C-101B-9397-08002B2CF9AE}" pid="182" name="MSIP_Label_e463cba9-5f6c-478d-9329-7b2295e4e8ed_ContentBits">
    <vt:lpwstr>0</vt:lpwstr>
  </property>
  <property fmtid="{D5CDD505-2E9C-101B-9397-08002B2CF9AE}" pid="183" name="_dlc_DocIdItemGuid">
    <vt:lpwstr>e9d416f1-1864-4f64-be46-1e9868e9939f</vt:lpwstr>
  </property>
</Properties>
</file>